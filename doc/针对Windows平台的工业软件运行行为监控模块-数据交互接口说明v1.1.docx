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23178" w14:textId="77777777" w:rsidR="009B4323" w:rsidRDefault="009B4323" w:rsidP="009B4323">
      <w:pPr>
        <w:rPr>
          <w:rFonts w:ascii="宋体" w:hAnsi="宋体"/>
          <w:sz w:val="24"/>
        </w:rPr>
      </w:pPr>
      <w:bookmarkStart w:id="0" w:name="_Toc418479672"/>
      <w:bookmarkStart w:id="1" w:name="hp_TitlePage"/>
    </w:p>
    <w:p w14:paraId="2510C1E8" w14:textId="77777777" w:rsidR="009B4323" w:rsidRDefault="009B4323" w:rsidP="009B4323">
      <w:pPr>
        <w:spacing w:line="400" w:lineRule="exact"/>
        <w:rPr>
          <w:rFonts w:ascii="宋体" w:hAnsi="宋体"/>
          <w:sz w:val="24"/>
        </w:rPr>
      </w:pPr>
    </w:p>
    <w:p w14:paraId="0EEB97C2" w14:textId="77777777" w:rsidR="009B4323" w:rsidRDefault="009B4323" w:rsidP="009B4323">
      <w:pPr>
        <w:spacing w:line="400" w:lineRule="exact"/>
        <w:rPr>
          <w:rFonts w:ascii="宋体" w:hAnsi="宋体"/>
          <w:sz w:val="24"/>
        </w:rPr>
      </w:pPr>
    </w:p>
    <w:p w14:paraId="7F29A2F9" w14:textId="77777777" w:rsidR="009B4323" w:rsidRDefault="009B4323" w:rsidP="009B4323">
      <w:pPr>
        <w:spacing w:line="400" w:lineRule="exact"/>
        <w:rPr>
          <w:rFonts w:ascii="宋体" w:hAnsi="宋体"/>
          <w:sz w:val="24"/>
        </w:rPr>
      </w:pPr>
    </w:p>
    <w:p w14:paraId="7B5E1ED1" w14:textId="77777777" w:rsidR="009B4323" w:rsidRDefault="009B4323" w:rsidP="009B4323">
      <w:pPr>
        <w:spacing w:line="400" w:lineRule="exact"/>
        <w:rPr>
          <w:rFonts w:ascii="宋体" w:hAnsi="宋体"/>
          <w:sz w:val="24"/>
        </w:rPr>
      </w:pPr>
    </w:p>
    <w:p w14:paraId="64D13B93" w14:textId="77777777" w:rsidR="009B4323" w:rsidRDefault="009B4323" w:rsidP="009B4323">
      <w:pPr>
        <w:spacing w:line="400" w:lineRule="exact"/>
        <w:rPr>
          <w:rFonts w:ascii="宋体" w:hAnsi="宋体"/>
          <w:sz w:val="24"/>
        </w:rPr>
      </w:pPr>
    </w:p>
    <w:p w14:paraId="49E755C9" w14:textId="77777777" w:rsidR="009B4323" w:rsidRDefault="009B4323" w:rsidP="009B4323">
      <w:pPr>
        <w:rPr>
          <w:rFonts w:ascii="宋体" w:hAnsi="宋体"/>
          <w:sz w:val="24"/>
        </w:rPr>
      </w:pPr>
      <w:bookmarkStart w:id="2" w:name="_GoBack"/>
      <w:bookmarkEnd w:id="2"/>
    </w:p>
    <w:p w14:paraId="4AD2E2A0" w14:textId="77777777" w:rsidR="009B4323" w:rsidRDefault="009B4323" w:rsidP="009B4323">
      <w:pPr>
        <w:jc w:val="center"/>
        <w:rPr>
          <w:rFonts w:ascii="宋体" w:hAnsi="宋体"/>
          <w:b/>
          <w:bCs/>
          <w:sz w:val="52"/>
          <w:szCs w:val="52"/>
        </w:rPr>
      </w:pPr>
      <w:r>
        <w:rPr>
          <w:rFonts w:ascii="宋体" w:hAnsi="宋体" w:hint="eastAsia"/>
          <w:b/>
          <w:bCs/>
          <w:sz w:val="52"/>
          <w:szCs w:val="52"/>
        </w:rPr>
        <w:t>针对</w:t>
      </w:r>
      <w:r>
        <w:rPr>
          <w:rFonts w:ascii="宋体" w:hAnsi="宋体"/>
          <w:b/>
          <w:bCs/>
          <w:sz w:val="52"/>
          <w:szCs w:val="52"/>
        </w:rPr>
        <w:t>W</w:t>
      </w:r>
      <w:r>
        <w:rPr>
          <w:rFonts w:ascii="宋体" w:hAnsi="宋体" w:hint="eastAsia"/>
          <w:b/>
          <w:bCs/>
          <w:sz w:val="52"/>
          <w:szCs w:val="52"/>
        </w:rPr>
        <w:t>indows平台的工业软件运行行为监控模块</w:t>
      </w:r>
    </w:p>
    <w:p w14:paraId="174CEF77" w14:textId="77777777" w:rsidR="009B4323" w:rsidRDefault="009B4323" w:rsidP="009B4323">
      <w:pPr>
        <w:tabs>
          <w:tab w:val="left" w:pos="6045"/>
        </w:tabs>
        <w:jc w:val="left"/>
        <w:rPr>
          <w:rFonts w:ascii="宋体" w:hAnsi="宋体"/>
          <w:b/>
          <w:bCs/>
          <w:sz w:val="52"/>
          <w:szCs w:val="52"/>
        </w:rPr>
      </w:pPr>
      <w:r>
        <w:rPr>
          <w:rFonts w:ascii="宋体" w:hAnsi="宋体"/>
          <w:b/>
          <w:bCs/>
          <w:sz w:val="52"/>
          <w:szCs w:val="52"/>
        </w:rPr>
        <w:tab/>
      </w:r>
    </w:p>
    <w:p w14:paraId="7D8B6BD0" w14:textId="1361A01B" w:rsidR="009B4323" w:rsidRDefault="009B4323" w:rsidP="009B4323">
      <w:pPr>
        <w:jc w:val="center"/>
        <w:rPr>
          <w:rFonts w:ascii="宋体" w:hAnsi="宋体"/>
          <w:sz w:val="52"/>
          <w:szCs w:val="52"/>
        </w:rPr>
      </w:pPr>
      <w:r>
        <w:rPr>
          <w:rFonts w:ascii="宋体" w:hAnsi="宋体" w:hint="eastAsia"/>
          <w:sz w:val="52"/>
          <w:szCs w:val="52"/>
        </w:rPr>
        <w:t>数据交互接口说明</w:t>
      </w:r>
    </w:p>
    <w:p w14:paraId="68B4049E" w14:textId="77777777" w:rsidR="009B4323" w:rsidRDefault="009B4323" w:rsidP="009B4323">
      <w:pPr>
        <w:rPr>
          <w:rFonts w:ascii="宋体" w:hAnsi="宋体"/>
          <w:sz w:val="24"/>
        </w:rPr>
      </w:pPr>
    </w:p>
    <w:p w14:paraId="5D221D8E" w14:textId="77777777" w:rsidR="009B4323" w:rsidRDefault="009B4323" w:rsidP="009B4323">
      <w:pPr>
        <w:rPr>
          <w:rFonts w:ascii="宋体" w:hAnsi="宋体"/>
          <w:sz w:val="24"/>
        </w:rPr>
      </w:pPr>
    </w:p>
    <w:p w14:paraId="00D4A99B" w14:textId="77777777" w:rsidR="009B4323" w:rsidRDefault="009B4323" w:rsidP="009B4323">
      <w:pPr>
        <w:rPr>
          <w:rFonts w:ascii="宋体" w:hAnsi="宋体"/>
          <w:sz w:val="24"/>
        </w:rPr>
      </w:pPr>
    </w:p>
    <w:p w14:paraId="797B4AB0" w14:textId="77777777" w:rsidR="009B4323" w:rsidRDefault="009B4323" w:rsidP="009B4323">
      <w:pPr>
        <w:spacing w:line="400" w:lineRule="exact"/>
        <w:rPr>
          <w:rFonts w:ascii="宋体" w:hAnsi="宋体"/>
          <w:sz w:val="24"/>
        </w:rPr>
      </w:pPr>
    </w:p>
    <w:p w14:paraId="09ED48AA" w14:textId="77777777" w:rsidR="009B4323" w:rsidRDefault="009B4323" w:rsidP="009B4323">
      <w:pPr>
        <w:spacing w:line="400" w:lineRule="exact"/>
        <w:rPr>
          <w:rFonts w:ascii="宋体" w:hAnsi="宋体"/>
          <w:sz w:val="24"/>
        </w:rPr>
      </w:pPr>
    </w:p>
    <w:p w14:paraId="6F095109" w14:textId="77777777" w:rsidR="009B4323" w:rsidRDefault="009B4323" w:rsidP="009B4323">
      <w:pPr>
        <w:spacing w:line="400" w:lineRule="exact"/>
        <w:rPr>
          <w:rFonts w:ascii="宋体" w:hAnsi="宋体"/>
          <w:sz w:val="24"/>
        </w:rPr>
      </w:pPr>
    </w:p>
    <w:p w14:paraId="5376B7B6" w14:textId="77777777" w:rsidR="009B4323" w:rsidRDefault="009B4323" w:rsidP="009B4323">
      <w:pPr>
        <w:spacing w:line="400" w:lineRule="exact"/>
        <w:rPr>
          <w:rFonts w:ascii="宋体" w:hAnsi="宋体"/>
          <w:sz w:val="24"/>
        </w:rPr>
      </w:pPr>
    </w:p>
    <w:p w14:paraId="0C729B42" w14:textId="77777777" w:rsidR="009B4323" w:rsidRDefault="009B4323" w:rsidP="009B4323">
      <w:pPr>
        <w:spacing w:line="400" w:lineRule="exact"/>
        <w:rPr>
          <w:rFonts w:ascii="宋体" w:hAnsi="宋体"/>
          <w:sz w:val="24"/>
        </w:rPr>
      </w:pPr>
    </w:p>
    <w:p w14:paraId="23BAFA29" w14:textId="77777777" w:rsidR="009B4323" w:rsidRDefault="009B4323" w:rsidP="009B4323">
      <w:pPr>
        <w:spacing w:line="400" w:lineRule="exact"/>
        <w:rPr>
          <w:rFonts w:ascii="宋体" w:hAnsi="宋体"/>
          <w:sz w:val="24"/>
        </w:rPr>
      </w:pPr>
    </w:p>
    <w:p w14:paraId="571BBFCC" w14:textId="77777777" w:rsidR="009B4323" w:rsidRDefault="009B4323" w:rsidP="009B4323">
      <w:pPr>
        <w:spacing w:line="400" w:lineRule="exact"/>
        <w:rPr>
          <w:rFonts w:ascii="宋体" w:hAnsi="宋体"/>
          <w:sz w:val="24"/>
        </w:rPr>
      </w:pPr>
    </w:p>
    <w:p w14:paraId="5E99EB32" w14:textId="77777777" w:rsidR="009B4323" w:rsidRDefault="009B4323" w:rsidP="009B4323">
      <w:pPr>
        <w:spacing w:line="400" w:lineRule="exact"/>
        <w:rPr>
          <w:rFonts w:ascii="宋体" w:hAnsi="宋体"/>
          <w:sz w:val="24"/>
        </w:rPr>
      </w:pPr>
    </w:p>
    <w:p w14:paraId="51E0C131" w14:textId="77777777" w:rsidR="009B4323" w:rsidRDefault="009B4323" w:rsidP="009B4323">
      <w:pPr>
        <w:spacing w:line="400" w:lineRule="exact"/>
        <w:rPr>
          <w:rFonts w:ascii="宋体" w:hAnsi="宋体"/>
          <w:sz w:val="24"/>
        </w:rPr>
      </w:pPr>
    </w:p>
    <w:p w14:paraId="36606173" w14:textId="77777777" w:rsidR="009B4323" w:rsidRDefault="009B4323" w:rsidP="009B4323">
      <w:pPr>
        <w:spacing w:line="400" w:lineRule="exact"/>
        <w:jc w:val="center"/>
        <w:rPr>
          <w:rFonts w:ascii="宋体" w:hAnsi="宋体"/>
          <w:sz w:val="36"/>
          <w:szCs w:val="36"/>
        </w:rPr>
      </w:pPr>
      <w:r>
        <w:rPr>
          <w:rFonts w:ascii="宋体" w:hAnsi="宋体"/>
          <w:sz w:val="36"/>
          <w:szCs w:val="36"/>
        </w:rPr>
        <w:t>20</w:t>
      </w:r>
      <w:r>
        <w:rPr>
          <w:rFonts w:ascii="宋体" w:hAnsi="宋体" w:hint="eastAsia"/>
          <w:sz w:val="36"/>
          <w:szCs w:val="36"/>
        </w:rPr>
        <w:t>21</w:t>
      </w:r>
      <w:r>
        <w:rPr>
          <w:rFonts w:ascii="宋体" w:hAnsi="宋体"/>
          <w:sz w:val="36"/>
          <w:szCs w:val="36"/>
        </w:rPr>
        <w:t>年</w:t>
      </w:r>
      <w:r>
        <w:rPr>
          <w:rFonts w:ascii="宋体" w:hAnsi="宋体" w:hint="eastAsia"/>
          <w:sz w:val="36"/>
          <w:szCs w:val="36"/>
        </w:rPr>
        <w:t>01</w:t>
      </w:r>
      <w:r>
        <w:rPr>
          <w:rFonts w:ascii="宋体" w:hAnsi="宋体"/>
          <w:sz w:val="36"/>
          <w:szCs w:val="36"/>
        </w:rPr>
        <w:t>月</w:t>
      </w:r>
      <w:r>
        <w:rPr>
          <w:rFonts w:ascii="宋体" w:hAnsi="宋体" w:hint="eastAsia"/>
          <w:sz w:val="36"/>
          <w:szCs w:val="36"/>
        </w:rPr>
        <w:t>08</w:t>
      </w:r>
      <w:r>
        <w:rPr>
          <w:rFonts w:ascii="宋体" w:hAnsi="宋体"/>
          <w:sz w:val="36"/>
          <w:szCs w:val="36"/>
        </w:rPr>
        <w:t>日</w:t>
      </w:r>
    </w:p>
    <w:p w14:paraId="2A873ACA" w14:textId="77777777" w:rsidR="009B4323" w:rsidRPr="009C4ABF" w:rsidRDefault="009B4323" w:rsidP="009B4323">
      <w:pPr>
        <w:spacing w:line="400" w:lineRule="exact"/>
        <w:jc w:val="center"/>
        <w:rPr>
          <w:rFonts w:ascii="宋体" w:hAnsi="宋体"/>
          <w:sz w:val="36"/>
          <w:szCs w:val="36"/>
        </w:rPr>
      </w:pPr>
      <w:r w:rsidRPr="009C4ABF">
        <w:rPr>
          <w:rFonts w:ascii="宋体" w:hAnsi="宋体" w:hint="eastAsia"/>
          <w:sz w:val="36"/>
          <w:szCs w:val="36"/>
        </w:rPr>
        <w:t>广州道本信息科技有限公司</w:t>
      </w:r>
    </w:p>
    <w:p w14:paraId="20E73233" w14:textId="77777777" w:rsidR="009B4323" w:rsidRPr="00A07E15" w:rsidRDefault="009B4323" w:rsidP="009B4323">
      <w:pPr>
        <w:spacing w:line="400" w:lineRule="exact"/>
        <w:rPr>
          <w:rFonts w:ascii="宋体" w:hAnsi="宋体"/>
          <w:sz w:val="24"/>
        </w:rPr>
      </w:pPr>
    </w:p>
    <w:p w14:paraId="607D87B2" w14:textId="77777777" w:rsidR="009B4323" w:rsidRDefault="009B4323" w:rsidP="009B4323">
      <w:pPr>
        <w:spacing w:line="400" w:lineRule="exact"/>
        <w:rPr>
          <w:rFonts w:ascii="宋体" w:hAnsi="宋体"/>
          <w:sz w:val="24"/>
        </w:rPr>
      </w:pPr>
    </w:p>
    <w:p w14:paraId="4ACBA835" w14:textId="77777777" w:rsidR="009B4323" w:rsidRDefault="009B4323" w:rsidP="009B4323">
      <w:pPr>
        <w:spacing w:line="400" w:lineRule="exact"/>
        <w:rPr>
          <w:rFonts w:ascii="宋体" w:hAnsi="宋体"/>
          <w:sz w:val="24"/>
        </w:rPr>
      </w:pPr>
    </w:p>
    <w:p w14:paraId="0200CC5A" w14:textId="77777777" w:rsidR="009B4323" w:rsidRDefault="009B4323" w:rsidP="009B4323">
      <w:pPr>
        <w:rPr>
          <w:rFonts w:ascii="宋体" w:hAnsi="宋体"/>
          <w:sz w:val="24"/>
        </w:rPr>
      </w:pPr>
    </w:p>
    <w:bookmarkEnd w:id="0"/>
    <w:bookmarkEnd w:id="1"/>
    <w:p w14:paraId="51812855" w14:textId="77777777" w:rsidR="00981F95" w:rsidRPr="002D54D7" w:rsidRDefault="00981F95" w:rsidP="0077376B">
      <w:pPr>
        <w:spacing w:afterLines="50" w:after="156" w:line="360" w:lineRule="auto"/>
        <w:rPr>
          <w:rFonts w:hint="eastAsia"/>
          <w:b/>
          <w:bCs/>
        </w:rPr>
      </w:pPr>
    </w:p>
    <w:p w14:paraId="62F52576" w14:textId="77777777" w:rsidR="00981F95" w:rsidRPr="002D54D7" w:rsidRDefault="00981F95" w:rsidP="0077376B">
      <w:pPr>
        <w:spacing w:afterLines="50" w:after="156" w:line="360" w:lineRule="auto"/>
      </w:pPr>
      <w:r w:rsidRPr="002D54D7">
        <w:rPr>
          <w:rFonts w:hint="eastAsia"/>
          <w:b/>
          <w:bCs/>
          <w:sz w:val="28"/>
        </w:rPr>
        <w:lastRenderedPageBreak/>
        <w:t>所有权声明</w:t>
      </w:r>
    </w:p>
    <w:p w14:paraId="71AAFEE0" w14:textId="77777777" w:rsidR="00981F95" w:rsidRPr="002D54D7" w:rsidRDefault="00981F95" w:rsidP="00526C00">
      <w:pPr>
        <w:spacing w:afterLines="50" w:after="156" w:line="360" w:lineRule="auto"/>
        <w:ind w:firstLine="420"/>
      </w:pPr>
      <w:r w:rsidRPr="002D54D7">
        <w:rPr>
          <w:rFonts w:hint="eastAsia"/>
        </w:rPr>
        <w:t>本文档的内容将做定期性的变动，且不另行通知。更改的内容将会补充到本手册中。</w:t>
      </w:r>
    </w:p>
    <w:p w14:paraId="4800BD81" w14:textId="77777777" w:rsidR="00981F95" w:rsidRPr="002D54D7" w:rsidRDefault="00981F95" w:rsidP="00526C00">
      <w:pPr>
        <w:spacing w:afterLines="50" w:after="156" w:line="360" w:lineRule="auto"/>
        <w:ind w:firstLine="420"/>
      </w:pPr>
      <w:r w:rsidRPr="002D54D7">
        <w:rPr>
          <w:rFonts w:hint="eastAsia"/>
        </w:rPr>
        <w:t>除特别声明外，此文档所用的公司名称、个人姓名及数据均属为说明的目的而模拟。</w:t>
      </w:r>
    </w:p>
    <w:p w14:paraId="5F72C784" w14:textId="77777777" w:rsidR="00981F95" w:rsidRPr="002D54D7" w:rsidRDefault="00981F95" w:rsidP="00526C00">
      <w:pPr>
        <w:spacing w:afterLines="50" w:after="156" w:line="360" w:lineRule="auto"/>
        <w:ind w:firstLine="420"/>
      </w:pPr>
      <w:r w:rsidRPr="002D54D7">
        <w:rPr>
          <w:rFonts w:hint="eastAsia"/>
        </w:rPr>
        <w:t>本文档的版权属</w:t>
      </w:r>
      <w:r w:rsidR="00B60C26">
        <w:rPr>
          <w:rFonts w:hint="eastAsia"/>
        </w:rPr>
        <w:t>广州道本科技有限公司</w:t>
      </w:r>
      <w:r w:rsidRPr="002D54D7">
        <w:rPr>
          <w:rFonts w:hint="eastAsia"/>
        </w:rPr>
        <w:t>所有，受中华人民共和国法律的保护。</w:t>
      </w:r>
    </w:p>
    <w:p w14:paraId="515D01FF" w14:textId="77777777" w:rsidR="00981F95" w:rsidRPr="002D54D7" w:rsidRDefault="00981F95" w:rsidP="00526C00">
      <w:pPr>
        <w:spacing w:afterLines="50" w:after="156" w:line="360" w:lineRule="auto"/>
        <w:ind w:firstLine="420"/>
        <w:rPr>
          <w:rFonts w:ascii="宋体"/>
        </w:rPr>
      </w:pPr>
      <w:r w:rsidRPr="002D54D7">
        <w:rPr>
          <w:rFonts w:hint="eastAsia"/>
        </w:rPr>
        <w:t>本文档所含的任何构思、设计、工艺及其他技术信息均属本公司所有，受中华人民共和国法律的保护。</w:t>
      </w:r>
      <w:r w:rsidRPr="002D54D7">
        <w:rPr>
          <w:rFonts w:ascii="宋体" w:hint="eastAsia"/>
        </w:rPr>
        <w:t>未经本公司书面同意，任何单位和个人不得擅自摘抄、全部或部分复制本书内容，或者以其他任何方式使第三方知悉。</w:t>
      </w:r>
    </w:p>
    <w:p w14:paraId="782274D1" w14:textId="77777777" w:rsidR="00981F95" w:rsidRPr="005E3770" w:rsidRDefault="00981F95" w:rsidP="0077376B">
      <w:pPr>
        <w:spacing w:afterLines="50" w:after="156" w:line="360" w:lineRule="auto"/>
      </w:pPr>
    </w:p>
    <w:p w14:paraId="5CE86651" w14:textId="77777777" w:rsidR="00981F95" w:rsidRPr="002D54D7" w:rsidRDefault="00981F95" w:rsidP="0077376B">
      <w:pPr>
        <w:spacing w:afterLines="50" w:after="156" w:line="360" w:lineRule="auto"/>
      </w:pPr>
    </w:p>
    <w:p w14:paraId="5AAA1CF2" w14:textId="77777777" w:rsidR="00981F95" w:rsidRPr="002D54D7" w:rsidRDefault="00981F95" w:rsidP="0077376B">
      <w:pPr>
        <w:spacing w:afterLines="50" w:after="156" w:line="360" w:lineRule="auto"/>
      </w:pPr>
      <w:r w:rsidRPr="002D54D7">
        <w:br w:type="page"/>
      </w:r>
    </w:p>
    <w:p w14:paraId="4B2562DB" w14:textId="77777777" w:rsidR="00981F95" w:rsidRPr="002D54D7" w:rsidRDefault="00981F95" w:rsidP="00756815">
      <w:pPr>
        <w:pStyle w:val="10"/>
        <w:spacing w:beforeLines="0" w:after="156" w:line="360" w:lineRule="auto"/>
        <w:jc w:val="center"/>
        <w:rPr>
          <w:sz w:val="28"/>
        </w:rPr>
      </w:pPr>
      <w:r w:rsidRPr="002D54D7">
        <w:rPr>
          <w:rFonts w:hint="eastAsia"/>
          <w:sz w:val="28"/>
        </w:rPr>
        <w:lastRenderedPageBreak/>
        <w:t>目</w:t>
      </w:r>
      <w:r w:rsidRPr="002D54D7">
        <w:rPr>
          <w:rFonts w:hint="eastAsia"/>
          <w:sz w:val="28"/>
        </w:rPr>
        <w:t xml:space="preserve"> </w:t>
      </w:r>
      <w:r w:rsidRPr="002D54D7">
        <w:rPr>
          <w:rFonts w:hint="eastAsia"/>
          <w:sz w:val="28"/>
        </w:rPr>
        <w:t>录</w:t>
      </w:r>
    </w:p>
    <w:p w14:paraId="754493E0" w14:textId="77777777" w:rsidR="00E409DC" w:rsidRDefault="00FB421A">
      <w:pPr>
        <w:pStyle w:val="10"/>
        <w:tabs>
          <w:tab w:val="left" w:pos="400"/>
          <w:tab w:val="right" w:leader="dot" w:pos="8494"/>
        </w:tabs>
        <w:spacing w:before="156" w:after="156"/>
        <w:rPr>
          <w:rFonts w:asciiTheme="minorHAnsi" w:eastAsiaTheme="minorEastAsia" w:hAnsiTheme="minorHAnsi" w:cstheme="minorBidi"/>
          <w:b w:val="0"/>
          <w:sz w:val="21"/>
          <w:szCs w:val="22"/>
        </w:rPr>
      </w:pPr>
      <w:r w:rsidRPr="002D54D7">
        <w:fldChar w:fldCharType="begin"/>
      </w:r>
      <w:r w:rsidR="0020620D" w:rsidRPr="002D54D7">
        <w:instrText xml:space="preserve"> TOC \o "1-3" \h \z \u </w:instrText>
      </w:r>
      <w:r w:rsidRPr="002D54D7">
        <w:fldChar w:fldCharType="separate"/>
      </w:r>
      <w:hyperlink w:anchor="_Toc63600493" w:history="1">
        <w:r w:rsidR="00E409DC" w:rsidRPr="00446E33">
          <w:rPr>
            <w:rStyle w:val="a5"/>
          </w:rPr>
          <w:t>1</w:t>
        </w:r>
        <w:r w:rsidR="00E409DC">
          <w:rPr>
            <w:rFonts w:asciiTheme="minorHAnsi" w:eastAsiaTheme="minorEastAsia" w:hAnsiTheme="minorHAnsi" w:cstheme="minorBidi"/>
            <w:b w:val="0"/>
            <w:sz w:val="21"/>
            <w:szCs w:val="22"/>
          </w:rPr>
          <w:tab/>
        </w:r>
        <w:r w:rsidR="00E409DC" w:rsidRPr="00446E33">
          <w:rPr>
            <w:rStyle w:val="a5"/>
            <w:rFonts w:hint="eastAsia"/>
          </w:rPr>
          <w:t>方案概述</w:t>
        </w:r>
        <w:r w:rsidR="00E409DC">
          <w:rPr>
            <w:webHidden/>
          </w:rPr>
          <w:tab/>
        </w:r>
        <w:r w:rsidR="00E409DC">
          <w:rPr>
            <w:webHidden/>
          </w:rPr>
          <w:fldChar w:fldCharType="begin"/>
        </w:r>
        <w:r w:rsidR="00E409DC">
          <w:rPr>
            <w:webHidden/>
          </w:rPr>
          <w:instrText xml:space="preserve"> PAGEREF _Toc63600493 \h </w:instrText>
        </w:r>
        <w:r w:rsidR="00E409DC">
          <w:rPr>
            <w:webHidden/>
          </w:rPr>
        </w:r>
        <w:r w:rsidR="00E409DC">
          <w:rPr>
            <w:webHidden/>
          </w:rPr>
          <w:fldChar w:fldCharType="separate"/>
        </w:r>
        <w:r w:rsidR="00E409DC">
          <w:rPr>
            <w:webHidden/>
          </w:rPr>
          <w:t>4</w:t>
        </w:r>
        <w:r w:rsidR="00E409DC">
          <w:rPr>
            <w:webHidden/>
          </w:rPr>
          <w:fldChar w:fldCharType="end"/>
        </w:r>
      </w:hyperlink>
    </w:p>
    <w:p w14:paraId="62E9F401" w14:textId="77777777" w:rsidR="00E409DC" w:rsidRDefault="00E409DC">
      <w:pPr>
        <w:pStyle w:val="21"/>
        <w:tabs>
          <w:tab w:val="left" w:pos="2520"/>
          <w:tab w:val="right" w:leader="dot" w:pos="8494"/>
        </w:tabs>
        <w:ind w:left="420"/>
        <w:rPr>
          <w:rFonts w:asciiTheme="minorHAnsi" w:eastAsiaTheme="minorEastAsia" w:hAnsiTheme="minorHAnsi" w:cstheme="minorBidi"/>
          <w:noProof/>
          <w:szCs w:val="22"/>
        </w:rPr>
      </w:pPr>
      <w:hyperlink w:anchor="_Toc63600494" w:history="1">
        <w:r w:rsidRPr="00446E33">
          <w:rPr>
            <w:rStyle w:val="a5"/>
            <w:noProof/>
          </w:rPr>
          <w:t>1.1</w:t>
        </w:r>
        <w:r>
          <w:rPr>
            <w:rFonts w:asciiTheme="minorHAnsi" w:eastAsiaTheme="minorEastAsia" w:hAnsiTheme="minorHAnsi" w:cstheme="minorBidi"/>
            <w:noProof/>
            <w:szCs w:val="22"/>
          </w:rPr>
          <w:tab/>
        </w:r>
        <w:r w:rsidRPr="00446E33">
          <w:rPr>
            <w:rStyle w:val="a5"/>
            <w:rFonts w:hint="eastAsia"/>
            <w:noProof/>
          </w:rPr>
          <w:t>业务概念</w:t>
        </w:r>
        <w:r>
          <w:rPr>
            <w:noProof/>
            <w:webHidden/>
          </w:rPr>
          <w:tab/>
        </w:r>
        <w:r>
          <w:rPr>
            <w:noProof/>
            <w:webHidden/>
          </w:rPr>
          <w:fldChar w:fldCharType="begin"/>
        </w:r>
        <w:r>
          <w:rPr>
            <w:noProof/>
            <w:webHidden/>
          </w:rPr>
          <w:instrText xml:space="preserve"> PAGEREF _Toc63600494 \h </w:instrText>
        </w:r>
        <w:r>
          <w:rPr>
            <w:noProof/>
            <w:webHidden/>
          </w:rPr>
        </w:r>
        <w:r>
          <w:rPr>
            <w:noProof/>
            <w:webHidden/>
          </w:rPr>
          <w:fldChar w:fldCharType="separate"/>
        </w:r>
        <w:r>
          <w:rPr>
            <w:noProof/>
            <w:webHidden/>
          </w:rPr>
          <w:t>4</w:t>
        </w:r>
        <w:r>
          <w:rPr>
            <w:noProof/>
            <w:webHidden/>
          </w:rPr>
          <w:fldChar w:fldCharType="end"/>
        </w:r>
      </w:hyperlink>
    </w:p>
    <w:p w14:paraId="4442BF7A" w14:textId="77777777" w:rsidR="00E409DC" w:rsidRDefault="00E409DC">
      <w:pPr>
        <w:pStyle w:val="21"/>
        <w:tabs>
          <w:tab w:val="left" w:pos="2520"/>
          <w:tab w:val="right" w:leader="dot" w:pos="8494"/>
        </w:tabs>
        <w:ind w:left="420"/>
        <w:rPr>
          <w:rFonts w:asciiTheme="minorHAnsi" w:eastAsiaTheme="minorEastAsia" w:hAnsiTheme="minorHAnsi" w:cstheme="minorBidi"/>
          <w:noProof/>
          <w:szCs w:val="22"/>
        </w:rPr>
      </w:pPr>
      <w:hyperlink w:anchor="_Toc63600495" w:history="1">
        <w:r w:rsidRPr="00446E33">
          <w:rPr>
            <w:rStyle w:val="a5"/>
            <w:noProof/>
          </w:rPr>
          <w:t>1.2</w:t>
        </w:r>
        <w:r>
          <w:rPr>
            <w:rFonts w:asciiTheme="minorHAnsi" w:eastAsiaTheme="minorEastAsia" w:hAnsiTheme="minorHAnsi" w:cstheme="minorBidi"/>
            <w:noProof/>
            <w:szCs w:val="22"/>
          </w:rPr>
          <w:tab/>
        </w:r>
        <w:r w:rsidRPr="00446E33">
          <w:rPr>
            <w:rStyle w:val="a5"/>
            <w:rFonts w:hint="eastAsia"/>
            <w:noProof/>
          </w:rPr>
          <w:t>缩略语和术语</w:t>
        </w:r>
        <w:r>
          <w:rPr>
            <w:noProof/>
            <w:webHidden/>
          </w:rPr>
          <w:tab/>
        </w:r>
        <w:r>
          <w:rPr>
            <w:noProof/>
            <w:webHidden/>
          </w:rPr>
          <w:fldChar w:fldCharType="begin"/>
        </w:r>
        <w:r>
          <w:rPr>
            <w:noProof/>
            <w:webHidden/>
          </w:rPr>
          <w:instrText xml:space="preserve"> PAGEREF _Toc63600495 \h </w:instrText>
        </w:r>
        <w:r>
          <w:rPr>
            <w:noProof/>
            <w:webHidden/>
          </w:rPr>
        </w:r>
        <w:r>
          <w:rPr>
            <w:noProof/>
            <w:webHidden/>
          </w:rPr>
          <w:fldChar w:fldCharType="separate"/>
        </w:r>
        <w:r>
          <w:rPr>
            <w:noProof/>
            <w:webHidden/>
          </w:rPr>
          <w:t>4</w:t>
        </w:r>
        <w:r>
          <w:rPr>
            <w:noProof/>
            <w:webHidden/>
          </w:rPr>
          <w:fldChar w:fldCharType="end"/>
        </w:r>
      </w:hyperlink>
    </w:p>
    <w:p w14:paraId="4FB8817D" w14:textId="77777777" w:rsidR="00E409DC" w:rsidRDefault="00E409DC">
      <w:pPr>
        <w:pStyle w:val="10"/>
        <w:tabs>
          <w:tab w:val="left" w:pos="400"/>
          <w:tab w:val="right" w:leader="dot" w:pos="8494"/>
        </w:tabs>
        <w:spacing w:before="156" w:after="156"/>
        <w:rPr>
          <w:rFonts w:asciiTheme="minorHAnsi" w:eastAsiaTheme="minorEastAsia" w:hAnsiTheme="minorHAnsi" w:cstheme="minorBidi"/>
          <w:b w:val="0"/>
          <w:sz w:val="21"/>
          <w:szCs w:val="22"/>
        </w:rPr>
      </w:pPr>
      <w:hyperlink w:anchor="_Toc63600496" w:history="1">
        <w:r w:rsidRPr="00446E33">
          <w:rPr>
            <w:rStyle w:val="a5"/>
          </w:rPr>
          <w:t>2</w:t>
        </w:r>
        <w:r>
          <w:rPr>
            <w:rFonts w:asciiTheme="minorHAnsi" w:eastAsiaTheme="minorEastAsia" w:hAnsiTheme="minorHAnsi" w:cstheme="minorBidi"/>
            <w:b w:val="0"/>
            <w:sz w:val="21"/>
            <w:szCs w:val="22"/>
          </w:rPr>
          <w:tab/>
        </w:r>
        <w:r w:rsidRPr="00446E33">
          <w:rPr>
            <w:rStyle w:val="a5"/>
            <w:rFonts w:hint="eastAsia"/>
          </w:rPr>
          <w:t>接口定义</w:t>
        </w:r>
        <w:r>
          <w:rPr>
            <w:webHidden/>
          </w:rPr>
          <w:tab/>
        </w:r>
        <w:r>
          <w:rPr>
            <w:webHidden/>
          </w:rPr>
          <w:fldChar w:fldCharType="begin"/>
        </w:r>
        <w:r>
          <w:rPr>
            <w:webHidden/>
          </w:rPr>
          <w:instrText xml:space="preserve"> PAGEREF _Toc63600496 \h </w:instrText>
        </w:r>
        <w:r>
          <w:rPr>
            <w:webHidden/>
          </w:rPr>
        </w:r>
        <w:r>
          <w:rPr>
            <w:webHidden/>
          </w:rPr>
          <w:fldChar w:fldCharType="separate"/>
        </w:r>
        <w:r>
          <w:rPr>
            <w:webHidden/>
          </w:rPr>
          <w:t>4</w:t>
        </w:r>
        <w:r>
          <w:rPr>
            <w:webHidden/>
          </w:rPr>
          <w:fldChar w:fldCharType="end"/>
        </w:r>
      </w:hyperlink>
    </w:p>
    <w:p w14:paraId="744C6DE7" w14:textId="77777777" w:rsidR="00E409DC" w:rsidRDefault="00E409DC">
      <w:pPr>
        <w:pStyle w:val="21"/>
        <w:tabs>
          <w:tab w:val="left" w:pos="2520"/>
          <w:tab w:val="right" w:leader="dot" w:pos="8494"/>
        </w:tabs>
        <w:ind w:left="420"/>
        <w:rPr>
          <w:rFonts w:asciiTheme="minorHAnsi" w:eastAsiaTheme="minorEastAsia" w:hAnsiTheme="minorHAnsi" w:cstheme="minorBidi"/>
          <w:noProof/>
          <w:szCs w:val="22"/>
        </w:rPr>
      </w:pPr>
      <w:hyperlink w:anchor="_Toc63600497" w:history="1">
        <w:r w:rsidRPr="00446E33">
          <w:rPr>
            <w:rStyle w:val="a5"/>
            <w:noProof/>
          </w:rPr>
          <w:t>2.1</w:t>
        </w:r>
        <w:r>
          <w:rPr>
            <w:rFonts w:asciiTheme="minorHAnsi" w:eastAsiaTheme="minorEastAsia" w:hAnsiTheme="minorHAnsi" w:cstheme="minorBidi"/>
            <w:noProof/>
            <w:szCs w:val="22"/>
          </w:rPr>
          <w:tab/>
        </w:r>
        <w:r w:rsidRPr="00446E33">
          <w:rPr>
            <w:rStyle w:val="a5"/>
            <w:rFonts w:hint="eastAsia"/>
            <w:noProof/>
          </w:rPr>
          <w:t>接口规范总述</w:t>
        </w:r>
        <w:r>
          <w:rPr>
            <w:noProof/>
            <w:webHidden/>
          </w:rPr>
          <w:tab/>
        </w:r>
        <w:r>
          <w:rPr>
            <w:noProof/>
            <w:webHidden/>
          </w:rPr>
          <w:fldChar w:fldCharType="begin"/>
        </w:r>
        <w:r>
          <w:rPr>
            <w:noProof/>
            <w:webHidden/>
          </w:rPr>
          <w:instrText xml:space="preserve"> PAGEREF _Toc63600497 \h </w:instrText>
        </w:r>
        <w:r>
          <w:rPr>
            <w:noProof/>
            <w:webHidden/>
          </w:rPr>
        </w:r>
        <w:r>
          <w:rPr>
            <w:noProof/>
            <w:webHidden/>
          </w:rPr>
          <w:fldChar w:fldCharType="separate"/>
        </w:r>
        <w:r>
          <w:rPr>
            <w:noProof/>
            <w:webHidden/>
          </w:rPr>
          <w:t>4</w:t>
        </w:r>
        <w:r>
          <w:rPr>
            <w:noProof/>
            <w:webHidden/>
          </w:rPr>
          <w:fldChar w:fldCharType="end"/>
        </w:r>
      </w:hyperlink>
    </w:p>
    <w:p w14:paraId="33211A6D" w14:textId="77777777" w:rsidR="00E409DC" w:rsidRDefault="00E409DC">
      <w:pPr>
        <w:pStyle w:val="30"/>
        <w:tabs>
          <w:tab w:val="left" w:pos="2520"/>
          <w:tab w:val="right" w:leader="dot" w:pos="8494"/>
        </w:tabs>
        <w:ind w:left="840"/>
        <w:rPr>
          <w:rFonts w:asciiTheme="minorHAnsi" w:eastAsiaTheme="minorEastAsia" w:hAnsiTheme="minorHAnsi" w:cstheme="minorBidi"/>
          <w:noProof/>
          <w:szCs w:val="22"/>
        </w:rPr>
      </w:pPr>
      <w:hyperlink w:anchor="_Toc63600498" w:history="1">
        <w:r w:rsidRPr="00446E33">
          <w:rPr>
            <w:rStyle w:val="a5"/>
            <w:noProof/>
          </w:rPr>
          <w:t>2.1.1</w:t>
        </w:r>
        <w:r>
          <w:rPr>
            <w:rFonts w:asciiTheme="minorHAnsi" w:eastAsiaTheme="minorEastAsia" w:hAnsiTheme="minorHAnsi" w:cstheme="minorBidi"/>
            <w:noProof/>
            <w:szCs w:val="22"/>
          </w:rPr>
          <w:tab/>
        </w:r>
        <w:r w:rsidRPr="00446E33">
          <w:rPr>
            <w:rStyle w:val="a5"/>
            <w:rFonts w:hint="eastAsia"/>
            <w:noProof/>
          </w:rPr>
          <w:t>系统级别参数</w:t>
        </w:r>
        <w:r>
          <w:rPr>
            <w:noProof/>
            <w:webHidden/>
          </w:rPr>
          <w:tab/>
        </w:r>
        <w:r>
          <w:rPr>
            <w:noProof/>
            <w:webHidden/>
          </w:rPr>
          <w:fldChar w:fldCharType="begin"/>
        </w:r>
        <w:r>
          <w:rPr>
            <w:noProof/>
            <w:webHidden/>
          </w:rPr>
          <w:instrText xml:space="preserve"> PAGEREF _Toc63600498 \h </w:instrText>
        </w:r>
        <w:r>
          <w:rPr>
            <w:noProof/>
            <w:webHidden/>
          </w:rPr>
        </w:r>
        <w:r>
          <w:rPr>
            <w:noProof/>
            <w:webHidden/>
          </w:rPr>
          <w:fldChar w:fldCharType="separate"/>
        </w:r>
        <w:r>
          <w:rPr>
            <w:noProof/>
            <w:webHidden/>
          </w:rPr>
          <w:t>5</w:t>
        </w:r>
        <w:r>
          <w:rPr>
            <w:noProof/>
            <w:webHidden/>
          </w:rPr>
          <w:fldChar w:fldCharType="end"/>
        </w:r>
      </w:hyperlink>
    </w:p>
    <w:p w14:paraId="17FF8378" w14:textId="77777777" w:rsidR="00E409DC" w:rsidRDefault="00E409DC">
      <w:pPr>
        <w:pStyle w:val="30"/>
        <w:tabs>
          <w:tab w:val="left" w:pos="2520"/>
          <w:tab w:val="right" w:leader="dot" w:pos="8494"/>
        </w:tabs>
        <w:ind w:left="840"/>
        <w:rPr>
          <w:rFonts w:asciiTheme="minorHAnsi" w:eastAsiaTheme="minorEastAsia" w:hAnsiTheme="minorHAnsi" w:cstheme="minorBidi"/>
          <w:noProof/>
          <w:szCs w:val="22"/>
        </w:rPr>
      </w:pPr>
      <w:hyperlink w:anchor="_Toc63600499" w:history="1">
        <w:r w:rsidRPr="00446E33">
          <w:rPr>
            <w:rStyle w:val="a5"/>
            <w:noProof/>
          </w:rPr>
          <w:t>2.1.2</w:t>
        </w:r>
        <w:r>
          <w:rPr>
            <w:rFonts w:asciiTheme="minorHAnsi" w:eastAsiaTheme="minorEastAsia" w:hAnsiTheme="minorHAnsi" w:cstheme="minorBidi"/>
            <w:noProof/>
            <w:szCs w:val="22"/>
          </w:rPr>
          <w:tab/>
        </w:r>
        <w:r w:rsidRPr="00446E33">
          <w:rPr>
            <w:rStyle w:val="a5"/>
            <w:rFonts w:hint="eastAsia"/>
            <w:noProof/>
          </w:rPr>
          <w:t>安全相关通用参数</w:t>
        </w:r>
        <w:r>
          <w:rPr>
            <w:noProof/>
            <w:webHidden/>
          </w:rPr>
          <w:tab/>
        </w:r>
        <w:r>
          <w:rPr>
            <w:noProof/>
            <w:webHidden/>
          </w:rPr>
          <w:fldChar w:fldCharType="begin"/>
        </w:r>
        <w:r>
          <w:rPr>
            <w:noProof/>
            <w:webHidden/>
          </w:rPr>
          <w:instrText xml:space="preserve"> PAGEREF _Toc63600499 \h </w:instrText>
        </w:r>
        <w:r>
          <w:rPr>
            <w:noProof/>
            <w:webHidden/>
          </w:rPr>
        </w:r>
        <w:r>
          <w:rPr>
            <w:noProof/>
            <w:webHidden/>
          </w:rPr>
          <w:fldChar w:fldCharType="separate"/>
        </w:r>
        <w:r>
          <w:rPr>
            <w:noProof/>
            <w:webHidden/>
          </w:rPr>
          <w:t>5</w:t>
        </w:r>
        <w:r>
          <w:rPr>
            <w:noProof/>
            <w:webHidden/>
          </w:rPr>
          <w:fldChar w:fldCharType="end"/>
        </w:r>
      </w:hyperlink>
    </w:p>
    <w:p w14:paraId="40634B17" w14:textId="77777777" w:rsidR="00E409DC" w:rsidRDefault="00E409DC">
      <w:pPr>
        <w:pStyle w:val="30"/>
        <w:tabs>
          <w:tab w:val="left" w:pos="2520"/>
          <w:tab w:val="right" w:leader="dot" w:pos="8494"/>
        </w:tabs>
        <w:ind w:left="840"/>
        <w:rPr>
          <w:rFonts w:asciiTheme="minorHAnsi" w:eastAsiaTheme="minorEastAsia" w:hAnsiTheme="minorHAnsi" w:cstheme="minorBidi"/>
          <w:noProof/>
          <w:szCs w:val="22"/>
        </w:rPr>
      </w:pPr>
      <w:hyperlink w:anchor="_Toc63600500" w:history="1">
        <w:r w:rsidRPr="00446E33">
          <w:rPr>
            <w:rStyle w:val="a5"/>
            <w:noProof/>
          </w:rPr>
          <w:t>2.1.3</w:t>
        </w:r>
        <w:r>
          <w:rPr>
            <w:rFonts w:asciiTheme="minorHAnsi" w:eastAsiaTheme="minorEastAsia" w:hAnsiTheme="minorHAnsi" w:cstheme="minorBidi"/>
            <w:noProof/>
            <w:szCs w:val="22"/>
          </w:rPr>
          <w:tab/>
        </w:r>
        <w:r w:rsidRPr="00446E33">
          <w:rPr>
            <w:rStyle w:val="a5"/>
            <w:rFonts w:hint="eastAsia"/>
            <w:noProof/>
          </w:rPr>
          <w:t>返回内容格式</w:t>
        </w:r>
        <w:r>
          <w:rPr>
            <w:noProof/>
            <w:webHidden/>
          </w:rPr>
          <w:tab/>
        </w:r>
        <w:r>
          <w:rPr>
            <w:noProof/>
            <w:webHidden/>
          </w:rPr>
          <w:fldChar w:fldCharType="begin"/>
        </w:r>
        <w:r>
          <w:rPr>
            <w:noProof/>
            <w:webHidden/>
          </w:rPr>
          <w:instrText xml:space="preserve"> PAGEREF _Toc63600500 \h </w:instrText>
        </w:r>
        <w:r>
          <w:rPr>
            <w:noProof/>
            <w:webHidden/>
          </w:rPr>
        </w:r>
        <w:r>
          <w:rPr>
            <w:noProof/>
            <w:webHidden/>
          </w:rPr>
          <w:fldChar w:fldCharType="separate"/>
        </w:r>
        <w:r>
          <w:rPr>
            <w:noProof/>
            <w:webHidden/>
          </w:rPr>
          <w:t>5</w:t>
        </w:r>
        <w:r>
          <w:rPr>
            <w:noProof/>
            <w:webHidden/>
          </w:rPr>
          <w:fldChar w:fldCharType="end"/>
        </w:r>
      </w:hyperlink>
    </w:p>
    <w:p w14:paraId="3C44898C" w14:textId="77777777" w:rsidR="00E409DC" w:rsidRDefault="00E409DC">
      <w:pPr>
        <w:pStyle w:val="30"/>
        <w:tabs>
          <w:tab w:val="left" w:pos="2520"/>
          <w:tab w:val="right" w:leader="dot" w:pos="8494"/>
        </w:tabs>
        <w:ind w:left="840"/>
        <w:rPr>
          <w:rFonts w:asciiTheme="minorHAnsi" w:eastAsiaTheme="minorEastAsia" w:hAnsiTheme="minorHAnsi" w:cstheme="minorBidi"/>
          <w:noProof/>
          <w:szCs w:val="22"/>
        </w:rPr>
      </w:pPr>
      <w:hyperlink w:anchor="_Toc63600501" w:history="1">
        <w:r w:rsidRPr="00446E33">
          <w:rPr>
            <w:rStyle w:val="a5"/>
            <w:noProof/>
          </w:rPr>
          <w:t>2.1.4</w:t>
        </w:r>
        <w:r>
          <w:rPr>
            <w:rFonts w:asciiTheme="minorHAnsi" w:eastAsiaTheme="minorEastAsia" w:hAnsiTheme="minorHAnsi" w:cstheme="minorBidi"/>
            <w:noProof/>
            <w:szCs w:val="22"/>
          </w:rPr>
          <w:tab/>
        </w:r>
        <w:r w:rsidRPr="00446E33">
          <w:rPr>
            <w:rStyle w:val="a5"/>
            <w:rFonts w:hint="eastAsia"/>
            <w:noProof/>
          </w:rPr>
          <w:t>错误重试</w:t>
        </w:r>
        <w:r>
          <w:rPr>
            <w:noProof/>
            <w:webHidden/>
          </w:rPr>
          <w:tab/>
        </w:r>
        <w:r>
          <w:rPr>
            <w:noProof/>
            <w:webHidden/>
          </w:rPr>
          <w:fldChar w:fldCharType="begin"/>
        </w:r>
        <w:r>
          <w:rPr>
            <w:noProof/>
            <w:webHidden/>
          </w:rPr>
          <w:instrText xml:space="preserve"> PAGEREF _Toc63600501 \h </w:instrText>
        </w:r>
        <w:r>
          <w:rPr>
            <w:noProof/>
            <w:webHidden/>
          </w:rPr>
        </w:r>
        <w:r>
          <w:rPr>
            <w:noProof/>
            <w:webHidden/>
          </w:rPr>
          <w:fldChar w:fldCharType="separate"/>
        </w:r>
        <w:r>
          <w:rPr>
            <w:noProof/>
            <w:webHidden/>
          </w:rPr>
          <w:t>6</w:t>
        </w:r>
        <w:r>
          <w:rPr>
            <w:noProof/>
            <w:webHidden/>
          </w:rPr>
          <w:fldChar w:fldCharType="end"/>
        </w:r>
      </w:hyperlink>
    </w:p>
    <w:p w14:paraId="2C5D91AF" w14:textId="77777777" w:rsidR="00E409DC" w:rsidRDefault="00E409DC">
      <w:pPr>
        <w:pStyle w:val="21"/>
        <w:tabs>
          <w:tab w:val="left" w:pos="2520"/>
          <w:tab w:val="right" w:leader="dot" w:pos="8494"/>
        </w:tabs>
        <w:ind w:left="420"/>
        <w:rPr>
          <w:rFonts w:asciiTheme="minorHAnsi" w:eastAsiaTheme="minorEastAsia" w:hAnsiTheme="minorHAnsi" w:cstheme="minorBidi"/>
          <w:noProof/>
          <w:szCs w:val="22"/>
        </w:rPr>
      </w:pPr>
      <w:hyperlink w:anchor="_Toc63600502" w:history="1">
        <w:r w:rsidRPr="00446E33">
          <w:rPr>
            <w:rStyle w:val="a5"/>
            <w:noProof/>
          </w:rPr>
          <w:t>2.2</w:t>
        </w:r>
        <w:r>
          <w:rPr>
            <w:rFonts w:asciiTheme="minorHAnsi" w:eastAsiaTheme="minorEastAsia" w:hAnsiTheme="minorHAnsi" w:cstheme="minorBidi"/>
            <w:noProof/>
            <w:szCs w:val="22"/>
          </w:rPr>
          <w:tab/>
        </w:r>
        <w:r w:rsidRPr="00446E33">
          <w:rPr>
            <w:rStyle w:val="a5"/>
            <w:rFonts w:hint="eastAsia"/>
            <w:noProof/>
          </w:rPr>
          <w:t>统一门户接入说明</w:t>
        </w:r>
        <w:r>
          <w:rPr>
            <w:noProof/>
            <w:webHidden/>
          </w:rPr>
          <w:tab/>
        </w:r>
        <w:r>
          <w:rPr>
            <w:noProof/>
            <w:webHidden/>
          </w:rPr>
          <w:fldChar w:fldCharType="begin"/>
        </w:r>
        <w:r>
          <w:rPr>
            <w:noProof/>
            <w:webHidden/>
          </w:rPr>
          <w:instrText xml:space="preserve"> PAGEREF _Toc63600502 \h </w:instrText>
        </w:r>
        <w:r>
          <w:rPr>
            <w:noProof/>
            <w:webHidden/>
          </w:rPr>
        </w:r>
        <w:r>
          <w:rPr>
            <w:noProof/>
            <w:webHidden/>
          </w:rPr>
          <w:fldChar w:fldCharType="separate"/>
        </w:r>
        <w:r>
          <w:rPr>
            <w:noProof/>
            <w:webHidden/>
          </w:rPr>
          <w:t>6</w:t>
        </w:r>
        <w:r>
          <w:rPr>
            <w:noProof/>
            <w:webHidden/>
          </w:rPr>
          <w:fldChar w:fldCharType="end"/>
        </w:r>
      </w:hyperlink>
    </w:p>
    <w:p w14:paraId="1CAAA78A" w14:textId="77777777" w:rsidR="00E409DC" w:rsidRDefault="00E409DC">
      <w:pPr>
        <w:pStyle w:val="30"/>
        <w:tabs>
          <w:tab w:val="left" w:pos="2520"/>
          <w:tab w:val="right" w:leader="dot" w:pos="8494"/>
        </w:tabs>
        <w:ind w:left="840"/>
        <w:rPr>
          <w:rFonts w:asciiTheme="minorHAnsi" w:eastAsiaTheme="minorEastAsia" w:hAnsiTheme="minorHAnsi" w:cstheme="minorBidi"/>
          <w:noProof/>
          <w:szCs w:val="22"/>
        </w:rPr>
      </w:pPr>
      <w:hyperlink w:anchor="_Toc63600503" w:history="1">
        <w:r w:rsidRPr="00446E33">
          <w:rPr>
            <w:rStyle w:val="a5"/>
            <w:noProof/>
          </w:rPr>
          <w:t>2.2.1</w:t>
        </w:r>
        <w:r>
          <w:rPr>
            <w:rFonts w:asciiTheme="minorHAnsi" w:eastAsiaTheme="minorEastAsia" w:hAnsiTheme="minorHAnsi" w:cstheme="minorBidi"/>
            <w:noProof/>
            <w:szCs w:val="22"/>
          </w:rPr>
          <w:tab/>
        </w:r>
        <w:r w:rsidRPr="00446E33">
          <w:rPr>
            <w:rStyle w:val="a5"/>
            <w:rFonts w:hint="eastAsia"/>
            <w:noProof/>
          </w:rPr>
          <w:t>接入前准备</w:t>
        </w:r>
        <w:r>
          <w:rPr>
            <w:noProof/>
            <w:webHidden/>
          </w:rPr>
          <w:tab/>
        </w:r>
        <w:r>
          <w:rPr>
            <w:noProof/>
            <w:webHidden/>
          </w:rPr>
          <w:fldChar w:fldCharType="begin"/>
        </w:r>
        <w:r>
          <w:rPr>
            <w:noProof/>
            <w:webHidden/>
          </w:rPr>
          <w:instrText xml:space="preserve"> PAGEREF _Toc63600503 \h </w:instrText>
        </w:r>
        <w:r>
          <w:rPr>
            <w:noProof/>
            <w:webHidden/>
          </w:rPr>
        </w:r>
        <w:r>
          <w:rPr>
            <w:noProof/>
            <w:webHidden/>
          </w:rPr>
          <w:fldChar w:fldCharType="separate"/>
        </w:r>
        <w:r>
          <w:rPr>
            <w:noProof/>
            <w:webHidden/>
          </w:rPr>
          <w:t>6</w:t>
        </w:r>
        <w:r>
          <w:rPr>
            <w:noProof/>
            <w:webHidden/>
          </w:rPr>
          <w:fldChar w:fldCharType="end"/>
        </w:r>
      </w:hyperlink>
    </w:p>
    <w:p w14:paraId="59EA1F1D" w14:textId="77777777" w:rsidR="00E409DC" w:rsidRDefault="00E409DC">
      <w:pPr>
        <w:pStyle w:val="21"/>
        <w:tabs>
          <w:tab w:val="left" w:pos="2520"/>
          <w:tab w:val="right" w:leader="dot" w:pos="8494"/>
        </w:tabs>
        <w:ind w:left="420"/>
        <w:rPr>
          <w:rFonts w:asciiTheme="minorHAnsi" w:eastAsiaTheme="minorEastAsia" w:hAnsiTheme="minorHAnsi" w:cstheme="minorBidi"/>
          <w:noProof/>
          <w:szCs w:val="22"/>
        </w:rPr>
      </w:pPr>
      <w:hyperlink w:anchor="_Toc63600504" w:history="1">
        <w:r w:rsidRPr="00446E33">
          <w:rPr>
            <w:rStyle w:val="a5"/>
            <w:noProof/>
          </w:rPr>
          <w:t>2.3</w:t>
        </w:r>
        <w:r>
          <w:rPr>
            <w:rFonts w:asciiTheme="minorHAnsi" w:eastAsiaTheme="minorEastAsia" w:hAnsiTheme="minorHAnsi" w:cstheme="minorBidi"/>
            <w:noProof/>
            <w:szCs w:val="22"/>
          </w:rPr>
          <w:tab/>
        </w:r>
        <w:r w:rsidRPr="00446E33">
          <w:rPr>
            <w:rStyle w:val="a5"/>
            <w:rFonts w:hint="eastAsia"/>
            <w:noProof/>
          </w:rPr>
          <w:t>获取</w:t>
        </w:r>
        <w:r w:rsidRPr="00446E33">
          <w:rPr>
            <w:rStyle w:val="a5"/>
            <w:noProof/>
          </w:rPr>
          <w:t>access_token</w:t>
        </w:r>
        <w:r w:rsidRPr="00446E33">
          <w:rPr>
            <w:rStyle w:val="a5"/>
            <w:rFonts w:hint="eastAsia"/>
            <w:noProof/>
          </w:rPr>
          <w:t>接口说明</w:t>
        </w:r>
        <w:r>
          <w:rPr>
            <w:noProof/>
            <w:webHidden/>
          </w:rPr>
          <w:tab/>
        </w:r>
        <w:r>
          <w:rPr>
            <w:noProof/>
            <w:webHidden/>
          </w:rPr>
          <w:fldChar w:fldCharType="begin"/>
        </w:r>
        <w:r>
          <w:rPr>
            <w:noProof/>
            <w:webHidden/>
          </w:rPr>
          <w:instrText xml:space="preserve"> PAGEREF _Toc63600504 \h </w:instrText>
        </w:r>
        <w:r>
          <w:rPr>
            <w:noProof/>
            <w:webHidden/>
          </w:rPr>
        </w:r>
        <w:r>
          <w:rPr>
            <w:noProof/>
            <w:webHidden/>
          </w:rPr>
          <w:fldChar w:fldCharType="separate"/>
        </w:r>
        <w:r>
          <w:rPr>
            <w:noProof/>
            <w:webHidden/>
          </w:rPr>
          <w:t>6</w:t>
        </w:r>
        <w:r>
          <w:rPr>
            <w:noProof/>
            <w:webHidden/>
          </w:rPr>
          <w:fldChar w:fldCharType="end"/>
        </w:r>
      </w:hyperlink>
    </w:p>
    <w:p w14:paraId="05B88E67" w14:textId="77777777" w:rsidR="00E409DC" w:rsidRDefault="00E409DC">
      <w:pPr>
        <w:pStyle w:val="21"/>
        <w:tabs>
          <w:tab w:val="left" w:pos="2520"/>
          <w:tab w:val="right" w:leader="dot" w:pos="8494"/>
        </w:tabs>
        <w:ind w:left="420"/>
        <w:rPr>
          <w:rFonts w:asciiTheme="minorHAnsi" w:eastAsiaTheme="minorEastAsia" w:hAnsiTheme="minorHAnsi" w:cstheme="minorBidi"/>
          <w:noProof/>
          <w:szCs w:val="22"/>
        </w:rPr>
      </w:pPr>
      <w:hyperlink w:anchor="_Toc63600505" w:history="1">
        <w:r w:rsidRPr="00446E33">
          <w:rPr>
            <w:rStyle w:val="a5"/>
            <w:noProof/>
          </w:rPr>
          <w:t>2.4</w:t>
        </w:r>
        <w:r>
          <w:rPr>
            <w:rFonts w:asciiTheme="minorHAnsi" w:eastAsiaTheme="minorEastAsia" w:hAnsiTheme="minorHAnsi" w:cstheme="minorBidi"/>
            <w:noProof/>
            <w:szCs w:val="22"/>
          </w:rPr>
          <w:tab/>
        </w:r>
        <w:r w:rsidRPr="00446E33">
          <w:rPr>
            <w:rStyle w:val="a5"/>
            <w:rFonts w:hint="eastAsia"/>
            <w:noProof/>
          </w:rPr>
          <w:t>任务下发相关接口</w:t>
        </w:r>
        <w:r>
          <w:rPr>
            <w:noProof/>
            <w:webHidden/>
          </w:rPr>
          <w:tab/>
        </w:r>
        <w:r>
          <w:rPr>
            <w:noProof/>
            <w:webHidden/>
          </w:rPr>
          <w:fldChar w:fldCharType="begin"/>
        </w:r>
        <w:r>
          <w:rPr>
            <w:noProof/>
            <w:webHidden/>
          </w:rPr>
          <w:instrText xml:space="preserve"> PAGEREF _Toc63600505 \h </w:instrText>
        </w:r>
        <w:r>
          <w:rPr>
            <w:noProof/>
            <w:webHidden/>
          </w:rPr>
        </w:r>
        <w:r>
          <w:rPr>
            <w:noProof/>
            <w:webHidden/>
          </w:rPr>
          <w:fldChar w:fldCharType="separate"/>
        </w:r>
        <w:r>
          <w:rPr>
            <w:noProof/>
            <w:webHidden/>
          </w:rPr>
          <w:t>7</w:t>
        </w:r>
        <w:r>
          <w:rPr>
            <w:noProof/>
            <w:webHidden/>
          </w:rPr>
          <w:fldChar w:fldCharType="end"/>
        </w:r>
      </w:hyperlink>
    </w:p>
    <w:p w14:paraId="143BCA5B" w14:textId="77777777" w:rsidR="00E409DC" w:rsidRDefault="00E409DC">
      <w:pPr>
        <w:pStyle w:val="30"/>
        <w:tabs>
          <w:tab w:val="left" w:pos="2520"/>
          <w:tab w:val="right" w:leader="dot" w:pos="8494"/>
        </w:tabs>
        <w:ind w:left="840"/>
        <w:rPr>
          <w:rFonts w:asciiTheme="minorHAnsi" w:eastAsiaTheme="minorEastAsia" w:hAnsiTheme="minorHAnsi" w:cstheme="minorBidi"/>
          <w:noProof/>
          <w:szCs w:val="22"/>
        </w:rPr>
      </w:pPr>
      <w:hyperlink w:anchor="_Toc63600506" w:history="1">
        <w:r w:rsidRPr="00446E33">
          <w:rPr>
            <w:rStyle w:val="a5"/>
            <w:noProof/>
          </w:rPr>
          <w:t>2.4.1</w:t>
        </w:r>
        <w:r>
          <w:rPr>
            <w:rFonts w:asciiTheme="minorHAnsi" w:eastAsiaTheme="minorEastAsia" w:hAnsiTheme="minorHAnsi" w:cstheme="minorBidi"/>
            <w:noProof/>
            <w:szCs w:val="22"/>
          </w:rPr>
          <w:tab/>
        </w:r>
        <w:r w:rsidRPr="00446E33">
          <w:rPr>
            <w:rStyle w:val="a5"/>
            <w:rFonts w:hint="eastAsia"/>
            <w:noProof/>
          </w:rPr>
          <w:t>监控系统的软件列表查询</w:t>
        </w:r>
        <w:r>
          <w:rPr>
            <w:noProof/>
            <w:webHidden/>
          </w:rPr>
          <w:tab/>
        </w:r>
        <w:r>
          <w:rPr>
            <w:noProof/>
            <w:webHidden/>
          </w:rPr>
          <w:fldChar w:fldCharType="begin"/>
        </w:r>
        <w:r>
          <w:rPr>
            <w:noProof/>
            <w:webHidden/>
          </w:rPr>
          <w:instrText xml:space="preserve"> PAGEREF _Toc63600506 \h </w:instrText>
        </w:r>
        <w:r>
          <w:rPr>
            <w:noProof/>
            <w:webHidden/>
          </w:rPr>
        </w:r>
        <w:r>
          <w:rPr>
            <w:noProof/>
            <w:webHidden/>
          </w:rPr>
          <w:fldChar w:fldCharType="separate"/>
        </w:r>
        <w:r>
          <w:rPr>
            <w:noProof/>
            <w:webHidden/>
          </w:rPr>
          <w:t>7</w:t>
        </w:r>
        <w:r>
          <w:rPr>
            <w:noProof/>
            <w:webHidden/>
          </w:rPr>
          <w:fldChar w:fldCharType="end"/>
        </w:r>
      </w:hyperlink>
    </w:p>
    <w:p w14:paraId="54CEBCBB" w14:textId="77777777" w:rsidR="00E409DC" w:rsidRDefault="00E409DC">
      <w:pPr>
        <w:pStyle w:val="30"/>
        <w:tabs>
          <w:tab w:val="left" w:pos="2520"/>
          <w:tab w:val="right" w:leader="dot" w:pos="8494"/>
        </w:tabs>
        <w:ind w:left="840"/>
        <w:rPr>
          <w:rFonts w:asciiTheme="minorHAnsi" w:eastAsiaTheme="minorEastAsia" w:hAnsiTheme="minorHAnsi" w:cstheme="minorBidi"/>
          <w:noProof/>
          <w:szCs w:val="22"/>
        </w:rPr>
      </w:pPr>
      <w:hyperlink w:anchor="_Toc63600507" w:history="1">
        <w:r w:rsidRPr="00446E33">
          <w:rPr>
            <w:rStyle w:val="a5"/>
            <w:noProof/>
          </w:rPr>
          <w:t>2.4.2</w:t>
        </w:r>
        <w:r>
          <w:rPr>
            <w:rFonts w:asciiTheme="minorHAnsi" w:eastAsiaTheme="minorEastAsia" w:hAnsiTheme="minorHAnsi" w:cstheme="minorBidi"/>
            <w:noProof/>
            <w:szCs w:val="22"/>
          </w:rPr>
          <w:tab/>
        </w:r>
        <w:r w:rsidRPr="00446E33">
          <w:rPr>
            <w:rStyle w:val="a5"/>
            <w:rFonts w:hint="eastAsia"/>
            <w:noProof/>
          </w:rPr>
          <w:t>启动监听任务</w:t>
        </w:r>
        <w:r>
          <w:rPr>
            <w:noProof/>
            <w:webHidden/>
          </w:rPr>
          <w:tab/>
        </w:r>
        <w:r>
          <w:rPr>
            <w:noProof/>
            <w:webHidden/>
          </w:rPr>
          <w:fldChar w:fldCharType="begin"/>
        </w:r>
        <w:r>
          <w:rPr>
            <w:noProof/>
            <w:webHidden/>
          </w:rPr>
          <w:instrText xml:space="preserve"> PAGEREF _Toc63600507 \h </w:instrText>
        </w:r>
        <w:r>
          <w:rPr>
            <w:noProof/>
            <w:webHidden/>
          </w:rPr>
        </w:r>
        <w:r>
          <w:rPr>
            <w:noProof/>
            <w:webHidden/>
          </w:rPr>
          <w:fldChar w:fldCharType="separate"/>
        </w:r>
        <w:r>
          <w:rPr>
            <w:noProof/>
            <w:webHidden/>
          </w:rPr>
          <w:t>8</w:t>
        </w:r>
        <w:r>
          <w:rPr>
            <w:noProof/>
            <w:webHidden/>
          </w:rPr>
          <w:fldChar w:fldCharType="end"/>
        </w:r>
      </w:hyperlink>
    </w:p>
    <w:p w14:paraId="1A2B2A34" w14:textId="77777777" w:rsidR="00E409DC" w:rsidRDefault="00E409DC">
      <w:pPr>
        <w:pStyle w:val="21"/>
        <w:tabs>
          <w:tab w:val="left" w:pos="2520"/>
          <w:tab w:val="right" w:leader="dot" w:pos="8494"/>
        </w:tabs>
        <w:ind w:left="420"/>
        <w:rPr>
          <w:rFonts w:asciiTheme="minorHAnsi" w:eastAsiaTheme="minorEastAsia" w:hAnsiTheme="minorHAnsi" w:cstheme="minorBidi"/>
          <w:noProof/>
          <w:szCs w:val="22"/>
        </w:rPr>
      </w:pPr>
      <w:hyperlink w:anchor="_Toc63600508" w:history="1">
        <w:r w:rsidRPr="00446E33">
          <w:rPr>
            <w:rStyle w:val="a5"/>
            <w:noProof/>
          </w:rPr>
          <w:t>2.5</w:t>
        </w:r>
        <w:r>
          <w:rPr>
            <w:rFonts w:asciiTheme="minorHAnsi" w:eastAsiaTheme="minorEastAsia" w:hAnsiTheme="minorHAnsi" w:cstheme="minorBidi"/>
            <w:noProof/>
            <w:szCs w:val="22"/>
          </w:rPr>
          <w:tab/>
        </w:r>
        <w:r w:rsidRPr="00446E33">
          <w:rPr>
            <w:rStyle w:val="a5"/>
            <w:rFonts w:hint="eastAsia"/>
            <w:noProof/>
          </w:rPr>
          <w:t>数据上报相关接口</w:t>
        </w:r>
        <w:r>
          <w:rPr>
            <w:noProof/>
            <w:webHidden/>
          </w:rPr>
          <w:tab/>
        </w:r>
        <w:r>
          <w:rPr>
            <w:noProof/>
            <w:webHidden/>
          </w:rPr>
          <w:fldChar w:fldCharType="begin"/>
        </w:r>
        <w:r>
          <w:rPr>
            <w:noProof/>
            <w:webHidden/>
          </w:rPr>
          <w:instrText xml:space="preserve"> PAGEREF _Toc63600508 \h </w:instrText>
        </w:r>
        <w:r>
          <w:rPr>
            <w:noProof/>
            <w:webHidden/>
          </w:rPr>
        </w:r>
        <w:r>
          <w:rPr>
            <w:noProof/>
            <w:webHidden/>
          </w:rPr>
          <w:fldChar w:fldCharType="separate"/>
        </w:r>
        <w:r>
          <w:rPr>
            <w:noProof/>
            <w:webHidden/>
          </w:rPr>
          <w:t>9</w:t>
        </w:r>
        <w:r>
          <w:rPr>
            <w:noProof/>
            <w:webHidden/>
          </w:rPr>
          <w:fldChar w:fldCharType="end"/>
        </w:r>
      </w:hyperlink>
    </w:p>
    <w:p w14:paraId="04FEBF52" w14:textId="77777777" w:rsidR="00E409DC" w:rsidRDefault="00E409DC">
      <w:pPr>
        <w:pStyle w:val="30"/>
        <w:tabs>
          <w:tab w:val="left" w:pos="2520"/>
          <w:tab w:val="right" w:leader="dot" w:pos="8494"/>
        </w:tabs>
        <w:ind w:left="840"/>
        <w:rPr>
          <w:rFonts w:asciiTheme="minorHAnsi" w:eastAsiaTheme="minorEastAsia" w:hAnsiTheme="minorHAnsi" w:cstheme="minorBidi"/>
          <w:noProof/>
          <w:szCs w:val="22"/>
        </w:rPr>
      </w:pPr>
      <w:hyperlink w:anchor="_Toc63600509" w:history="1">
        <w:r w:rsidRPr="00446E33">
          <w:rPr>
            <w:rStyle w:val="a5"/>
            <w:noProof/>
          </w:rPr>
          <w:t>2.5.1</w:t>
        </w:r>
        <w:r>
          <w:rPr>
            <w:rFonts w:asciiTheme="minorHAnsi" w:eastAsiaTheme="minorEastAsia" w:hAnsiTheme="minorHAnsi" w:cstheme="minorBidi"/>
            <w:noProof/>
            <w:szCs w:val="22"/>
          </w:rPr>
          <w:tab/>
        </w:r>
        <w:r w:rsidRPr="00446E33">
          <w:rPr>
            <w:rStyle w:val="a5"/>
            <w:rFonts w:hint="eastAsia"/>
            <w:noProof/>
          </w:rPr>
          <w:t>监控任务实时同步</w:t>
        </w:r>
        <w:r>
          <w:rPr>
            <w:noProof/>
            <w:webHidden/>
          </w:rPr>
          <w:tab/>
        </w:r>
        <w:r>
          <w:rPr>
            <w:noProof/>
            <w:webHidden/>
          </w:rPr>
          <w:fldChar w:fldCharType="begin"/>
        </w:r>
        <w:r>
          <w:rPr>
            <w:noProof/>
            <w:webHidden/>
          </w:rPr>
          <w:instrText xml:space="preserve"> PAGEREF _Toc63600509 \h </w:instrText>
        </w:r>
        <w:r>
          <w:rPr>
            <w:noProof/>
            <w:webHidden/>
          </w:rPr>
        </w:r>
        <w:r>
          <w:rPr>
            <w:noProof/>
            <w:webHidden/>
          </w:rPr>
          <w:fldChar w:fldCharType="separate"/>
        </w:r>
        <w:r>
          <w:rPr>
            <w:noProof/>
            <w:webHidden/>
          </w:rPr>
          <w:t>9</w:t>
        </w:r>
        <w:r>
          <w:rPr>
            <w:noProof/>
            <w:webHidden/>
          </w:rPr>
          <w:fldChar w:fldCharType="end"/>
        </w:r>
      </w:hyperlink>
    </w:p>
    <w:p w14:paraId="3BFE69A2" w14:textId="77777777" w:rsidR="00E409DC" w:rsidRDefault="00E409DC">
      <w:pPr>
        <w:pStyle w:val="30"/>
        <w:tabs>
          <w:tab w:val="left" w:pos="2520"/>
          <w:tab w:val="right" w:leader="dot" w:pos="8494"/>
        </w:tabs>
        <w:ind w:left="840"/>
        <w:rPr>
          <w:rFonts w:asciiTheme="minorHAnsi" w:eastAsiaTheme="minorEastAsia" w:hAnsiTheme="minorHAnsi" w:cstheme="minorBidi"/>
          <w:noProof/>
          <w:szCs w:val="22"/>
        </w:rPr>
      </w:pPr>
      <w:hyperlink w:anchor="_Toc63600510" w:history="1">
        <w:r w:rsidRPr="00446E33">
          <w:rPr>
            <w:rStyle w:val="a5"/>
            <w:noProof/>
          </w:rPr>
          <w:t>2.5.2</w:t>
        </w:r>
        <w:r>
          <w:rPr>
            <w:rFonts w:asciiTheme="minorHAnsi" w:eastAsiaTheme="minorEastAsia" w:hAnsiTheme="minorHAnsi" w:cstheme="minorBidi"/>
            <w:noProof/>
            <w:szCs w:val="22"/>
          </w:rPr>
          <w:tab/>
        </w:r>
        <w:r w:rsidRPr="00446E33">
          <w:rPr>
            <w:rStyle w:val="a5"/>
            <w:rFonts w:hint="eastAsia"/>
            <w:noProof/>
          </w:rPr>
          <w:t>监控记录实时上报</w:t>
        </w:r>
        <w:r>
          <w:rPr>
            <w:noProof/>
            <w:webHidden/>
          </w:rPr>
          <w:tab/>
        </w:r>
        <w:r>
          <w:rPr>
            <w:noProof/>
            <w:webHidden/>
          </w:rPr>
          <w:fldChar w:fldCharType="begin"/>
        </w:r>
        <w:r>
          <w:rPr>
            <w:noProof/>
            <w:webHidden/>
          </w:rPr>
          <w:instrText xml:space="preserve"> PAGEREF _Toc63600510 \h </w:instrText>
        </w:r>
        <w:r>
          <w:rPr>
            <w:noProof/>
            <w:webHidden/>
          </w:rPr>
        </w:r>
        <w:r>
          <w:rPr>
            <w:noProof/>
            <w:webHidden/>
          </w:rPr>
          <w:fldChar w:fldCharType="separate"/>
        </w:r>
        <w:r>
          <w:rPr>
            <w:noProof/>
            <w:webHidden/>
          </w:rPr>
          <w:t>10</w:t>
        </w:r>
        <w:r>
          <w:rPr>
            <w:noProof/>
            <w:webHidden/>
          </w:rPr>
          <w:fldChar w:fldCharType="end"/>
        </w:r>
      </w:hyperlink>
    </w:p>
    <w:p w14:paraId="2A273236" w14:textId="77777777" w:rsidR="00E409DC" w:rsidRDefault="00E409DC">
      <w:pPr>
        <w:pStyle w:val="21"/>
        <w:tabs>
          <w:tab w:val="left" w:pos="2520"/>
          <w:tab w:val="right" w:leader="dot" w:pos="8494"/>
        </w:tabs>
        <w:ind w:left="420"/>
        <w:rPr>
          <w:rFonts w:asciiTheme="minorHAnsi" w:eastAsiaTheme="minorEastAsia" w:hAnsiTheme="minorHAnsi" w:cstheme="minorBidi"/>
          <w:noProof/>
          <w:szCs w:val="22"/>
        </w:rPr>
      </w:pPr>
      <w:hyperlink w:anchor="_Toc63600511" w:history="1">
        <w:r w:rsidRPr="00446E33">
          <w:rPr>
            <w:rStyle w:val="a5"/>
            <w:noProof/>
          </w:rPr>
          <w:t>2.6</w:t>
        </w:r>
        <w:r>
          <w:rPr>
            <w:rFonts w:asciiTheme="minorHAnsi" w:eastAsiaTheme="minorEastAsia" w:hAnsiTheme="minorHAnsi" w:cstheme="minorBidi"/>
            <w:noProof/>
            <w:szCs w:val="22"/>
          </w:rPr>
          <w:tab/>
        </w:r>
        <w:r w:rsidRPr="00446E33">
          <w:rPr>
            <w:rStyle w:val="a5"/>
            <w:rFonts w:hint="eastAsia"/>
            <w:noProof/>
          </w:rPr>
          <w:t>通用响应及错误码说明</w:t>
        </w:r>
        <w:r>
          <w:rPr>
            <w:noProof/>
            <w:webHidden/>
          </w:rPr>
          <w:tab/>
        </w:r>
        <w:r>
          <w:rPr>
            <w:noProof/>
            <w:webHidden/>
          </w:rPr>
          <w:fldChar w:fldCharType="begin"/>
        </w:r>
        <w:r>
          <w:rPr>
            <w:noProof/>
            <w:webHidden/>
          </w:rPr>
          <w:instrText xml:space="preserve"> PAGEREF _Toc63600511 \h </w:instrText>
        </w:r>
        <w:r>
          <w:rPr>
            <w:noProof/>
            <w:webHidden/>
          </w:rPr>
        </w:r>
        <w:r>
          <w:rPr>
            <w:noProof/>
            <w:webHidden/>
          </w:rPr>
          <w:fldChar w:fldCharType="separate"/>
        </w:r>
        <w:r>
          <w:rPr>
            <w:noProof/>
            <w:webHidden/>
          </w:rPr>
          <w:t>12</w:t>
        </w:r>
        <w:r>
          <w:rPr>
            <w:noProof/>
            <w:webHidden/>
          </w:rPr>
          <w:fldChar w:fldCharType="end"/>
        </w:r>
      </w:hyperlink>
    </w:p>
    <w:p w14:paraId="13760BB6" w14:textId="6DDC490B" w:rsidR="00981F95" w:rsidRDefault="00FB421A" w:rsidP="00756815">
      <w:pPr>
        <w:pStyle w:val="60"/>
        <w:spacing w:after="50" w:line="360" w:lineRule="auto"/>
        <w:rPr>
          <w:rFonts w:ascii="Times" w:hAnsi="Times"/>
          <w:kern w:val="2"/>
          <w:sz w:val="24"/>
          <w:szCs w:val="24"/>
        </w:rPr>
      </w:pPr>
      <w:r w:rsidRPr="002D54D7">
        <w:rPr>
          <w:rFonts w:ascii="Times" w:hAnsi="Times"/>
          <w:kern w:val="2"/>
          <w:sz w:val="24"/>
          <w:szCs w:val="24"/>
        </w:rPr>
        <w:fldChar w:fldCharType="end"/>
      </w:r>
    </w:p>
    <w:p w14:paraId="79874B8D" w14:textId="237FB17F" w:rsidR="007F4D4D" w:rsidRPr="007F4D4D" w:rsidRDefault="007F4D4D" w:rsidP="007F4D4D">
      <w:pPr>
        <w:widowControl/>
        <w:jc w:val="left"/>
      </w:pPr>
      <w:r>
        <w:br w:type="page"/>
      </w:r>
    </w:p>
    <w:p w14:paraId="32ABFE5D" w14:textId="00D83011" w:rsidR="00A55570" w:rsidRPr="002D54D7" w:rsidRDefault="00076EB9" w:rsidP="0077376B">
      <w:pPr>
        <w:pStyle w:val="1"/>
        <w:spacing w:before="0" w:beforeAutospacing="0" w:afterLines="50" w:after="156" w:afterAutospacing="0" w:line="360" w:lineRule="auto"/>
        <w:jc w:val="both"/>
      </w:pPr>
      <w:bookmarkStart w:id="3" w:name="_Toc134096629"/>
      <w:bookmarkStart w:id="4" w:name="_Toc134096673"/>
      <w:bookmarkStart w:id="5" w:name="_Toc63600493"/>
      <w:r>
        <w:rPr>
          <w:rFonts w:hint="eastAsia"/>
        </w:rPr>
        <w:lastRenderedPageBreak/>
        <w:t>方案</w:t>
      </w:r>
      <w:r w:rsidR="00A55570" w:rsidRPr="002D54D7">
        <w:rPr>
          <w:rFonts w:hint="eastAsia"/>
        </w:rPr>
        <w:t>概述</w:t>
      </w:r>
      <w:bookmarkEnd w:id="5"/>
    </w:p>
    <w:p w14:paraId="0B4A06F0" w14:textId="77777777" w:rsidR="00A55570" w:rsidRPr="002D54D7" w:rsidRDefault="00A55570" w:rsidP="00FE65D5">
      <w:pPr>
        <w:pStyle w:val="20"/>
      </w:pPr>
      <w:bookmarkStart w:id="6" w:name="_Toc63600494"/>
      <w:r w:rsidRPr="002D54D7">
        <w:rPr>
          <w:rFonts w:hint="eastAsia"/>
        </w:rPr>
        <w:t>业务概念</w:t>
      </w:r>
      <w:bookmarkEnd w:id="6"/>
    </w:p>
    <w:p w14:paraId="3524EB08" w14:textId="0AFF9D5B" w:rsidR="008B409D" w:rsidRDefault="00E069E8" w:rsidP="00526C00">
      <w:pPr>
        <w:spacing w:line="360" w:lineRule="auto"/>
        <w:ind w:firstLineChars="200" w:firstLine="420"/>
        <w:rPr>
          <w:kern w:val="0"/>
        </w:rPr>
      </w:pPr>
      <w:r>
        <w:rPr>
          <w:rFonts w:hint="eastAsia"/>
          <w:kern w:val="0"/>
        </w:rPr>
        <w:t>本项目主要目的是为</w:t>
      </w:r>
      <w:r w:rsidR="0054238B">
        <w:rPr>
          <w:rFonts w:hint="eastAsia"/>
          <w:kern w:val="0"/>
        </w:rPr>
        <w:t>使用</w:t>
      </w:r>
      <w:r w:rsidR="009B4323">
        <w:rPr>
          <w:rFonts w:hint="eastAsia"/>
          <w:kern w:val="0"/>
        </w:rPr>
        <w:t>工业软件运行行为监控模块与统一门户平台进行数据</w:t>
      </w:r>
      <w:proofErr w:type="gramStart"/>
      <w:r w:rsidR="009B4323">
        <w:rPr>
          <w:rFonts w:hint="eastAsia"/>
          <w:kern w:val="0"/>
        </w:rPr>
        <w:t>交互和</w:t>
      </w:r>
      <w:proofErr w:type="gramEnd"/>
      <w:r w:rsidR="009B4323">
        <w:rPr>
          <w:rFonts w:hint="eastAsia"/>
          <w:kern w:val="0"/>
        </w:rPr>
        <w:t>任务下发管理等功能进行数据交互的接口说明。</w:t>
      </w:r>
    </w:p>
    <w:p w14:paraId="424D00FF" w14:textId="77777777" w:rsidR="0087543C" w:rsidRPr="0054238B" w:rsidRDefault="0087543C" w:rsidP="0087543C">
      <w:pPr>
        <w:spacing w:line="360" w:lineRule="auto"/>
        <w:ind w:firstLineChars="200" w:firstLine="420"/>
        <w:rPr>
          <w:kern w:val="0"/>
        </w:rPr>
      </w:pPr>
    </w:p>
    <w:p w14:paraId="4B797CF4" w14:textId="0E5D8436" w:rsidR="00A55570" w:rsidRPr="002D54D7" w:rsidRDefault="00A55570" w:rsidP="00BD1024">
      <w:pPr>
        <w:pStyle w:val="20"/>
        <w:tabs>
          <w:tab w:val="clear" w:pos="576"/>
        </w:tabs>
        <w:spacing w:before="0" w:beforeAutospacing="0" w:afterLines="50" w:after="156" w:afterAutospacing="0" w:line="360" w:lineRule="auto"/>
        <w:ind w:left="0" w:firstLine="0"/>
      </w:pPr>
      <w:bookmarkStart w:id="7" w:name="_Toc63600495"/>
      <w:r w:rsidRPr="002D54D7">
        <w:rPr>
          <w:rFonts w:hint="eastAsia"/>
        </w:rPr>
        <w:t>缩略语和术语</w:t>
      </w:r>
      <w:bookmarkEnd w:id="7"/>
    </w:p>
    <w:tbl>
      <w:tblPr>
        <w:tblW w:w="4929"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2013"/>
        <w:gridCol w:w="3499"/>
        <w:gridCol w:w="2842"/>
      </w:tblGrid>
      <w:tr w:rsidR="002C2EBD" w14:paraId="2E943EC0" w14:textId="77777777" w:rsidTr="00BD1024">
        <w:trPr>
          <w:tblHeader/>
          <w:jc w:val="center"/>
        </w:trPr>
        <w:tc>
          <w:tcPr>
            <w:tcW w:w="1205" w:type="pct"/>
          </w:tcPr>
          <w:p w14:paraId="0EBB7A74" w14:textId="77777777" w:rsidR="002C2EBD" w:rsidRDefault="002C2EBD" w:rsidP="00DA1066">
            <w:pPr>
              <w:spacing w:afterLines="50" w:after="156" w:line="360" w:lineRule="auto"/>
              <w:jc w:val="center"/>
              <w:rPr>
                <w:b/>
                <w:bCs/>
              </w:rPr>
            </w:pPr>
            <w:r>
              <w:rPr>
                <w:rFonts w:hint="eastAsia"/>
                <w:b/>
                <w:bCs/>
              </w:rPr>
              <w:t>缩略语</w:t>
            </w:r>
            <w:r>
              <w:rPr>
                <w:rFonts w:hint="eastAsia"/>
                <w:b/>
                <w:bCs/>
              </w:rPr>
              <w:t>/</w:t>
            </w:r>
            <w:r>
              <w:rPr>
                <w:rFonts w:hint="eastAsia"/>
                <w:b/>
                <w:bCs/>
              </w:rPr>
              <w:t>术语</w:t>
            </w:r>
          </w:p>
        </w:tc>
        <w:tc>
          <w:tcPr>
            <w:tcW w:w="2094" w:type="pct"/>
          </w:tcPr>
          <w:p w14:paraId="49557780" w14:textId="77777777" w:rsidR="002C2EBD" w:rsidRDefault="002C2EBD" w:rsidP="00DA1066">
            <w:pPr>
              <w:spacing w:afterLines="50" w:after="156" w:line="360" w:lineRule="auto"/>
              <w:jc w:val="center"/>
              <w:rPr>
                <w:b/>
                <w:bCs/>
              </w:rPr>
            </w:pPr>
            <w:r>
              <w:rPr>
                <w:rFonts w:hint="eastAsia"/>
                <w:b/>
                <w:bCs/>
              </w:rPr>
              <w:t>全称</w:t>
            </w:r>
          </w:p>
        </w:tc>
        <w:tc>
          <w:tcPr>
            <w:tcW w:w="1701" w:type="pct"/>
          </w:tcPr>
          <w:p w14:paraId="6ED64EA7" w14:textId="77777777" w:rsidR="002C2EBD" w:rsidRDefault="002C2EBD" w:rsidP="00DA1066">
            <w:pPr>
              <w:spacing w:afterLines="50" w:after="156" w:line="360" w:lineRule="auto"/>
              <w:jc w:val="center"/>
              <w:rPr>
                <w:b/>
                <w:bCs/>
              </w:rPr>
            </w:pPr>
            <w:r>
              <w:rPr>
                <w:rFonts w:hint="eastAsia"/>
                <w:b/>
                <w:bCs/>
              </w:rPr>
              <w:t>说明</w:t>
            </w:r>
          </w:p>
        </w:tc>
      </w:tr>
      <w:tr w:rsidR="002C2EBD" w:rsidRPr="007F6649" w14:paraId="66EBF7B2" w14:textId="77777777" w:rsidTr="00BD1024">
        <w:trPr>
          <w:trHeight w:val="656"/>
          <w:tblHeader/>
          <w:jc w:val="center"/>
        </w:trPr>
        <w:tc>
          <w:tcPr>
            <w:tcW w:w="1205" w:type="pct"/>
          </w:tcPr>
          <w:p w14:paraId="08381CC0"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API</w:t>
            </w:r>
          </w:p>
        </w:tc>
        <w:tc>
          <w:tcPr>
            <w:tcW w:w="2094" w:type="pct"/>
            <w:vAlign w:val="center"/>
          </w:tcPr>
          <w:p w14:paraId="6BB3B2C9"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 xml:space="preserve">Application PrograMMing Interface         </w:t>
            </w:r>
          </w:p>
        </w:tc>
        <w:tc>
          <w:tcPr>
            <w:tcW w:w="1701" w:type="pct"/>
            <w:vAlign w:val="center"/>
          </w:tcPr>
          <w:p w14:paraId="67DEBC55"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应用程序接口</w:t>
            </w:r>
          </w:p>
        </w:tc>
      </w:tr>
      <w:tr w:rsidR="002C2EBD" w:rsidRPr="00D52891" w14:paraId="4BF765AA" w14:textId="77777777" w:rsidTr="00BD1024">
        <w:trPr>
          <w:jc w:val="center"/>
        </w:trPr>
        <w:tc>
          <w:tcPr>
            <w:tcW w:w="1205" w:type="pct"/>
          </w:tcPr>
          <w:p w14:paraId="7638EDA2"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HTTP</w:t>
            </w:r>
          </w:p>
        </w:tc>
        <w:tc>
          <w:tcPr>
            <w:tcW w:w="2094" w:type="pct"/>
            <w:vAlign w:val="center"/>
          </w:tcPr>
          <w:p w14:paraId="01014A2E"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 xml:space="preserve">HyperText Transfer Protocol             </w:t>
            </w:r>
          </w:p>
        </w:tc>
        <w:tc>
          <w:tcPr>
            <w:tcW w:w="1701" w:type="pct"/>
            <w:vAlign w:val="center"/>
          </w:tcPr>
          <w:p w14:paraId="29877099"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超文本传输协议</w:t>
            </w:r>
          </w:p>
        </w:tc>
      </w:tr>
      <w:tr w:rsidR="002C2EBD" w:rsidRPr="00D52891" w14:paraId="48672B7D" w14:textId="77777777" w:rsidTr="00BD1024">
        <w:trPr>
          <w:jc w:val="center"/>
        </w:trPr>
        <w:tc>
          <w:tcPr>
            <w:tcW w:w="1205" w:type="pct"/>
          </w:tcPr>
          <w:p w14:paraId="6D04060E"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URL</w:t>
            </w:r>
          </w:p>
        </w:tc>
        <w:tc>
          <w:tcPr>
            <w:tcW w:w="2094" w:type="pct"/>
            <w:vAlign w:val="center"/>
          </w:tcPr>
          <w:p w14:paraId="4E6940C5"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 xml:space="preserve">Uniform Resource Locator                </w:t>
            </w:r>
          </w:p>
        </w:tc>
        <w:tc>
          <w:tcPr>
            <w:tcW w:w="1701" w:type="pct"/>
            <w:vAlign w:val="center"/>
          </w:tcPr>
          <w:p w14:paraId="36E69ECF"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统一资源定位</w:t>
            </w:r>
            <w:r w:rsidRPr="00526C00">
              <w:rPr>
                <w:rFonts w:ascii="Times New Roman" w:hint="eastAsia"/>
                <w:szCs w:val="21"/>
              </w:rPr>
              <w:t>符</w:t>
            </w:r>
          </w:p>
        </w:tc>
      </w:tr>
      <w:tr w:rsidR="002C2EBD" w:rsidRPr="00787063" w14:paraId="5BF986A7" w14:textId="77777777" w:rsidTr="00BD1024">
        <w:trPr>
          <w:jc w:val="center"/>
        </w:trPr>
        <w:tc>
          <w:tcPr>
            <w:tcW w:w="1205" w:type="pct"/>
          </w:tcPr>
          <w:p w14:paraId="423F182B"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WWW</w:t>
            </w:r>
          </w:p>
        </w:tc>
        <w:tc>
          <w:tcPr>
            <w:tcW w:w="2094" w:type="pct"/>
            <w:vAlign w:val="center"/>
          </w:tcPr>
          <w:p w14:paraId="098EF18E"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 xml:space="preserve">World Wide Web                          </w:t>
            </w:r>
          </w:p>
        </w:tc>
        <w:tc>
          <w:tcPr>
            <w:tcW w:w="1701" w:type="pct"/>
            <w:vAlign w:val="center"/>
          </w:tcPr>
          <w:p w14:paraId="4BD59673"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万维网</w:t>
            </w:r>
          </w:p>
        </w:tc>
      </w:tr>
      <w:tr w:rsidR="002C2EBD" w:rsidRPr="00D52891" w14:paraId="5E5A33DF" w14:textId="77777777" w:rsidTr="00BD1024">
        <w:trPr>
          <w:jc w:val="center"/>
        </w:trPr>
        <w:tc>
          <w:tcPr>
            <w:tcW w:w="1205" w:type="pct"/>
          </w:tcPr>
          <w:p w14:paraId="40E52861" w14:textId="77777777" w:rsidR="002C2EBD" w:rsidRPr="00526C00" w:rsidRDefault="002C2EBD" w:rsidP="00DA1066">
            <w:pPr>
              <w:pStyle w:val="QB"/>
              <w:spacing w:afterLines="50" w:after="156" w:line="360" w:lineRule="auto"/>
              <w:rPr>
                <w:rFonts w:ascii="Times New Roman"/>
                <w:szCs w:val="21"/>
              </w:rPr>
            </w:pPr>
            <w:r w:rsidRPr="00526C00">
              <w:rPr>
                <w:rFonts w:ascii="Times New Roman" w:hint="eastAsia"/>
                <w:szCs w:val="21"/>
              </w:rPr>
              <w:t>SI</w:t>
            </w:r>
          </w:p>
        </w:tc>
        <w:tc>
          <w:tcPr>
            <w:tcW w:w="2094" w:type="pct"/>
            <w:vAlign w:val="center"/>
          </w:tcPr>
          <w:p w14:paraId="324AE981" w14:textId="77777777" w:rsidR="002C2EBD" w:rsidRPr="00526C00" w:rsidRDefault="002C2EBD" w:rsidP="00DA1066">
            <w:pPr>
              <w:pStyle w:val="QB"/>
              <w:spacing w:afterLines="50" w:after="156" w:line="360" w:lineRule="auto"/>
              <w:rPr>
                <w:rFonts w:ascii="Times New Roman"/>
                <w:szCs w:val="21"/>
              </w:rPr>
            </w:pPr>
            <w:r w:rsidRPr="00526C00">
              <w:rPr>
                <w:rFonts w:ascii="Times New Roman"/>
                <w:szCs w:val="21"/>
              </w:rPr>
              <w:t>Service Integrator</w:t>
            </w:r>
          </w:p>
        </w:tc>
        <w:tc>
          <w:tcPr>
            <w:tcW w:w="1701" w:type="pct"/>
            <w:vAlign w:val="center"/>
          </w:tcPr>
          <w:p w14:paraId="7EECD2A6" w14:textId="77777777" w:rsidR="002C2EBD" w:rsidRPr="00526C00" w:rsidRDefault="002C2EBD" w:rsidP="00DA1066">
            <w:pPr>
              <w:pStyle w:val="QB"/>
              <w:spacing w:afterLines="50" w:after="156" w:line="360" w:lineRule="auto"/>
              <w:rPr>
                <w:rFonts w:ascii="Times New Roman"/>
                <w:szCs w:val="21"/>
              </w:rPr>
            </w:pPr>
            <w:r w:rsidRPr="00526C00">
              <w:rPr>
                <w:rFonts w:ascii="Times New Roman" w:hint="eastAsia"/>
                <w:szCs w:val="21"/>
              </w:rPr>
              <w:t>服务集成</w:t>
            </w:r>
          </w:p>
        </w:tc>
      </w:tr>
    </w:tbl>
    <w:p w14:paraId="58684113" w14:textId="77777777" w:rsidR="00A55570" w:rsidRPr="002D54D7" w:rsidRDefault="00A55570" w:rsidP="00705CD3"/>
    <w:p w14:paraId="0807486E" w14:textId="77777777" w:rsidR="008224CB" w:rsidRPr="002D54D7" w:rsidRDefault="008224CB" w:rsidP="008224CB">
      <w:bookmarkStart w:id="8" w:name="_Toc134107212"/>
      <w:bookmarkStart w:id="9" w:name="_Toc229824027"/>
      <w:bookmarkEnd w:id="3"/>
      <w:bookmarkEnd w:id="4"/>
    </w:p>
    <w:p w14:paraId="14795456" w14:textId="4C922F12" w:rsidR="00272DD5" w:rsidRPr="00272DD5" w:rsidRDefault="00DA026C" w:rsidP="00272DD5">
      <w:pPr>
        <w:pStyle w:val="1"/>
        <w:spacing w:before="0" w:beforeAutospacing="0" w:after="50" w:afterAutospacing="0" w:line="360" w:lineRule="auto"/>
        <w:jc w:val="both"/>
      </w:pPr>
      <w:bookmarkStart w:id="10" w:name="_Toc63600496"/>
      <w:bookmarkEnd w:id="8"/>
      <w:bookmarkEnd w:id="9"/>
      <w:r>
        <w:rPr>
          <w:rFonts w:hint="eastAsia"/>
        </w:rPr>
        <w:t>接口定义</w:t>
      </w:r>
      <w:bookmarkEnd w:id="10"/>
    </w:p>
    <w:p w14:paraId="0DA5237D" w14:textId="0478E000" w:rsidR="00272DD5" w:rsidRDefault="00DA026C" w:rsidP="00272DD5">
      <w:pPr>
        <w:pStyle w:val="20"/>
      </w:pPr>
      <w:bookmarkStart w:id="11" w:name="_Toc63600497"/>
      <w:r>
        <w:rPr>
          <w:rFonts w:hint="eastAsia"/>
        </w:rPr>
        <w:t>接口</w:t>
      </w:r>
      <w:r w:rsidR="00936266">
        <w:rPr>
          <w:rFonts w:hint="eastAsia"/>
        </w:rPr>
        <w:t>规范总述</w:t>
      </w:r>
      <w:bookmarkEnd w:id="11"/>
    </w:p>
    <w:p w14:paraId="20183D9E" w14:textId="1290382F" w:rsidR="00936266" w:rsidRDefault="00936266" w:rsidP="003D50F6">
      <w:pPr>
        <w:pStyle w:val="af6"/>
        <w:numPr>
          <w:ilvl w:val="0"/>
          <w:numId w:val="8"/>
        </w:numPr>
        <w:spacing w:beforeLines="25" w:before="78" w:afterLines="25" w:after="78" w:line="300" w:lineRule="auto"/>
        <w:ind w:leftChars="200" w:left="840" w:firstLineChars="0"/>
      </w:pPr>
      <w:r>
        <w:rPr>
          <w:rFonts w:hint="eastAsia"/>
        </w:rPr>
        <w:t>接口由</w:t>
      </w:r>
      <w:r w:rsidR="00932994">
        <w:rPr>
          <w:rFonts w:hint="eastAsia"/>
        </w:rPr>
        <w:t>集成平台的</w:t>
      </w:r>
      <w:r w:rsidR="00F70146">
        <w:rPr>
          <w:rFonts w:hint="eastAsia"/>
        </w:rPr>
        <w:t>用户中心、</w:t>
      </w:r>
      <w:r w:rsidR="001450A3">
        <w:rPr>
          <w:rFonts w:hint="eastAsia"/>
        </w:rPr>
        <w:t>消息</w:t>
      </w:r>
      <w:r w:rsidR="00F70146">
        <w:rPr>
          <w:rFonts w:hint="eastAsia"/>
        </w:rPr>
        <w:t>中心</w:t>
      </w:r>
      <w:r>
        <w:rPr>
          <w:rFonts w:hint="eastAsia"/>
        </w:rPr>
        <w:t>后台提供给</w:t>
      </w:r>
      <w:r w:rsidR="00F70146">
        <w:rPr>
          <w:rFonts w:hint="eastAsia"/>
        </w:rPr>
        <w:t>外围</w:t>
      </w:r>
      <w:r>
        <w:rPr>
          <w:rFonts w:hint="eastAsia"/>
        </w:rPr>
        <w:t>系统使用；</w:t>
      </w:r>
    </w:p>
    <w:p w14:paraId="5D009051" w14:textId="77777777" w:rsidR="00936266" w:rsidRDefault="00936266" w:rsidP="003D50F6">
      <w:pPr>
        <w:pStyle w:val="af6"/>
        <w:numPr>
          <w:ilvl w:val="0"/>
          <w:numId w:val="8"/>
        </w:numPr>
        <w:spacing w:beforeLines="25" w:before="78" w:afterLines="25" w:after="78" w:line="300" w:lineRule="auto"/>
        <w:ind w:leftChars="200" w:left="840" w:firstLineChars="0"/>
      </w:pPr>
      <w:r>
        <w:rPr>
          <w:rFonts w:hint="eastAsia"/>
        </w:rPr>
        <w:t>接口</w:t>
      </w:r>
      <w:r w:rsidRPr="00D707BF">
        <w:rPr>
          <w:rFonts w:hint="eastAsia"/>
        </w:rPr>
        <w:t>应采用基于</w:t>
      </w:r>
      <w:r w:rsidRPr="00D707BF">
        <w:t>HTTP</w:t>
      </w:r>
      <w:r w:rsidRPr="00D707BF">
        <w:rPr>
          <w:rFonts w:hint="eastAsia"/>
        </w:rPr>
        <w:t>的</w:t>
      </w:r>
      <w:r w:rsidRPr="00D707BF">
        <w:t>REST</w:t>
      </w:r>
      <w:r w:rsidRPr="00D707BF">
        <w:rPr>
          <w:rFonts w:hint="eastAsia"/>
        </w:rPr>
        <w:t>架构</w:t>
      </w:r>
      <w:r>
        <w:rPr>
          <w:rFonts w:hint="eastAsia"/>
        </w:rPr>
        <w:t>，</w:t>
      </w:r>
      <w:r>
        <w:t>POST</w:t>
      </w:r>
      <w:r>
        <w:rPr>
          <w:rFonts w:hint="eastAsia"/>
        </w:rPr>
        <w:t>提交数据</w:t>
      </w:r>
      <w:r w:rsidRPr="00D707BF">
        <w:rPr>
          <w:rFonts w:hint="eastAsia"/>
        </w:rPr>
        <w:t>；</w:t>
      </w:r>
    </w:p>
    <w:p w14:paraId="79AD5CEC" w14:textId="423ED6E1" w:rsidR="00936266" w:rsidRDefault="00936266" w:rsidP="003D50F6">
      <w:pPr>
        <w:pStyle w:val="af6"/>
        <w:numPr>
          <w:ilvl w:val="0"/>
          <w:numId w:val="8"/>
        </w:numPr>
        <w:spacing w:beforeLines="25" w:before="78" w:afterLines="25" w:after="78" w:line="300" w:lineRule="auto"/>
        <w:ind w:leftChars="200" w:left="840" w:firstLineChars="0"/>
      </w:pPr>
      <w:r w:rsidRPr="00D707BF">
        <w:rPr>
          <w:rFonts w:hint="eastAsia"/>
        </w:rPr>
        <w:t>接口方法的各参数使用</w:t>
      </w:r>
      <w:r w:rsidR="00700937">
        <w:rPr>
          <w:rFonts w:hint="eastAsia"/>
        </w:rPr>
        <w:t>F</w:t>
      </w:r>
      <w:r w:rsidR="00700937">
        <w:t>ORM-DATA</w:t>
      </w:r>
      <w:r w:rsidR="00700937">
        <w:rPr>
          <w:rFonts w:hint="eastAsia"/>
        </w:rPr>
        <w:t>格式提交，复杂</w:t>
      </w:r>
      <w:r w:rsidRPr="00D707BF">
        <w:rPr>
          <w:rFonts w:hint="eastAsia"/>
        </w:rPr>
        <w:t>数据类型</w:t>
      </w:r>
      <w:r w:rsidR="00700937">
        <w:rPr>
          <w:rFonts w:hint="eastAsia"/>
        </w:rPr>
        <w:t>使用</w:t>
      </w:r>
      <w:r>
        <w:t>JSON</w:t>
      </w:r>
      <w:r w:rsidR="00700937">
        <w:rPr>
          <w:rFonts w:hint="eastAsia"/>
        </w:rPr>
        <w:t>字符串字段，</w:t>
      </w:r>
      <w:r w:rsidRPr="00D707BF">
        <w:rPr>
          <w:rFonts w:hint="eastAsia"/>
        </w:rPr>
        <w:t>返回</w:t>
      </w:r>
      <w:r w:rsidR="00700937">
        <w:rPr>
          <w:rFonts w:hint="eastAsia"/>
        </w:rPr>
        <w:t>结果使用</w:t>
      </w:r>
      <w:r w:rsidR="00700937">
        <w:rPr>
          <w:rFonts w:hint="eastAsia"/>
        </w:rPr>
        <w:t>J</w:t>
      </w:r>
      <w:r w:rsidR="00700937">
        <w:t>SON</w:t>
      </w:r>
      <w:r w:rsidR="00700937">
        <w:rPr>
          <w:rFonts w:hint="eastAsia"/>
        </w:rPr>
        <w:t>格式</w:t>
      </w:r>
      <w:r>
        <w:rPr>
          <w:rFonts w:hint="eastAsia"/>
        </w:rPr>
        <w:t>；</w:t>
      </w:r>
    </w:p>
    <w:p w14:paraId="0AD2C059" w14:textId="77777777" w:rsidR="00936266" w:rsidRDefault="00936266" w:rsidP="003D50F6">
      <w:pPr>
        <w:pStyle w:val="af6"/>
        <w:numPr>
          <w:ilvl w:val="0"/>
          <w:numId w:val="9"/>
        </w:numPr>
        <w:spacing w:beforeLines="25" w:before="78" w:afterLines="25" w:after="78" w:line="300" w:lineRule="auto"/>
        <w:ind w:leftChars="200" w:left="840" w:firstLineChars="0"/>
      </w:pPr>
      <w:r w:rsidRPr="007F602B">
        <w:rPr>
          <w:rFonts w:hint="eastAsia"/>
        </w:rPr>
        <w:t>数据</w:t>
      </w:r>
      <w:r>
        <w:rPr>
          <w:rFonts w:hint="eastAsia"/>
        </w:rPr>
        <w:t>编码</w:t>
      </w:r>
      <w:r w:rsidRPr="007F602B">
        <w:rPr>
          <w:rFonts w:hint="eastAsia"/>
        </w:rPr>
        <w:t>格式</w:t>
      </w:r>
      <w:r>
        <w:t>UTF-8</w:t>
      </w:r>
    </w:p>
    <w:p w14:paraId="5229DE7D" w14:textId="1604FEA8" w:rsidR="00936266" w:rsidRDefault="00936266" w:rsidP="003D50F6">
      <w:pPr>
        <w:pStyle w:val="af6"/>
        <w:numPr>
          <w:ilvl w:val="0"/>
          <w:numId w:val="9"/>
        </w:numPr>
        <w:spacing w:beforeLines="25" w:before="78" w:afterLines="25" w:after="78" w:line="300" w:lineRule="auto"/>
        <w:ind w:leftChars="200" w:left="840" w:firstLineChars="0"/>
      </w:pPr>
      <w:r w:rsidRPr="007F602B">
        <w:t>http</w:t>
      </w:r>
      <w:r w:rsidRPr="007F602B">
        <w:rPr>
          <w:rFonts w:hint="eastAsia"/>
        </w:rPr>
        <w:t>请求</w:t>
      </w:r>
      <w:r w:rsidRPr="007F602B">
        <w:t xml:space="preserve">content-type: </w:t>
      </w:r>
      <w:r w:rsidR="00F70146">
        <w:rPr>
          <w:rFonts w:hint="eastAsia"/>
        </w:rPr>
        <w:t>application</w:t>
      </w:r>
      <w:r w:rsidR="00700937">
        <w:t>/</w:t>
      </w:r>
      <w:r w:rsidR="00700937">
        <w:rPr>
          <w:rFonts w:hint="eastAsia"/>
        </w:rPr>
        <w:t>x-</w:t>
      </w:r>
      <w:r w:rsidR="00700937">
        <w:t>www-form-</w:t>
      </w:r>
      <w:proofErr w:type="spellStart"/>
      <w:r w:rsidR="00700937">
        <w:t>urlencoded</w:t>
      </w:r>
      <w:proofErr w:type="spellEnd"/>
    </w:p>
    <w:p w14:paraId="2B49382E" w14:textId="72DCD1D3" w:rsidR="00936266" w:rsidRDefault="00936266" w:rsidP="003D50F6">
      <w:pPr>
        <w:pStyle w:val="af6"/>
        <w:numPr>
          <w:ilvl w:val="0"/>
          <w:numId w:val="9"/>
        </w:numPr>
        <w:spacing w:beforeLines="25" w:before="78" w:afterLines="25" w:after="78" w:line="300" w:lineRule="auto"/>
        <w:ind w:leftChars="200" w:left="840" w:firstLineChars="0"/>
      </w:pPr>
      <w:r w:rsidRPr="007F602B">
        <w:rPr>
          <w:rFonts w:hint="eastAsia"/>
        </w:rPr>
        <w:t>时间格式为</w:t>
      </w:r>
      <w:proofErr w:type="spellStart"/>
      <w:r w:rsidR="00C11EF1">
        <w:t>yyyy</w:t>
      </w:r>
      <w:proofErr w:type="spellEnd"/>
      <w:r w:rsidR="00C11EF1">
        <w:t>-MM-</w:t>
      </w:r>
      <w:proofErr w:type="spellStart"/>
      <w:r w:rsidR="00C11EF1">
        <w:t>dd</w:t>
      </w:r>
      <w:proofErr w:type="spellEnd"/>
      <w:r w:rsidR="00C11EF1">
        <w:t xml:space="preserve"> HH24:mm:ss</w:t>
      </w:r>
      <w:r>
        <w:t xml:space="preserve"> </w:t>
      </w:r>
      <w:r w:rsidRPr="007F602B">
        <w:t>(</w:t>
      </w:r>
      <w:r w:rsidRPr="007F602B">
        <w:rPr>
          <w:rFonts w:hint="eastAsia"/>
        </w:rPr>
        <w:t>如</w:t>
      </w:r>
      <w:r w:rsidRPr="007F602B">
        <w:t>20</w:t>
      </w:r>
      <w:r>
        <w:t>11</w:t>
      </w:r>
      <w:r w:rsidRPr="007F602B">
        <w:t>-</w:t>
      </w:r>
      <w:r>
        <w:t>01</w:t>
      </w:r>
      <w:r w:rsidRPr="007F602B">
        <w:t>-</w:t>
      </w:r>
      <w:r>
        <w:t>05</w:t>
      </w:r>
      <w:r w:rsidRPr="007F602B">
        <w:t xml:space="preserve"> </w:t>
      </w:r>
      <w:r>
        <w:t>23</w:t>
      </w:r>
      <w:r w:rsidRPr="007F602B">
        <w:t>:</w:t>
      </w:r>
      <w:r>
        <w:t>00</w:t>
      </w:r>
      <w:r w:rsidRPr="007F602B">
        <w:t>:</w:t>
      </w:r>
      <w:r>
        <w:t>59</w:t>
      </w:r>
      <w:r w:rsidRPr="007F602B">
        <w:t>)</w:t>
      </w:r>
    </w:p>
    <w:p w14:paraId="32FCFD3A" w14:textId="77777777" w:rsidR="00936266" w:rsidRPr="008E196A" w:rsidRDefault="00936266" w:rsidP="003D50F6">
      <w:pPr>
        <w:pStyle w:val="af6"/>
        <w:numPr>
          <w:ilvl w:val="0"/>
          <w:numId w:val="8"/>
        </w:numPr>
        <w:spacing w:beforeLines="25" w:before="78" w:afterLines="25" w:after="78" w:line="300" w:lineRule="auto"/>
        <w:ind w:leftChars="200" w:left="840" w:firstLineChars="0"/>
        <w:rPr>
          <w:color w:val="000000"/>
        </w:rPr>
      </w:pPr>
      <w:r w:rsidRPr="00D707BF">
        <w:rPr>
          <w:rFonts w:hint="eastAsia"/>
        </w:rPr>
        <w:t>接口方法的返回值为</w:t>
      </w:r>
      <w:r w:rsidRPr="00D707BF">
        <w:t>JSON</w:t>
      </w:r>
      <w:r w:rsidRPr="00D707BF">
        <w:rPr>
          <w:rFonts w:hint="eastAsia"/>
        </w:rPr>
        <w:t>字符串</w:t>
      </w:r>
      <w:r>
        <w:rPr>
          <w:rFonts w:hint="eastAsia"/>
        </w:rPr>
        <w:t>；</w:t>
      </w:r>
      <w:r w:rsidRPr="008E196A">
        <w:rPr>
          <w:color w:val="000000"/>
        </w:rPr>
        <w:t xml:space="preserve"> </w:t>
      </w:r>
    </w:p>
    <w:p w14:paraId="2E8B5C9C" w14:textId="77777777" w:rsidR="00936266" w:rsidRDefault="00936266" w:rsidP="003D50F6">
      <w:pPr>
        <w:pStyle w:val="af6"/>
        <w:numPr>
          <w:ilvl w:val="0"/>
          <w:numId w:val="8"/>
        </w:numPr>
        <w:spacing w:beforeLines="25" w:before="78" w:afterLines="25" w:after="78" w:line="300" w:lineRule="auto"/>
        <w:ind w:leftChars="200" w:left="840" w:firstLineChars="0"/>
      </w:pPr>
      <w:r>
        <w:rPr>
          <w:rFonts w:hint="eastAsia"/>
        </w:rPr>
        <w:lastRenderedPageBreak/>
        <w:t>接口字段长度单位：字节；</w:t>
      </w:r>
    </w:p>
    <w:p w14:paraId="336C8B8A" w14:textId="7A0D6336" w:rsidR="00936266" w:rsidRDefault="00936266" w:rsidP="003D50F6">
      <w:pPr>
        <w:pStyle w:val="af6"/>
        <w:numPr>
          <w:ilvl w:val="0"/>
          <w:numId w:val="8"/>
        </w:numPr>
        <w:spacing w:beforeLines="25" w:before="78" w:afterLines="25" w:after="78" w:line="300" w:lineRule="auto"/>
        <w:ind w:leftChars="200" w:left="840" w:firstLineChars="0"/>
      </w:pPr>
      <w:r>
        <w:rPr>
          <w:rFonts w:hint="eastAsia"/>
        </w:rPr>
        <w:t>测试接口地址：</w:t>
      </w:r>
      <w:r w:rsidR="00932994">
        <w:rPr>
          <w:rFonts w:hint="eastAsia"/>
        </w:rPr>
        <w:t>待定</w:t>
      </w:r>
    </w:p>
    <w:p w14:paraId="6631EFD1" w14:textId="26F99053" w:rsidR="00936266" w:rsidRDefault="00662933" w:rsidP="003D50F6">
      <w:pPr>
        <w:pStyle w:val="af6"/>
        <w:numPr>
          <w:ilvl w:val="0"/>
          <w:numId w:val="8"/>
        </w:numPr>
        <w:spacing w:beforeLines="25" w:before="78" w:afterLines="25" w:after="78" w:line="300" w:lineRule="auto"/>
        <w:ind w:leftChars="200" w:left="840" w:firstLineChars="0"/>
      </w:pPr>
      <w:r>
        <w:rPr>
          <w:rFonts w:hint="eastAsia"/>
        </w:rPr>
        <w:t>正式接口地址：</w:t>
      </w:r>
      <w:r w:rsidR="00936266">
        <w:rPr>
          <w:rFonts w:hint="eastAsia"/>
        </w:rPr>
        <w:t>待定。</w:t>
      </w:r>
    </w:p>
    <w:p w14:paraId="0227542E" w14:textId="77777777" w:rsidR="00F70146" w:rsidRDefault="00F70146" w:rsidP="007250AF">
      <w:pPr>
        <w:spacing w:beforeLines="25" w:before="78" w:afterLines="25" w:after="78" w:line="300" w:lineRule="auto"/>
        <w:ind w:leftChars="100" w:left="210"/>
      </w:pPr>
    </w:p>
    <w:p w14:paraId="6B3CA901" w14:textId="4ACB18DF" w:rsidR="00F70146" w:rsidRDefault="00F70146" w:rsidP="00F70146">
      <w:pPr>
        <w:pStyle w:val="3"/>
        <w:spacing w:before="0" w:beforeAutospacing="0" w:afterLines="50" w:after="156" w:afterAutospacing="0" w:line="360" w:lineRule="auto"/>
      </w:pPr>
      <w:bookmarkStart w:id="12" w:name="_Toc63600498"/>
      <w:r>
        <w:rPr>
          <w:rFonts w:hint="eastAsia"/>
        </w:rPr>
        <w:t>系统级别参数</w:t>
      </w:r>
      <w:bookmarkEnd w:id="12"/>
    </w:p>
    <w:p w14:paraId="1079E496" w14:textId="0A7E8E7B" w:rsidR="00865AE4" w:rsidRPr="00865AE4" w:rsidRDefault="00865AE4" w:rsidP="00865AE4">
      <w:pPr>
        <w:pStyle w:val="3"/>
        <w:spacing w:before="0" w:beforeAutospacing="0" w:afterLines="50" w:after="156" w:afterAutospacing="0" w:line="360" w:lineRule="auto"/>
      </w:pPr>
      <w:bookmarkStart w:id="13" w:name="_Toc63600499"/>
      <w:r>
        <w:rPr>
          <w:rFonts w:hint="eastAsia"/>
        </w:rPr>
        <w:t>安全相关通用参数</w:t>
      </w:r>
      <w:bookmarkEnd w:id="13"/>
    </w:p>
    <w:p w14:paraId="5E5D4710" w14:textId="5842E5C0" w:rsidR="00865AE4" w:rsidRDefault="00865AE4" w:rsidP="00865AE4">
      <w:pPr>
        <w:spacing w:beforeLines="25" w:before="78" w:afterLines="25" w:after="78" w:line="300" w:lineRule="auto"/>
      </w:pPr>
      <w:r>
        <w:rPr>
          <w:rFonts w:hint="eastAsia"/>
        </w:rPr>
        <w:t>接口均需要在</w:t>
      </w:r>
      <w:r>
        <w:rPr>
          <w:rFonts w:hint="eastAsia"/>
        </w:rPr>
        <w:t>header</w:t>
      </w:r>
      <w:r>
        <w:rPr>
          <w:rFonts w:hint="eastAsia"/>
        </w:rPr>
        <w:t>中加入如下参数，所有平台对平台接口均需要传入</w:t>
      </w:r>
      <w:proofErr w:type="spellStart"/>
      <w:r>
        <w:rPr>
          <w:rFonts w:hint="eastAsia"/>
        </w:rPr>
        <w:t>access</w:t>
      </w:r>
      <w:r>
        <w:t>_token</w:t>
      </w:r>
      <w:proofErr w:type="spellEnd"/>
      <w:r>
        <w:t>。</w:t>
      </w:r>
      <w:r>
        <w:rPr>
          <w:rFonts w:hint="eastAsia"/>
        </w:rPr>
        <w:t xml:space="preserve"> </w:t>
      </w:r>
      <w:r>
        <w:rPr>
          <w:rFonts w:hint="eastAsia"/>
        </w:rPr>
        <w:t>获取方式参考</w:t>
      </w:r>
      <w:hyperlink w:anchor="_获取access_token接口说明" w:history="1">
        <w:r w:rsidR="00F35CD5" w:rsidRPr="00F35CD5">
          <w:rPr>
            <w:rStyle w:val="a5"/>
            <w:rFonts w:hint="eastAsia"/>
          </w:rPr>
          <w:t>ac</w:t>
        </w:r>
        <w:r w:rsidR="00F35CD5" w:rsidRPr="00F35CD5">
          <w:rPr>
            <w:rStyle w:val="a5"/>
          </w:rPr>
          <w:t>c</w:t>
        </w:r>
        <w:r w:rsidR="00F35CD5" w:rsidRPr="00F35CD5">
          <w:rPr>
            <w:rStyle w:val="a5"/>
            <w:rFonts w:hint="eastAsia"/>
          </w:rPr>
          <w:t>ess</w:t>
        </w:r>
        <w:r w:rsidR="00F35CD5" w:rsidRPr="00F35CD5">
          <w:rPr>
            <w:rStyle w:val="a5"/>
          </w:rPr>
          <w:t>_token</w:t>
        </w:r>
        <w:r w:rsidR="00F35CD5" w:rsidRPr="00F35CD5">
          <w:rPr>
            <w:rStyle w:val="a5"/>
            <w:rFonts w:hint="eastAsia"/>
          </w:rPr>
          <w:t>接</w:t>
        </w:r>
        <w:r w:rsidR="00F35CD5" w:rsidRPr="00F35CD5">
          <w:rPr>
            <w:rStyle w:val="a5"/>
            <w:rFonts w:hint="eastAsia"/>
          </w:rPr>
          <w:t>口说明</w:t>
        </w:r>
      </w:hyperlink>
      <w:r>
        <w:rPr>
          <w:rFonts w:hint="eastAsia"/>
        </w:rPr>
        <w:t>详细接口定义。</w:t>
      </w:r>
    </w:p>
    <w:tbl>
      <w:tblPr>
        <w:tblW w:w="8364"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85"/>
        <w:gridCol w:w="992"/>
        <w:gridCol w:w="851"/>
        <w:gridCol w:w="4536"/>
      </w:tblGrid>
      <w:tr w:rsidR="00865AE4" w:rsidRPr="00F70146" w14:paraId="196B433B" w14:textId="77777777" w:rsidTr="0075384C">
        <w:trPr>
          <w:trHeight w:val="378"/>
        </w:trPr>
        <w:tc>
          <w:tcPr>
            <w:tcW w:w="1985" w:type="dxa"/>
            <w:shd w:val="clear" w:color="auto" w:fill="D9D9D9"/>
          </w:tcPr>
          <w:p w14:paraId="3B7C1C8F" w14:textId="77777777" w:rsidR="00865AE4" w:rsidRPr="00F70146" w:rsidRDefault="00865AE4" w:rsidP="0075384C">
            <w:pPr>
              <w:spacing w:beforeLines="25" w:before="78" w:afterLines="25" w:after="78" w:line="300" w:lineRule="auto"/>
            </w:pPr>
            <w:r w:rsidRPr="00F70146">
              <w:rPr>
                <w:rFonts w:hint="eastAsia"/>
              </w:rPr>
              <w:t>参数名</w:t>
            </w:r>
          </w:p>
        </w:tc>
        <w:tc>
          <w:tcPr>
            <w:tcW w:w="992" w:type="dxa"/>
            <w:shd w:val="clear" w:color="auto" w:fill="D9D9D9"/>
          </w:tcPr>
          <w:p w14:paraId="23607B6F" w14:textId="77777777" w:rsidR="00865AE4" w:rsidRPr="00F70146" w:rsidRDefault="00865AE4" w:rsidP="0075384C">
            <w:pPr>
              <w:spacing w:beforeLines="25" w:before="78" w:afterLines="25" w:after="78" w:line="300" w:lineRule="auto"/>
            </w:pPr>
            <w:r w:rsidRPr="00F70146">
              <w:rPr>
                <w:rFonts w:hint="eastAsia"/>
              </w:rPr>
              <w:t>类型</w:t>
            </w:r>
          </w:p>
        </w:tc>
        <w:tc>
          <w:tcPr>
            <w:tcW w:w="851" w:type="dxa"/>
            <w:shd w:val="clear" w:color="auto" w:fill="D9D9D9"/>
          </w:tcPr>
          <w:p w14:paraId="476C10DD" w14:textId="77777777" w:rsidR="00865AE4" w:rsidRPr="00F70146" w:rsidRDefault="00865AE4" w:rsidP="0075384C">
            <w:pPr>
              <w:spacing w:beforeLines="25" w:before="78" w:afterLines="25" w:after="78" w:line="300" w:lineRule="auto"/>
            </w:pPr>
            <w:r w:rsidRPr="00F70146">
              <w:rPr>
                <w:rFonts w:hint="eastAsia"/>
              </w:rPr>
              <w:t>是否必填</w:t>
            </w:r>
          </w:p>
        </w:tc>
        <w:tc>
          <w:tcPr>
            <w:tcW w:w="4536" w:type="dxa"/>
            <w:shd w:val="clear" w:color="auto" w:fill="D9D9D9"/>
          </w:tcPr>
          <w:p w14:paraId="17CFC953" w14:textId="77777777" w:rsidR="00865AE4" w:rsidRPr="00F70146" w:rsidRDefault="00865AE4" w:rsidP="0075384C">
            <w:pPr>
              <w:spacing w:beforeLines="25" w:before="78" w:afterLines="25" w:after="78" w:line="300" w:lineRule="auto"/>
            </w:pPr>
            <w:r w:rsidRPr="00F70146">
              <w:rPr>
                <w:rFonts w:hint="eastAsia"/>
              </w:rPr>
              <w:t>参数说明</w:t>
            </w:r>
          </w:p>
        </w:tc>
      </w:tr>
      <w:tr w:rsidR="00865AE4" w:rsidRPr="00F70146" w14:paraId="7BA395D7" w14:textId="77777777" w:rsidTr="0075384C">
        <w:trPr>
          <w:trHeight w:val="400"/>
        </w:trPr>
        <w:tc>
          <w:tcPr>
            <w:tcW w:w="1985" w:type="dxa"/>
          </w:tcPr>
          <w:p w14:paraId="42FEEC40" w14:textId="77777777" w:rsidR="00865AE4" w:rsidRPr="00F70146" w:rsidRDefault="00865AE4" w:rsidP="0075384C">
            <w:pPr>
              <w:spacing w:beforeLines="25" w:before="78" w:afterLines="25" w:after="78" w:line="300" w:lineRule="auto"/>
            </w:pPr>
            <w:r>
              <w:t>X-Dbsv1-App-K</w:t>
            </w:r>
            <w:r w:rsidRPr="00E80E01">
              <w:t>ey</w:t>
            </w:r>
          </w:p>
        </w:tc>
        <w:tc>
          <w:tcPr>
            <w:tcW w:w="992" w:type="dxa"/>
          </w:tcPr>
          <w:p w14:paraId="48BA2778" w14:textId="77777777" w:rsidR="00865AE4" w:rsidRPr="00F70146" w:rsidRDefault="00865AE4" w:rsidP="0075384C">
            <w:pPr>
              <w:spacing w:beforeLines="25" w:before="78" w:afterLines="25" w:after="78" w:line="300" w:lineRule="auto"/>
            </w:pPr>
            <w:r w:rsidRPr="00F70146">
              <w:t>String</w:t>
            </w:r>
          </w:p>
        </w:tc>
        <w:tc>
          <w:tcPr>
            <w:tcW w:w="851" w:type="dxa"/>
          </w:tcPr>
          <w:p w14:paraId="288906BA" w14:textId="77777777" w:rsidR="00865AE4" w:rsidRPr="00F70146" w:rsidRDefault="00865AE4" w:rsidP="0075384C">
            <w:pPr>
              <w:spacing w:beforeLines="25" w:before="78" w:afterLines="25" w:after="78" w:line="300" w:lineRule="auto"/>
            </w:pPr>
            <w:r w:rsidRPr="00F70146">
              <w:rPr>
                <w:rFonts w:hint="eastAsia"/>
              </w:rPr>
              <w:t>是</w:t>
            </w:r>
          </w:p>
        </w:tc>
        <w:tc>
          <w:tcPr>
            <w:tcW w:w="4536" w:type="dxa"/>
          </w:tcPr>
          <w:p w14:paraId="2BD3E922" w14:textId="77777777" w:rsidR="00865AE4" w:rsidRPr="00F70146" w:rsidRDefault="00865AE4" w:rsidP="0075384C">
            <w:pPr>
              <w:spacing w:beforeLines="25" w:before="78" w:afterLines="25" w:after="78" w:line="300" w:lineRule="auto"/>
            </w:pPr>
            <w:r w:rsidRPr="00F70146">
              <w:rPr>
                <w:rFonts w:hint="eastAsia"/>
              </w:rPr>
              <w:t>应用</w:t>
            </w:r>
            <w:proofErr w:type="spellStart"/>
            <w:r w:rsidRPr="00F70146">
              <w:t>app</w:t>
            </w:r>
            <w:r>
              <w:t>k</w:t>
            </w:r>
            <w:r w:rsidRPr="00F70146">
              <w:t>ey</w:t>
            </w:r>
            <w:proofErr w:type="spellEnd"/>
            <w:r w:rsidRPr="00F70146">
              <w:t xml:space="preserve"> </w:t>
            </w:r>
            <w:r w:rsidRPr="00F70146">
              <w:rPr>
                <w:rFonts w:hint="eastAsia"/>
              </w:rPr>
              <w:t>（由接口提供方分配）</w:t>
            </w:r>
          </w:p>
        </w:tc>
      </w:tr>
      <w:tr w:rsidR="00865AE4" w:rsidRPr="00F70146" w14:paraId="1AA41941" w14:textId="77777777" w:rsidTr="0075384C">
        <w:trPr>
          <w:trHeight w:val="1032"/>
        </w:trPr>
        <w:tc>
          <w:tcPr>
            <w:tcW w:w="1985" w:type="dxa"/>
          </w:tcPr>
          <w:p w14:paraId="4DB846CD" w14:textId="77777777" w:rsidR="00865AE4" w:rsidRPr="00F70146" w:rsidRDefault="00865AE4" w:rsidP="0075384C">
            <w:pPr>
              <w:spacing w:beforeLines="25" w:before="78" w:afterLines="25" w:after="78" w:line="300" w:lineRule="auto"/>
            </w:pPr>
            <w:r>
              <w:t>X-Dbsv1- T</w:t>
            </w:r>
            <w:r w:rsidRPr="00F70146">
              <w:t>imestamp</w:t>
            </w:r>
          </w:p>
        </w:tc>
        <w:tc>
          <w:tcPr>
            <w:tcW w:w="992" w:type="dxa"/>
          </w:tcPr>
          <w:p w14:paraId="3180FD51" w14:textId="77777777" w:rsidR="00865AE4" w:rsidRPr="00F70146" w:rsidRDefault="00865AE4" w:rsidP="0075384C">
            <w:pPr>
              <w:spacing w:beforeLines="25" w:before="78" w:afterLines="25" w:after="78" w:line="300" w:lineRule="auto"/>
            </w:pPr>
            <w:r w:rsidRPr="00F70146">
              <w:t>String</w:t>
            </w:r>
          </w:p>
        </w:tc>
        <w:tc>
          <w:tcPr>
            <w:tcW w:w="851" w:type="dxa"/>
          </w:tcPr>
          <w:p w14:paraId="3C82D3E8" w14:textId="77777777" w:rsidR="00865AE4" w:rsidRPr="00F70146" w:rsidRDefault="00865AE4" w:rsidP="0075384C">
            <w:pPr>
              <w:spacing w:beforeLines="25" w:before="78" w:afterLines="25" w:after="78" w:line="300" w:lineRule="auto"/>
            </w:pPr>
            <w:r w:rsidRPr="00F70146">
              <w:rPr>
                <w:rFonts w:hint="eastAsia"/>
              </w:rPr>
              <w:t>否</w:t>
            </w:r>
          </w:p>
        </w:tc>
        <w:tc>
          <w:tcPr>
            <w:tcW w:w="4536" w:type="dxa"/>
          </w:tcPr>
          <w:p w14:paraId="02085010" w14:textId="77777777" w:rsidR="00865AE4" w:rsidRDefault="00865AE4" w:rsidP="0075384C">
            <w:pPr>
              <w:spacing w:beforeLines="25" w:before="78" w:afterLines="25" w:after="78" w:line="300" w:lineRule="auto"/>
            </w:pPr>
            <w:r w:rsidRPr="00F70146">
              <w:rPr>
                <w:rFonts w:hint="eastAsia"/>
              </w:rPr>
              <w:t>时间戳，</w:t>
            </w:r>
            <w:r w:rsidRPr="00F70146">
              <w:t>24</w:t>
            </w:r>
            <w:r w:rsidRPr="00F70146">
              <w:rPr>
                <w:rFonts w:hint="eastAsia"/>
              </w:rPr>
              <w:t>小时制，格式为</w:t>
            </w:r>
            <w:proofErr w:type="spellStart"/>
            <w:r w:rsidRPr="00F70146">
              <w:t>yyyy</w:t>
            </w:r>
            <w:proofErr w:type="spellEnd"/>
            <w:r w:rsidRPr="00F70146">
              <w:t>-MM-</w:t>
            </w:r>
            <w:proofErr w:type="spellStart"/>
            <w:r w:rsidRPr="00F70146">
              <w:t>dd</w:t>
            </w:r>
            <w:proofErr w:type="spellEnd"/>
            <w:r w:rsidRPr="00F70146">
              <w:t xml:space="preserve"> </w:t>
            </w:r>
            <w:proofErr w:type="spellStart"/>
            <w:r w:rsidRPr="00F70146">
              <w:t>HH:mm:ss</w:t>
            </w:r>
            <w:proofErr w:type="spellEnd"/>
            <w:r w:rsidRPr="00F70146">
              <w:rPr>
                <w:rFonts w:hint="eastAsia"/>
              </w:rPr>
              <w:t>，例如：</w:t>
            </w:r>
            <w:r w:rsidRPr="00F70146">
              <w:t>2011-06-16 13:23:30</w:t>
            </w:r>
          </w:p>
          <w:p w14:paraId="13F4350E" w14:textId="77777777" w:rsidR="00865AE4" w:rsidRPr="00F70146" w:rsidRDefault="00865AE4" w:rsidP="0075384C">
            <w:pPr>
              <w:spacing w:beforeLines="25" w:before="78" w:afterLines="25" w:after="78" w:line="300" w:lineRule="auto"/>
            </w:pPr>
          </w:p>
        </w:tc>
      </w:tr>
      <w:tr w:rsidR="00865AE4" w:rsidRPr="00F70146" w14:paraId="726F2D48" w14:textId="77777777" w:rsidTr="0075384C">
        <w:trPr>
          <w:trHeight w:val="400"/>
        </w:trPr>
        <w:tc>
          <w:tcPr>
            <w:tcW w:w="1985" w:type="dxa"/>
          </w:tcPr>
          <w:p w14:paraId="2FF4AFAF" w14:textId="77777777" w:rsidR="00865AE4" w:rsidRPr="00F70146" w:rsidRDefault="00865AE4" w:rsidP="0075384C">
            <w:pPr>
              <w:spacing w:beforeLines="25" w:before="78" w:afterLines="25" w:after="78" w:line="300" w:lineRule="auto"/>
            </w:pPr>
            <w:r w:rsidRPr="001B10C3">
              <w:t>Authorization</w:t>
            </w:r>
          </w:p>
        </w:tc>
        <w:tc>
          <w:tcPr>
            <w:tcW w:w="992" w:type="dxa"/>
          </w:tcPr>
          <w:p w14:paraId="590489A4" w14:textId="77777777" w:rsidR="00865AE4" w:rsidRPr="00F70146" w:rsidRDefault="00865AE4" w:rsidP="0075384C">
            <w:pPr>
              <w:spacing w:beforeLines="25" w:before="78" w:afterLines="25" w:after="78" w:line="300" w:lineRule="auto"/>
            </w:pPr>
            <w:r w:rsidRPr="00F70146">
              <w:t>String</w:t>
            </w:r>
          </w:p>
        </w:tc>
        <w:tc>
          <w:tcPr>
            <w:tcW w:w="851" w:type="dxa"/>
          </w:tcPr>
          <w:p w14:paraId="1E2133D8" w14:textId="77777777" w:rsidR="00865AE4" w:rsidRPr="00F70146" w:rsidRDefault="00865AE4" w:rsidP="0075384C">
            <w:pPr>
              <w:spacing w:beforeLines="25" w:before="78" w:afterLines="25" w:after="78" w:line="300" w:lineRule="auto"/>
            </w:pPr>
            <w:r w:rsidRPr="00F70146">
              <w:rPr>
                <w:rFonts w:hint="eastAsia"/>
              </w:rPr>
              <w:t>是</w:t>
            </w:r>
          </w:p>
        </w:tc>
        <w:tc>
          <w:tcPr>
            <w:tcW w:w="4536" w:type="dxa"/>
          </w:tcPr>
          <w:p w14:paraId="7ACEA215" w14:textId="77777777" w:rsidR="00865AE4" w:rsidRDefault="00865AE4" w:rsidP="0075384C">
            <w:pPr>
              <w:spacing w:beforeLines="25" w:before="78" w:afterLines="25" w:after="78" w:line="300" w:lineRule="auto"/>
            </w:pPr>
            <w:r>
              <w:rPr>
                <w:rFonts w:hint="eastAsia"/>
              </w:rPr>
              <w:t>根据</w:t>
            </w:r>
            <w:r>
              <w:rPr>
                <w:rFonts w:hint="eastAsia"/>
              </w:rPr>
              <w:t>O</w:t>
            </w:r>
            <w:r>
              <w:t>A</w:t>
            </w:r>
            <w:r>
              <w:rPr>
                <w:rFonts w:hint="eastAsia"/>
              </w:rPr>
              <w:t>uth</w:t>
            </w:r>
            <w:r>
              <w:t xml:space="preserve"> 2.0</w:t>
            </w:r>
            <w:r>
              <w:rPr>
                <w:rFonts w:hint="eastAsia"/>
              </w:rPr>
              <w:t>标准定义的</w:t>
            </w:r>
            <w:r w:rsidRPr="00F70146">
              <w:rPr>
                <w:rFonts w:hint="eastAsia"/>
              </w:rPr>
              <w:t>用户的访问令牌，需要授权访问的接口此项必填，</w:t>
            </w:r>
            <w:r>
              <w:rPr>
                <w:rFonts w:hint="eastAsia"/>
              </w:rPr>
              <w:t>access</w:t>
            </w:r>
            <w:r>
              <w:t xml:space="preserve"> </w:t>
            </w:r>
            <w:r w:rsidRPr="00F70146">
              <w:t>token</w:t>
            </w:r>
            <w:r w:rsidRPr="00F70146">
              <w:rPr>
                <w:rFonts w:hint="eastAsia"/>
              </w:rPr>
              <w:t>可由登录接口返回值中获取</w:t>
            </w:r>
          </w:p>
          <w:p w14:paraId="642CFDCE" w14:textId="77777777" w:rsidR="00865AE4" w:rsidRDefault="00865AE4" w:rsidP="0075384C">
            <w:pPr>
              <w:spacing w:beforeLines="25" w:before="78" w:afterLines="25" w:after="78" w:line="300" w:lineRule="auto"/>
            </w:pPr>
            <w:r>
              <w:rPr>
                <w:rFonts w:hint="eastAsia"/>
              </w:rPr>
              <w:t>其中格式为：</w:t>
            </w:r>
          </w:p>
          <w:p w14:paraId="2D11C38B" w14:textId="77777777" w:rsidR="00865AE4" w:rsidRDefault="00865AE4" w:rsidP="0075384C">
            <w:pPr>
              <w:spacing w:beforeLines="25" w:before="78" w:afterLines="25" w:after="78" w:line="300" w:lineRule="auto"/>
            </w:pPr>
            <w:r w:rsidRPr="001B10C3">
              <w:t xml:space="preserve">Authorization: Bearer </w:t>
            </w:r>
            <w:proofErr w:type="spellStart"/>
            <w:r w:rsidRPr="001B10C3">
              <w:t>xxxxxxxxxxxxx</w:t>
            </w:r>
            <w:proofErr w:type="spellEnd"/>
          </w:p>
          <w:p w14:paraId="1D878111" w14:textId="77777777" w:rsidR="00865AE4" w:rsidRPr="00F70146" w:rsidRDefault="00865AE4" w:rsidP="0075384C">
            <w:pPr>
              <w:spacing w:beforeLines="25" w:before="78" w:afterLines="25" w:after="78" w:line="300" w:lineRule="auto"/>
            </w:pPr>
            <w:r>
              <w:t>B</w:t>
            </w:r>
            <w:r>
              <w:rPr>
                <w:rFonts w:hint="eastAsia"/>
              </w:rPr>
              <w:t>earer</w:t>
            </w:r>
            <w:r>
              <w:rPr>
                <w:rFonts w:hint="eastAsia"/>
              </w:rPr>
              <w:t>空格后面带的为</w:t>
            </w:r>
            <w:r>
              <w:rPr>
                <w:rFonts w:hint="eastAsia"/>
              </w:rPr>
              <w:t>token</w:t>
            </w:r>
            <w:r>
              <w:rPr>
                <w:rFonts w:hint="eastAsia"/>
              </w:rPr>
              <w:t>值</w:t>
            </w:r>
          </w:p>
        </w:tc>
      </w:tr>
    </w:tbl>
    <w:p w14:paraId="215F416A" w14:textId="77777777" w:rsidR="00865AE4" w:rsidRPr="00865AE4" w:rsidRDefault="00865AE4" w:rsidP="00865AE4"/>
    <w:p w14:paraId="50ED7AC9" w14:textId="1C3E1B2E" w:rsidR="00F3782E" w:rsidRDefault="00F3782E" w:rsidP="00F3782E">
      <w:pPr>
        <w:pStyle w:val="3"/>
        <w:spacing w:before="0" w:beforeAutospacing="0" w:afterLines="50" w:after="156" w:afterAutospacing="0" w:line="360" w:lineRule="auto"/>
      </w:pPr>
      <w:bookmarkStart w:id="14" w:name="_Toc63600500"/>
      <w:r>
        <w:rPr>
          <w:rFonts w:hint="eastAsia"/>
        </w:rPr>
        <w:t>返回内容</w:t>
      </w:r>
      <w:r w:rsidR="00A57C83">
        <w:rPr>
          <w:rFonts w:hint="eastAsia"/>
        </w:rPr>
        <w:t>格式</w:t>
      </w:r>
      <w:bookmarkEnd w:id="14"/>
    </w:p>
    <w:tbl>
      <w:tblPr>
        <w:tblW w:w="8476"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75"/>
        <w:gridCol w:w="1845"/>
        <w:gridCol w:w="1987"/>
        <w:gridCol w:w="3969"/>
      </w:tblGrid>
      <w:tr w:rsidR="00F3782E" w:rsidRPr="00F3782E" w14:paraId="7DE4796A" w14:textId="77777777" w:rsidTr="007250AF">
        <w:trPr>
          <w:trHeight w:val="378"/>
        </w:trPr>
        <w:tc>
          <w:tcPr>
            <w:tcW w:w="675" w:type="dxa"/>
            <w:shd w:val="clear" w:color="auto" w:fill="D9D9D9"/>
          </w:tcPr>
          <w:p w14:paraId="0339BD67" w14:textId="77777777" w:rsidR="00F3782E" w:rsidRPr="00F3782E" w:rsidRDefault="00F3782E" w:rsidP="00F3782E">
            <w:r w:rsidRPr="00F3782E">
              <w:rPr>
                <w:rFonts w:hint="eastAsia"/>
              </w:rPr>
              <w:t>序号</w:t>
            </w:r>
          </w:p>
        </w:tc>
        <w:tc>
          <w:tcPr>
            <w:tcW w:w="1845" w:type="dxa"/>
            <w:shd w:val="clear" w:color="auto" w:fill="D9D9D9"/>
          </w:tcPr>
          <w:p w14:paraId="5923D290" w14:textId="77777777" w:rsidR="00F3782E" w:rsidRPr="00F3782E" w:rsidRDefault="00F3782E" w:rsidP="00F3782E">
            <w:r w:rsidRPr="00F3782E">
              <w:rPr>
                <w:rFonts w:hint="eastAsia"/>
              </w:rPr>
              <w:t>名称</w:t>
            </w:r>
          </w:p>
        </w:tc>
        <w:tc>
          <w:tcPr>
            <w:tcW w:w="1987" w:type="dxa"/>
            <w:shd w:val="clear" w:color="auto" w:fill="D9D9D9"/>
          </w:tcPr>
          <w:p w14:paraId="4E51B65B" w14:textId="77777777" w:rsidR="00F3782E" w:rsidRPr="00F3782E" w:rsidRDefault="00F3782E" w:rsidP="00F3782E">
            <w:r w:rsidRPr="00F3782E">
              <w:rPr>
                <w:rFonts w:hint="eastAsia"/>
              </w:rPr>
              <w:t>类型</w:t>
            </w:r>
            <w:r w:rsidRPr="00F3782E">
              <w:t>(</w:t>
            </w:r>
            <w:r w:rsidRPr="00F3782E">
              <w:rPr>
                <w:rFonts w:hint="eastAsia"/>
              </w:rPr>
              <w:t>长度</w:t>
            </w:r>
            <w:r w:rsidRPr="00F3782E">
              <w:t>)</w:t>
            </w:r>
          </w:p>
        </w:tc>
        <w:tc>
          <w:tcPr>
            <w:tcW w:w="3969" w:type="dxa"/>
            <w:shd w:val="clear" w:color="auto" w:fill="D9D9D9"/>
          </w:tcPr>
          <w:p w14:paraId="2FCD9BF3" w14:textId="77777777" w:rsidR="00F3782E" w:rsidRPr="00F3782E" w:rsidRDefault="00F3782E" w:rsidP="00F3782E">
            <w:r w:rsidRPr="00F3782E">
              <w:rPr>
                <w:rFonts w:hint="eastAsia"/>
              </w:rPr>
              <w:t>内容说明</w:t>
            </w:r>
          </w:p>
        </w:tc>
      </w:tr>
      <w:tr w:rsidR="00F3782E" w:rsidRPr="00F3782E" w14:paraId="64AEDB12" w14:textId="77777777" w:rsidTr="007250AF">
        <w:trPr>
          <w:trHeight w:val="400"/>
        </w:trPr>
        <w:tc>
          <w:tcPr>
            <w:tcW w:w="675" w:type="dxa"/>
          </w:tcPr>
          <w:p w14:paraId="4112C3EE" w14:textId="77777777" w:rsidR="00F3782E" w:rsidRPr="00F3782E" w:rsidRDefault="00F3782E" w:rsidP="003D50F6">
            <w:pPr>
              <w:numPr>
                <w:ilvl w:val="0"/>
                <w:numId w:val="11"/>
              </w:numPr>
            </w:pPr>
          </w:p>
        </w:tc>
        <w:tc>
          <w:tcPr>
            <w:tcW w:w="1845" w:type="dxa"/>
            <w:tcBorders>
              <w:right w:val="single" w:sz="4" w:space="0" w:color="auto"/>
            </w:tcBorders>
          </w:tcPr>
          <w:p w14:paraId="07F35502" w14:textId="77777777" w:rsidR="00F3782E" w:rsidRPr="00F3782E" w:rsidRDefault="00F3782E" w:rsidP="00F3782E">
            <w:r w:rsidRPr="00F3782E">
              <w:rPr>
                <w:rFonts w:hint="eastAsia"/>
              </w:rPr>
              <w:t>code</w:t>
            </w:r>
          </w:p>
        </w:tc>
        <w:tc>
          <w:tcPr>
            <w:tcW w:w="1987" w:type="dxa"/>
            <w:tcBorders>
              <w:left w:val="single" w:sz="4" w:space="0" w:color="auto"/>
            </w:tcBorders>
          </w:tcPr>
          <w:p w14:paraId="1D10F583" w14:textId="77777777" w:rsidR="00F3782E" w:rsidRPr="00F3782E" w:rsidRDefault="00F3782E" w:rsidP="00F3782E">
            <w:r w:rsidRPr="00F3782E">
              <w:t>String(10)</w:t>
            </w:r>
          </w:p>
        </w:tc>
        <w:tc>
          <w:tcPr>
            <w:tcW w:w="3969" w:type="dxa"/>
          </w:tcPr>
          <w:p w14:paraId="2EA75684" w14:textId="77777777" w:rsidR="00F3782E" w:rsidRPr="00F3782E" w:rsidRDefault="00F3782E" w:rsidP="00F3782E">
            <w:r w:rsidRPr="00F3782E">
              <w:rPr>
                <w:rFonts w:hint="eastAsia"/>
              </w:rPr>
              <w:t>正常</w:t>
            </w:r>
            <w:r w:rsidRPr="00F3782E">
              <w:t>0</w:t>
            </w:r>
            <w:r w:rsidRPr="00F3782E">
              <w:rPr>
                <w:rFonts w:hint="eastAsia"/>
              </w:rPr>
              <w:t>，异常非</w:t>
            </w:r>
            <w:r w:rsidRPr="00F3782E">
              <w:t>0</w:t>
            </w:r>
            <w:r w:rsidRPr="00F3782E">
              <w:rPr>
                <w:rFonts w:hint="eastAsia"/>
              </w:rPr>
              <w:t>，详细</w:t>
            </w:r>
            <w:proofErr w:type="gramStart"/>
            <w:r w:rsidRPr="00F3782E">
              <w:rPr>
                <w:rFonts w:hint="eastAsia"/>
              </w:rPr>
              <w:t>见状态码说明</w:t>
            </w:r>
            <w:proofErr w:type="gramEnd"/>
          </w:p>
        </w:tc>
      </w:tr>
      <w:tr w:rsidR="00F3782E" w:rsidRPr="00F3782E" w14:paraId="5569C0D5" w14:textId="77777777" w:rsidTr="007250AF">
        <w:trPr>
          <w:trHeight w:val="400"/>
        </w:trPr>
        <w:tc>
          <w:tcPr>
            <w:tcW w:w="675" w:type="dxa"/>
          </w:tcPr>
          <w:p w14:paraId="23172891" w14:textId="77777777" w:rsidR="00F3782E" w:rsidRPr="00F3782E" w:rsidRDefault="00F3782E" w:rsidP="003D50F6">
            <w:pPr>
              <w:numPr>
                <w:ilvl w:val="0"/>
                <w:numId w:val="11"/>
              </w:numPr>
            </w:pPr>
          </w:p>
        </w:tc>
        <w:tc>
          <w:tcPr>
            <w:tcW w:w="1845" w:type="dxa"/>
            <w:tcBorders>
              <w:right w:val="single" w:sz="4" w:space="0" w:color="auto"/>
            </w:tcBorders>
          </w:tcPr>
          <w:p w14:paraId="4A7C1326" w14:textId="77777777" w:rsidR="00F3782E" w:rsidRPr="00F3782E" w:rsidRDefault="00F3782E" w:rsidP="00F3782E">
            <w:r w:rsidRPr="00F3782E">
              <w:t>message</w:t>
            </w:r>
          </w:p>
        </w:tc>
        <w:tc>
          <w:tcPr>
            <w:tcW w:w="1987" w:type="dxa"/>
            <w:tcBorders>
              <w:left w:val="single" w:sz="4" w:space="0" w:color="auto"/>
            </w:tcBorders>
          </w:tcPr>
          <w:p w14:paraId="14F775CB" w14:textId="77777777" w:rsidR="00F3782E" w:rsidRPr="00F3782E" w:rsidRDefault="00F3782E" w:rsidP="00F3782E">
            <w:r w:rsidRPr="00F3782E">
              <w:t>String(256)</w:t>
            </w:r>
          </w:p>
        </w:tc>
        <w:tc>
          <w:tcPr>
            <w:tcW w:w="3969" w:type="dxa"/>
          </w:tcPr>
          <w:p w14:paraId="746EB02E" w14:textId="77777777" w:rsidR="00F3782E" w:rsidRPr="00F3782E" w:rsidRDefault="00F3782E" w:rsidP="00F3782E">
            <w:r w:rsidRPr="00F3782E">
              <w:rPr>
                <w:rFonts w:hint="eastAsia"/>
              </w:rPr>
              <w:t>处理结果说明</w:t>
            </w:r>
          </w:p>
        </w:tc>
      </w:tr>
      <w:tr w:rsidR="00F3782E" w:rsidRPr="00F3782E" w14:paraId="0550CD16" w14:textId="77777777" w:rsidTr="007250AF">
        <w:trPr>
          <w:trHeight w:val="400"/>
        </w:trPr>
        <w:tc>
          <w:tcPr>
            <w:tcW w:w="675" w:type="dxa"/>
          </w:tcPr>
          <w:p w14:paraId="5517896A" w14:textId="77777777" w:rsidR="00F3782E" w:rsidRPr="00F3782E" w:rsidRDefault="00F3782E" w:rsidP="003D50F6">
            <w:pPr>
              <w:numPr>
                <w:ilvl w:val="0"/>
                <w:numId w:val="11"/>
              </w:numPr>
            </w:pPr>
            <w:bookmarkStart w:id="15" w:name="_Hlk406511889"/>
          </w:p>
        </w:tc>
        <w:tc>
          <w:tcPr>
            <w:tcW w:w="1845" w:type="dxa"/>
            <w:tcBorders>
              <w:right w:val="single" w:sz="4" w:space="0" w:color="auto"/>
            </w:tcBorders>
          </w:tcPr>
          <w:p w14:paraId="02FF7FC7" w14:textId="77777777" w:rsidR="00F3782E" w:rsidRPr="00F3782E" w:rsidRDefault="00F3782E" w:rsidP="00F3782E">
            <w:proofErr w:type="spellStart"/>
            <w:r w:rsidRPr="00F3782E">
              <w:t>page</w:t>
            </w:r>
            <w:r w:rsidRPr="00F3782E">
              <w:rPr>
                <w:rFonts w:hint="eastAsia"/>
              </w:rPr>
              <w:t>N</w:t>
            </w:r>
            <w:r w:rsidRPr="00F3782E">
              <w:t>o</w:t>
            </w:r>
            <w:proofErr w:type="spellEnd"/>
          </w:p>
        </w:tc>
        <w:tc>
          <w:tcPr>
            <w:tcW w:w="1987" w:type="dxa"/>
            <w:tcBorders>
              <w:left w:val="single" w:sz="4" w:space="0" w:color="auto"/>
            </w:tcBorders>
          </w:tcPr>
          <w:p w14:paraId="1ED5A7B9" w14:textId="77777777" w:rsidR="00F3782E" w:rsidRPr="00F3782E" w:rsidRDefault="00F3782E" w:rsidP="00F3782E">
            <w:r w:rsidRPr="00F3782E">
              <w:t>Integer</w:t>
            </w:r>
          </w:p>
        </w:tc>
        <w:tc>
          <w:tcPr>
            <w:tcW w:w="3969" w:type="dxa"/>
          </w:tcPr>
          <w:p w14:paraId="0590210E" w14:textId="77777777" w:rsidR="00F3782E" w:rsidRPr="00F3782E" w:rsidRDefault="00F3782E" w:rsidP="00F3782E">
            <w:r w:rsidRPr="00F3782E">
              <w:rPr>
                <w:rFonts w:hint="eastAsia"/>
              </w:rPr>
              <w:t>当前页码（有分页请求参数时才会返回）</w:t>
            </w:r>
          </w:p>
        </w:tc>
      </w:tr>
      <w:tr w:rsidR="00F3782E" w:rsidRPr="00F3782E" w14:paraId="77D297EB" w14:textId="77777777" w:rsidTr="007250AF">
        <w:trPr>
          <w:trHeight w:val="400"/>
        </w:trPr>
        <w:tc>
          <w:tcPr>
            <w:tcW w:w="675" w:type="dxa"/>
          </w:tcPr>
          <w:p w14:paraId="07D884E9" w14:textId="77777777" w:rsidR="00F3782E" w:rsidRPr="00F3782E" w:rsidRDefault="00F3782E" w:rsidP="003D50F6">
            <w:pPr>
              <w:numPr>
                <w:ilvl w:val="0"/>
                <w:numId w:val="11"/>
              </w:numPr>
            </w:pPr>
          </w:p>
        </w:tc>
        <w:tc>
          <w:tcPr>
            <w:tcW w:w="1845" w:type="dxa"/>
            <w:tcBorders>
              <w:right w:val="single" w:sz="4" w:space="0" w:color="auto"/>
            </w:tcBorders>
          </w:tcPr>
          <w:p w14:paraId="186F8FCD" w14:textId="77777777" w:rsidR="00F3782E" w:rsidRPr="00F3782E" w:rsidRDefault="00F3782E" w:rsidP="00F3782E">
            <w:proofErr w:type="spellStart"/>
            <w:r w:rsidRPr="00F3782E">
              <w:t>page</w:t>
            </w:r>
            <w:r w:rsidRPr="00F3782E">
              <w:rPr>
                <w:rFonts w:hint="eastAsia"/>
              </w:rPr>
              <w:t>S</w:t>
            </w:r>
            <w:r w:rsidRPr="00F3782E">
              <w:t>ize</w:t>
            </w:r>
            <w:proofErr w:type="spellEnd"/>
          </w:p>
        </w:tc>
        <w:tc>
          <w:tcPr>
            <w:tcW w:w="1987" w:type="dxa"/>
            <w:tcBorders>
              <w:left w:val="single" w:sz="4" w:space="0" w:color="auto"/>
            </w:tcBorders>
          </w:tcPr>
          <w:p w14:paraId="0AEC64F2" w14:textId="77777777" w:rsidR="00F3782E" w:rsidRPr="00F3782E" w:rsidRDefault="00F3782E" w:rsidP="00F3782E">
            <w:r w:rsidRPr="00F3782E">
              <w:t>Integer</w:t>
            </w:r>
          </w:p>
        </w:tc>
        <w:tc>
          <w:tcPr>
            <w:tcW w:w="3969" w:type="dxa"/>
          </w:tcPr>
          <w:p w14:paraId="29E9579B" w14:textId="77777777" w:rsidR="00F3782E" w:rsidRPr="00F3782E" w:rsidRDefault="00F3782E" w:rsidP="00F3782E">
            <w:r w:rsidRPr="00F3782E">
              <w:rPr>
                <w:rFonts w:hint="eastAsia"/>
              </w:rPr>
              <w:t>每页大小（有分页请求参数时才会返回）</w:t>
            </w:r>
          </w:p>
        </w:tc>
      </w:tr>
      <w:bookmarkEnd w:id="15"/>
      <w:tr w:rsidR="00F3782E" w:rsidRPr="00F3782E" w14:paraId="0A06FE44" w14:textId="77777777" w:rsidTr="007250AF">
        <w:trPr>
          <w:trHeight w:val="400"/>
        </w:trPr>
        <w:tc>
          <w:tcPr>
            <w:tcW w:w="675" w:type="dxa"/>
          </w:tcPr>
          <w:p w14:paraId="651AFE91" w14:textId="77777777" w:rsidR="00F3782E" w:rsidRPr="00F3782E" w:rsidRDefault="00F3782E" w:rsidP="003D50F6">
            <w:pPr>
              <w:numPr>
                <w:ilvl w:val="0"/>
                <w:numId w:val="11"/>
              </w:numPr>
            </w:pPr>
          </w:p>
        </w:tc>
        <w:tc>
          <w:tcPr>
            <w:tcW w:w="1845" w:type="dxa"/>
            <w:tcBorders>
              <w:right w:val="single" w:sz="4" w:space="0" w:color="auto"/>
            </w:tcBorders>
          </w:tcPr>
          <w:p w14:paraId="57A4E59A" w14:textId="77777777" w:rsidR="00F3782E" w:rsidRPr="00F3782E" w:rsidRDefault="00F3782E" w:rsidP="00F3782E">
            <w:r w:rsidRPr="00F3782E">
              <w:t>data</w:t>
            </w:r>
          </w:p>
        </w:tc>
        <w:tc>
          <w:tcPr>
            <w:tcW w:w="1987" w:type="dxa"/>
            <w:tcBorders>
              <w:left w:val="single" w:sz="4" w:space="0" w:color="auto"/>
            </w:tcBorders>
          </w:tcPr>
          <w:p w14:paraId="6C09387B" w14:textId="77777777" w:rsidR="00F3782E" w:rsidRPr="00F3782E" w:rsidRDefault="00F3782E" w:rsidP="00F3782E">
            <w:r w:rsidRPr="00F3782E">
              <w:t>String</w:t>
            </w:r>
          </w:p>
        </w:tc>
        <w:tc>
          <w:tcPr>
            <w:tcW w:w="3969" w:type="dxa"/>
          </w:tcPr>
          <w:p w14:paraId="38C8CA55" w14:textId="77777777" w:rsidR="00F3782E" w:rsidRPr="00F3782E" w:rsidRDefault="00F3782E" w:rsidP="00F3782E">
            <w:r w:rsidRPr="00F3782E">
              <w:rPr>
                <w:rFonts w:hint="eastAsia"/>
              </w:rPr>
              <w:t>返回请求数据结果集，</w:t>
            </w:r>
            <w:r w:rsidRPr="00F3782E">
              <w:t>JSON</w:t>
            </w:r>
            <w:r w:rsidRPr="00F3782E">
              <w:rPr>
                <w:rFonts w:hint="eastAsia"/>
              </w:rPr>
              <w:t>对象字符串</w:t>
            </w:r>
          </w:p>
        </w:tc>
      </w:tr>
    </w:tbl>
    <w:p w14:paraId="666507F3" w14:textId="77777777" w:rsidR="00F3782E" w:rsidRDefault="00F3782E" w:rsidP="007250AF">
      <w:pPr>
        <w:ind w:leftChars="200" w:left="420"/>
      </w:pPr>
    </w:p>
    <w:p w14:paraId="0A2F625D" w14:textId="77777777" w:rsidR="00F3782E" w:rsidRPr="001E62ED" w:rsidRDefault="00F3782E" w:rsidP="007250AF">
      <w:pPr>
        <w:ind w:leftChars="200" w:left="420"/>
        <w:rPr>
          <w:b/>
          <w:u w:val="single"/>
        </w:rPr>
      </w:pPr>
      <w:r>
        <w:rPr>
          <w:rFonts w:hint="eastAsia"/>
          <w:b/>
          <w:u w:val="single"/>
        </w:rPr>
        <w:lastRenderedPageBreak/>
        <w:t>返回内容</w:t>
      </w:r>
      <w:r w:rsidRPr="00EF0879">
        <w:rPr>
          <w:rFonts w:hint="eastAsia"/>
          <w:b/>
          <w:u w:val="single"/>
        </w:rPr>
        <w:t>示例</w:t>
      </w:r>
      <w:r w:rsidRPr="001E62ED">
        <w:rPr>
          <w:rFonts w:hint="eastAsia"/>
          <w:b/>
          <w:u w:val="single"/>
        </w:rPr>
        <w:t>：一个</w:t>
      </w:r>
      <w:r w:rsidRPr="001E62ED">
        <w:rPr>
          <w:b/>
          <w:u w:val="single"/>
        </w:rPr>
        <w:t>JSON</w:t>
      </w:r>
      <w:r w:rsidRPr="001E62ED">
        <w:rPr>
          <w:rFonts w:hint="eastAsia"/>
          <w:b/>
          <w:u w:val="single"/>
        </w:rPr>
        <w:t>对象</w:t>
      </w:r>
      <w:r>
        <w:rPr>
          <w:rFonts w:hint="eastAsia"/>
          <w:b/>
          <w:u w:val="single"/>
        </w:rPr>
        <w:t>的</w:t>
      </w:r>
      <w:r w:rsidRPr="001E62ED">
        <w:rPr>
          <w:rFonts w:hint="eastAsia"/>
          <w:b/>
          <w:u w:val="single"/>
        </w:rPr>
        <w:t>字符串</w:t>
      </w:r>
    </w:p>
    <w:p w14:paraId="56DD50F7" w14:textId="77777777" w:rsidR="00F3782E" w:rsidRDefault="00F3782E" w:rsidP="007250AF">
      <w:pPr>
        <w:ind w:leftChars="200" w:left="420"/>
      </w:pPr>
      <w:r>
        <w:t>{</w:t>
      </w:r>
    </w:p>
    <w:p w14:paraId="03780301" w14:textId="77777777" w:rsidR="00F3782E" w:rsidRDefault="00F3782E" w:rsidP="007250AF">
      <w:pPr>
        <w:ind w:leftChars="200" w:left="420"/>
      </w:pPr>
      <w:r>
        <w:tab/>
        <w:t>“</w:t>
      </w:r>
      <w:proofErr w:type="gramStart"/>
      <w:r>
        <w:rPr>
          <w:rFonts w:hint="eastAsia"/>
        </w:rPr>
        <w:t>code</w:t>
      </w:r>
      <w:proofErr w:type="gramEnd"/>
      <w:r>
        <w:t xml:space="preserve">”: </w:t>
      </w:r>
      <w:r>
        <w:tab/>
        <w:t>“0”,</w:t>
      </w:r>
    </w:p>
    <w:p w14:paraId="2E17E6BA" w14:textId="07C5A7F4" w:rsidR="00F3782E" w:rsidRDefault="00F3782E" w:rsidP="007250AF">
      <w:pPr>
        <w:ind w:leftChars="200" w:left="420"/>
      </w:pPr>
      <w:r>
        <w:tab/>
      </w:r>
      <w:proofErr w:type="gramStart"/>
      <w:r>
        <w:t>“</w:t>
      </w:r>
      <w:proofErr w:type="gramEnd"/>
      <w:r>
        <w:t>message</w:t>
      </w:r>
      <w:proofErr w:type="gramStart"/>
      <w:r>
        <w:t>“</w:t>
      </w:r>
      <w:proofErr w:type="gramEnd"/>
      <w:r>
        <w:t xml:space="preserve">: </w:t>
      </w:r>
      <w:r>
        <w:tab/>
        <w:t>“</w:t>
      </w:r>
      <w:r w:rsidR="00874003">
        <w:rPr>
          <w:rFonts w:hint="eastAsia"/>
        </w:rPr>
        <w:t>成功</w:t>
      </w:r>
      <w:r>
        <w:t>”,</w:t>
      </w:r>
    </w:p>
    <w:p w14:paraId="71F2F488" w14:textId="441969FF" w:rsidR="00F3782E" w:rsidRDefault="00F3782E" w:rsidP="007250AF">
      <w:pPr>
        <w:ind w:leftChars="200" w:left="420" w:firstLine="435"/>
      </w:pPr>
      <w:r>
        <w:t>“</w:t>
      </w:r>
      <w:proofErr w:type="gramStart"/>
      <w:r>
        <w:t>data</w:t>
      </w:r>
      <w:proofErr w:type="gramEnd"/>
      <w:r>
        <w:t>”: {</w:t>
      </w:r>
    </w:p>
    <w:p w14:paraId="54D6DC9F" w14:textId="75040210" w:rsidR="00F3782E" w:rsidRDefault="00F3782E" w:rsidP="007250AF">
      <w:pPr>
        <w:ind w:leftChars="200" w:left="420" w:firstLine="435"/>
      </w:pPr>
      <w:r>
        <w:t xml:space="preserve">  “</w:t>
      </w:r>
      <w:proofErr w:type="spellStart"/>
      <w:proofErr w:type="gramStart"/>
      <w:r w:rsidR="00874003">
        <w:rPr>
          <w:rFonts w:hint="eastAsia"/>
        </w:rPr>
        <w:t>xxxxxxx</w:t>
      </w:r>
      <w:proofErr w:type="spellEnd"/>
      <w:proofErr w:type="gramEnd"/>
      <w:r>
        <w:t>”: 20.00</w:t>
      </w:r>
    </w:p>
    <w:p w14:paraId="6A2FBAAD" w14:textId="4AE1D5E0" w:rsidR="00F3782E" w:rsidRDefault="00F3782E" w:rsidP="007250AF">
      <w:pPr>
        <w:ind w:leftChars="200" w:left="420" w:firstLine="435"/>
      </w:pPr>
      <w:r>
        <w:t>}</w:t>
      </w:r>
    </w:p>
    <w:p w14:paraId="65FB2B3C" w14:textId="77777777" w:rsidR="00F3782E" w:rsidRDefault="00F3782E" w:rsidP="007250AF">
      <w:pPr>
        <w:spacing w:before="60" w:after="60"/>
        <w:ind w:leftChars="200" w:left="420"/>
      </w:pPr>
      <w:r>
        <w:t>}</w:t>
      </w:r>
    </w:p>
    <w:p w14:paraId="60BE938D" w14:textId="77777777" w:rsidR="00F3782E" w:rsidRDefault="00F3782E" w:rsidP="00F3782E"/>
    <w:p w14:paraId="4B2D6783" w14:textId="02567DA9" w:rsidR="001C01B8" w:rsidRDefault="001C01B8" w:rsidP="001C01B8">
      <w:pPr>
        <w:pStyle w:val="3"/>
        <w:spacing w:before="0" w:beforeAutospacing="0" w:afterLines="50" w:after="156" w:afterAutospacing="0" w:line="360" w:lineRule="auto"/>
      </w:pPr>
      <w:bookmarkStart w:id="16" w:name="_Toc63600501"/>
      <w:r>
        <w:rPr>
          <w:rFonts w:hint="eastAsia"/>
        </w:rPr>
        <w:t>错误重试</w:t>
      </w:r>
      <w:bookmarkEnd w:id="16"/>
    </w:p>
    <w:p w14:paraId="3EA49679" w14:textId="198FF8D7" w:rsidR="001C01B8" w:rsidRPr="001C01B8" w:rsidRDefault="001C01B8" w:rsidP="007250AF">
      <w:pPr>
        <w:ind w:firstLine="420"/>
      </w:pPr>
      <w:r w:rsidRPr="001C01B8">
        <w:rPr>
          <w:rFonts w:hint="eastAsia"/>
        </w:rPr>
        <w:t>接口使用</w:t>
      </w:r>
      <w:proofErr w:type="gramStart"/>
      <w:r w:rsidRPr="001C01B8">
        <w:rPr>
          <w:rFonts w:hint="eastAsia"/>
        </w:rPr>
        <w:t>方收到</w:t>
      </w:r>
      <w:proofErr w:type="gramEnd"/>
      <w:r w:rsidRPr="001C01B8">
        <w:rPr>
          <w:rFonts w:hint="eastAsia"/>
        </w:rPr>
        <w:t>调用结果</w:t>
      </w:r>
      <w:r w:rsidRPr="001C01B8">
        <w:rPr>
          <w:rFonts w:hint="eastAsia"/>
        </w:rPr>
        <w:t xml:space="preserve">code!= </w:t>
      </w:r>
      <w:r w:rsidRPr="001C01B8">
        <w:rPr>
          <w:rFonts w:hint="eastAsia"/>
        </w:rPr>
        <w:t>“</w:t>
      </w:r>
      <w:r w:rsidRPr="001C01B8">
        <w:rPr>
          <w:rFonts w:hint="eastAsia"/>
        </w:rPr>
        <w:t>0</w:t>
      </w:r>
      <w:r w:rsidRPr="001C01B8">
        <w:rPr>
          <w:rFonts w:hint="eastAsia"/>
        </w:rPr>
        <w:t>”</w:t>
      </w:r>
      <w:r w:rsidRPr="001C01B8">
        <w:rPr>
          <w:rFonts w:hint="eastAsia"/>
        </w:rPr>
        <w:t xml:space="preserve"> </w:t>
      </w:r>
      <w:r w:rsidRPr="001C01B8">
        <w:rPr>
          <w:rFonts w:hint="eastAsia"/>
        </w:rPr>
        <w:t>后根据业务需要自行决定是否重试调用接口。</w:t>
      </w:r>
    </w:p>
    <w:p w14:paraId="134F2763" w14:textId="77777777" w:rsidR="00272DD5" w:rsidRDefault="00272DD5" w:rsidP="00272DD5"/>
    <w:p w14:paraId="1C576E19" w14:textId="77777777" w:rsidR="004E0A55" w:rsidRPr="00BE3FE2" w:rsidRDefault="004E0A55" w:rsidP="00965222">
      <w:pPr>
        <w:pStyle w:val="af6"/>
        <w:spacing w:beforeLines="25" w:before="78" w:afterLines="25" w:after="78" w:line="300" w:lineRule="auto"/>
        <w:ind w:left="845" w:firstLineChars="0" w:firstLine="0"/>
      </w:pPr>
    </w:p>
    <w:p w14:paraId="1D05692C" w14:textId="2D1BCD81" w:rsidR="00383AF4" w:rsidRDefault="009B4323" w:rsidP="00383AF4">
      <w:pPr>
        <w:pStyle w:val="20"/>
      </w:pPr>
      <w:bookmarkStart w:id="17" w:name="_Toc63600502"/>
      <w:r>
        <w:rPr>
          <w:rFonts w:hint="eastAsia"/>
        </w:rPr>
        <w:t>统一门户接入说明</w:t>
      </w:r>
      <w:bookmarkEnd w:id="17"/>
    </w:p>
    <w:p w14:paraId="5E3F2276" w14:textId="6335F7F0" w:rsidR="00272DD5" w:rsidRDefault="004E0A55" w:rsidP="004E0A55">
      <w:pPr>
        <w:pStyle w:val="3"/>
        <w:spacing w:before="0" w:beforeAutospacing="0" w:afterLines="50" w:after="156" w:afterAutospacing="0" w:line="360" w:lineRule="auto"/>
      </w:pPr>
      <w:bookmarkStart w:id="18" w:name="_Toc63600503"/>
      <w:r>
        <w:rPr>
          <w:rFonts w:hint="eastAsia"/>
        </w:rPr>
        <w:t>接入前准备</w:t>
      </w:r>
      <w:bookmarkEnd w:id="18"/>
    </w:p>
    <w:p w14:paraId="381D446B" w14:textId="3CC1A374" w:rsidR="004E0A55" w:rsidRDefault="004E0A55" w:rsidP="004E0A55">
      <w:r>
        <w:rPr>
          <w:rFonts w:hint="eastAsia"/>
        </w:rPr>
        <w:t>需提供用于方法回调的</w:t>
      </w:r>
      <w:r w:rsidR="009B4323">
        <w:rPr>
          <w:rFonts w:hint="eastAsia"/>
        </w:rPr>
        <w:t>统一门户</w:t>
      </w:r>
      <w:r>
        <w:rPr>
          <w:rFonts w:hint="eastAsia"/>
        </w:rPr>
        <w:t>UR</w:t>
      </w:r>
      <w:r w:rsidR="009B4323">
        <w:t>L</w:t>
      </w:r>
      <w:r w:rsidR="009B4323">
        <w:t>，</w:t>
      </w:r>
      <w:r w:rsidR="009B4323">
        <w:rPr>
          <w:rFonts w:hint="eastAsia"/>
        </w:rPr>
        <w:t>并且双方约定对应的</w:t>
      </w:r>
      <w:proofErr w:type="spellStart"/>
      <w:r w:rsidR="009B4323">
        <w:rPr>
          <w:rFonts w:hint="eastAsia"/>
        </w:rPr>
        <w:t>appkey</w:t>
      </w:r>
      <w:proofErr w:type="spellEnd"/>
      <w:r w:rsidR="009B4323">
        <w:rPr>
          <w:rFonts w:hint="eastAsia"/>
        </w:rPr>
        <w:t>和</w:t>
      </w:r>
      <w:proofErr w:type="spellStart"/>
      <w:r w:rsidR="009B4323">
        <w:rPr>
          <w:rFonts w:hint="eastAsia"/>
        </w:rPr>
        <w:t>appsecret</w:t>
      </w:r>
      <w:proofErr w:type="spellEnd"/>
      <w:r w:rsidR="009B4323">
        <w:rPr>
          <w:rFonts w:hint="eastAsia"/>
        </w:rPr>
        <w:t>。</w:t>
      </w:r>
    </w:p>
    <w:p w14:paraId="218962F7" w14:textId="77777777" w:rsidR="004E0A55" w:rsidRDefault="004E0A55" w:rsidP="004E0A55"/>
    <w:p w14:paraId="5B104B76" w14:textId="0912DF49" w:rsidR="006C763F" w:rsidRDefault="006C763F" w:rsidP="006C763F">
      <w:pPr>
        <w:pStyle w:val="20"/>
      </w:pPr>
      <w:bookmarkStart w:id="19" w:name="_获取access_token接口说明"/>
      <w:bookmarkStart w:id="20" w:name="_Toc63600504"/>
      <w:bookmarkEnd w:id="19"/>
      <w:r>
        <w:rPr>
          <w:rFonts w:hint="eastAsia"/>
        </w:rPr>
        <w:t>获取</w:t>
      </w:r>
      <w:proofErr w:type="spellStart"/>
      <w:r>
        <w:rPr>
          <w:rFonts w:hint="eastAsia"/>
        </w:rPr>
        <w:t>access</w:t>
      </w:r>
      <w:r>
        <w:t>_token</w:t>
      </w:r>
      <w:proofErr w:type="spellEnd"/>
      <w:r>
        <w:rPr>
          <w:rFonts w:hint="eastAsia"/>
        </w:rPr>
        <w:t>接口</w:t>
      </w:r>
      <w:r w:rsidR="004D5F9C">
        <w:rPr>
          <w:rFonts w:hint="eastAsia"/>
        </w:rPr>
        <w:t>说明</w:t>
      </w:r>
      <w:bookmarkEnd w:id="20"/>
    </w:p>
    <w:p w14:paraId="586F8232" w14:textId="40E486CA" w:rsidR="000D26CE" w:rsidRDefault="000D26CE" w:rsidP="000D26CE">
      <w:proofErr w:type="spellStart"/>
      <w:r w:rsidRPr="000D26CE">
        <w:rPr>
          <w:rFonts w:hint="eastAsia"/>
        </w:rPr>
        <w:t>access_token</w:t>
      </w:r>
      <w:proofErr w:type="spellEnd"/>
      <w:r w:rsidRPr="000D26CE">
        <w:rPr>
          <w:rFonts w:hint="eastAsia"/>
        </w:rPr>
        <w:t>是</w:t>
      </w:r>
      <w:r>
        <w:rPr>
          <w:rFonts w:hint="eastAsia"/>
        </w:rPr>
        <w:t>集成平台的全局唯一接口调用凭据，业务系统</w:t>
      </w:r>
      <w:r w:rsidRPr="000D26CE">
        <w:rPr>
          <w:rFonts w:hint="eastAsia"/>
        </w:rPr>
        <w:t>调用各接口时都需使用</w:t>
      </w:r>
      <w:proofErr w:type="spellStart"/>
      <w:r w:rsidRPr="000D26CE">
        <w:rPr>
          <w:rFonts w:hint="eastAsia"/>
        </w:rPr>
        <w:t>access_token</w:t>
      </w:r>
      <w:proofErr w:type="spellEnd"/>
      <w:r w:rsidRPr="000D26CE">
        <w:rPr>
          <w:rFonts w:hint="eastAsia"/>
        </w:rPr>
        <w:t>。开发者需要进行妥善保存。</w:t>
      </w:r>
      <w:proofErr w:type="spellStart"/>
      <w:r w:rsidRPr="000D26CE">
        <w:rPr>
          <w:rFonts w:hint="eastAsia"/>
        </w:rPr>
        <w:t>access_token</w:t>
      </w:r>
      <w:proofErr w:type="spellEnd"/>
      <w:r w:rsidRPr="000D26CE">
        <w:rPr>
          <w:rFonts w:hint="eastAsia"/>
        </w:rPr>
        <w:t>的存储至少要保留</w:t>
      </w:r>
      <w:r w:rsidRPr="000D26CE">
        <w:rPr>
          <w:rFonts w:hint="eastAsia"/>
        </w:rPr>
        <w:t>512</w:t>
      </w:r>
      <w:r w:rsidRPr="000D26CE">
        <w:rPr>
          <w:rFonts w:hint="eastAsia"/>
        </w:rPr>
        <w:t>个字符空间。</w:t>
      </w:r>
      <w:proofErr w:type="spellStart"/>
      <w:r w:rsidRPr="000D26CE">
        <w:rPr>
          <w:rFonts w:hint="eastAsia"/>
        </w:rPr>
        <w:t>access_token</w:t>
      </w:r>
      <w:proofErr w:type="spellEnd"/>
      <w:r w:rsidRPr="000D26CE">
        <w:rPr>
          <w:rFonts w:hint="eastAsia"/>
        </w:rPr>
        <w:t>的有效期目前为</w:t>
      </w:r>
      <w:r w:rsidRPr="000D26CE">
        <w:rPr>
          <w:rFonts w:hint="eastAsia"/>
        </w:rPr>
        <w:t>2</w:t>
      </w:r>
      <w:r w:rsidRPr="000D26CE">
        <w:rPr>
          <w:rFonts w:hint="eastAsia"/>
        </w:rPr>
        <w:t>个小时，需定时刷新，重复获取将导致上次获取的</w:t>
      </w:r>
      <w:proofErr w:type="spellStart"/>
      <w:r w:rsidRPr="000D26CE">
        <w:rPr>
          <w:rFonts w:hint="eastAsia"/>
        </w:rPr>
        <w:t>access_token</w:t>
      </w:r>
      <w:proofErr w:type="spellEnd"/>
      <w:r w:rsidRPr="000D26CE">
        <w:rPr>
          <w:rFonts w:hint="eastAsia"/>
        </w:rPr>
        <w:t>失效。</w:t>
      </w:r>
    </w:p>
    <w:p w14:paraId="49D3ECF2" w14:textId="77777777" w:rsidR="000D26CE" w:rsidRPr="000D26CE" w:rsidRDefault="000D26CE" w:rsidP="000D26CE"/>
    <w:tbl>
      <w:tblPr>
        <w:tblStyle w:val="af1"/>
        <w:tblW w:w="0" w:type="auto"/>
        <w:tblLook w:val="04A0" w:firstRow="1" w:lastRow="0" w:firstColumn="1" w:lastColumn="0" w:noHBand="0" w:noVBand="1"/>
      </w:tblPr>
      <w:tblGrid>
        <w:gridCol w:w="2765"/>
        <w:gridCol w:w="1382"/>
        <w:gridCol w:w="1383"/>
        <w:gridCol w:w="2766"/>
      </w:tblGrid>
      <w:tr w:rsidR="00566976" w14:paraId="0A32746E" w14:textId="77777777" w:rsidTr="0075384C">
        <w:tc>
          <w:tcPr>
            <w:tcW w:w="8296" w:type="dxa"/>
            <w:gridSpan w:val="4"/>
          </w:tcPr>
          <w:p w14:paraId="7C6A0443" w14:textId="3903D966" w:rsidR="00566976" w:rsidRPr="00E52E8C" w:rsidRDefault="00566976" w:rsidP="008D5DC5">
            <w:pPr>
              <w:pStyle w:val="af6"/>
              <w:ind w:firstLineChars="0" w:firstLine="0"/>
            </w:pPr>
            <w:r>
              <w:rPr>
                <w:rFonts w:hint="eastAsia"/>
              </w:rPr>
              <w:t>地址：</w:t>
            </w:r>
            <w:r w:rsidRPr="006C09ED">
              <w:rPr>
                <w:rFonts w:hint="eastAsia"/>
              </w:rPr>
              <w:t>h</w:t>
            </w:r>
            <w:r w:rsidRPr="006C09ED">
              <w:t>ttps://</w:t>
            </w:r>
            <w:r>
              <w:t>地址待定</w:t>
            </w:r>
            <w:r>
              <w:t>/</w:t>
            </w:r>
            <w:r>
              <w:rPr>
                <w:rFonts w:hint="eastAsia"/>
              </w:rPr>
              <w:t>v</w:t>
            </w:r>
            <w:r>
              <w:t>1/</w:t>
            </w:r>
            <w:r w:rsidRPr="0010122B">
              <w:t>oauth2/</w:t>
            </w:r>
            <w:proofErr w:type="spellStart"/>
            <w:r w:rsidR="00E52E8C" w:rsidRPr="00E52E8C">
              <w:t>access_token</w:t>
            </w:r>
            <w:proofErr w:type="spellEnd"/>
          </w:p>
        </w:tc>
      </w:tr>
      <w:tr w:rsidR="00566976" w14:paraId="1879AFC6" w14:textId="77777777" w:rsidTr="0075384C">
        <w:tc>
          <w:tcPr>
            <w:tcW w:w="8296" w:type="dxa"/>
            <w:gridSpan w:val="4"/>
          </w:tcPr>
          <w:p w14:paraId="4CA95DA0" w14:textId="77777777" w:rsidR="00566976" w:rsidRDefault="00566976" w:rsidP="0075384C">
            <w:pPr>
              <w:pStyle w:val="af6"/>
              <w:ind w:firstLineChars="0" w:firstLine="0"/>
            </w:pPr>
            <w:r>
              <w:rPr>
                <w:rFonts w:hint="eastAsia"/>
              </w:rPr>
              <w:t>方法：</w:t>
            </w:r>
            <w:r>
              <w:t>POST</w:t>
            </w:r>
          </w:p>
        </w:tc>
      </w:tr>
      <w:tr w:rsidR="00566976" w14:paraId="6485F85D" w14:textId="77777777" w:rsidTr="0075384C">
        <w:tc>
          <w:tcPr>
            <w:tcW w:w="8296" w:type="dxa"/>
            <w:gridSpan w:val="4"/>
          </w:tcPr>
          <w:p w14:paraId="0F5900F2" w14:textId="77777777" w:rsidR="00566976" w:rsidRDefault="00566976" w:rsidP="0075384C">
            <w:pPr>
              <w:pStyle w:val="af6"/>
              <w:ind w:firstLineChars="0" w:firstLine="0"/>
            </w:pPr>
            <w:r>
              <w:rPr>
                <w:rFonts w:hint="eastAsia"/>
              </w:rPr>
              <w:t>参数说明</w:t>
            </w:r>
          </w:p>
        </w:tc>
      </w:tr>
      <w:tr w:rsidR="00566976" w14:paraId="09AB4AAB" w14:textId="77777777" w:rsidTr="0075384C">
        <w:tc>
          <w:tcPr>
            <w:tcW w:w="2765" w:type="dxa"/>
          </w:tcPr>
          <w:p w14:paraId="0295E753" w14:textId="77777777" w:rsidR="00566976" w:rsidRDefault="00566976" w:rsidP="0075384C">
            <w:pPr>
              <w:pStyle w:val="af6"/>
              <w:ind w:firstLineChars="0" w:firstLine="0"/>
            </w:pPr>
            <w:r>
              <w:rPr>
                <w:rFonts w:hint="eastAsia"/>
              </w:rPr>
              <w:t>名称</w:t>
            </w:r>
          </w:p>
        </w:tc>
        <w:tc>
          <w:tcPr>
            <w:tcW w:w="1382" w:type="dxa"/>
          </w:tcPr>
          <w:p w14:paraId="4BD7FEF8" w14:textId="77777777" w:rsidR="00566976" w:rsidRDefault="00566976" w:rsidP="0075384C">
            <w:pPr>
              <w:pStyle w:val="af6"/>
              <w:ind w:firstLineChars="0" w:firstLine="0"/>
            </w:pPr>
            <w:r>
              <w:rPr>
                <w:rFonts w:hint="eastAsia"/>
              </w:rPr>
              <w:t>类型</w:t>
            </w:r>
          </w:p>
        </w:tc>
        <w:tc>
          <w:tcPr>
            <w:tcW w:w="1383" w:type="dxa"/>
          </w:tcPr>
          <w:p w14:paraId="385D4331" w14:textId="77777777" w:rsidR="00566976" w:rsidRDefault="00566976" w:rsidP="0075384C">
            <w:pPr>
              <w:pStyle w:val="af6"/>
              <w:ind w:firstLineChars="0" w:firstLine="0"/>
            </w:pPr>
            <w:r>
              <w:rPr>
                <w:rFonts w:hint="eastAsia"/>
              </w:rPr>
              <w:t>是否必填</w:t>
            </w:r>
          </w:p>
        </w:tc>
        <w:tc>
          <w:tcPr>
            <w:tcW w:w="2766" w:type="dxa"/>
          </w:tcPr>
          <w:p w14:paraId="6CE78A23" w14:textId="77777777" w:rsidR="00566976" w:rsidRDefault="00566976" w:rsidP="0075384C">
            <w:pPr>
              <w:pStyle w:val="af6"/>
              <w:ind w:firstLineChars="0" w:firstLine="0"/>
            </w:pPr>
            <w:r>
              <w:rPr>
                <w:rFonts w:hint="eastAsia"/>
              </w:rPr>
              <w:t>备注</w:t>
            </w:r>
          </w:p>
        </w:tc>
      </w:tr>
      <w:tr w:rsidR="00566976" w14:paraId="45895217" w14:textId="77777777" w:rsidTr="0075384C">
        <w:tc>
          <w:tcPr>
            <w:tcW w:w="2765" w:type="dxa"/>
          </w:tcPr>
          <w:p w14:paraId="0B5C2F9B" w14:textId="77777777" w:rsidR="00566976" w:rsidRDefault="00566976" w:rsidP="0075384C">
            <w:pPr>
              <w:pStyle w:val="af6"/>
              <w:ind w:firstLineChars="0" w:firstLine="0"/>
            </w:pPr>
            <w:proofErr w:type="spellStart"/>
            <w:r>
              <w:t>appkey</w:t>
            </w:r>
            <w:proofErr w:type="spellEnd"/>
          </w:p>
        </w:tc>
        <w:tc>
          <w:tcPr>
            <w:tcW w:w="1382" w:type="dxa"/>
          </w:tcPr>
          <w:p w14:paraId="6A9B0A99" w14:textId="77777777" w:rsidR="00566976" w:rsidRDefault="00566976" w:rsidP="0075384C">
            <w:pPr>
              <w:pStyle w:val="af6"/>
              <w:ind w:firstLineChars="0" w:firstLine="0"/>
            </w:pPr>
            <w:r>
              <w:t>S</w:t>
            </w:r>
            <w:r>
              <w:rPr>
                <w:rFonts w:hint="eastAsia"/>
              </w:rPr>
              <w:t>tring</w:t>
            </w:r>
          </w:p>
        </w:tc>
        <w:tc>
          <w:tcPr>
            <w:tcW w:w="1383" w:type="dxa"/>
          </w:tcPr>
          <w:p w14:paraId="58F27FC0" w14:textId="77777777" w:rsidR="00566976" w:rsidRDefault="00566976" w:rsidP="0075384C">
            <w:pPr>
              <w:pStyle w:val="af6"/>
              <w:ind w:firstLineChars="0" w:firstLine="0"/>
            </w:pPr>
            <w:r>
              <w:rPr>
                <w:rFonts w:hint="eastAsia"/>
              </w:rPr>
              <w:t>是</w:t>
            </w:r>
          </w:p>
        </w:tc>
        <w:tc>
          <w:tcPr>
            <w:tcW w:w="2766" w:type="dxa"/>
          </w:tcPr>
          <w:p w14:paraId="6A1BBF5D" w14:textId="77777777" w:rsidR="00566976" w:rsidRDefault="00566976" w:rsidP="0075384C">
            <w:pPr>
              <w:pStyle w:val="af6"/>
              <w:ind w:firstLineChars="0" w:firstLine="0"/>
            </w:pPr>
            <w:r w:rsidRPr="00F70146">
              <w:rPr>
                <w:rFonts w:hint="eastAsia"/>
              </w:rPr>
              <w:t>应用</w:t>
            </w:r>
            <w:proofErr w:type="spellStart"/>
            <w:r w:rsidRPr="00F70146">
              <w:t>app</w:t>
            </w:r>
            <w:r>
              <w:t>k</w:t>
            </w:r>
            <w:r w:rsidRPr="00F70146">
              <w:t>ey</w:t>
            </w:r>
            <w:proofErr w:type="spellEnd"/>
            <w:r w:rsidRPr="00F70146">
              <w:t xml:space="preserve"> </w:t>
            </w:r>
            <w:r w:rsidRPr="00F70146">
              <w:rPr>
                <w:rFonts w:hint="eastAsia"/>
              </w:rPr>
              <w:t>（由接口提供方分配）</w:t>
            </w:r>
          </w:p>
        </w:tc>
      </w:tr>
      <w:tr w:rsidR="00566976" w14:paraId="569A7DDA" w14:textId="77777777" w:rsidTr="0075384C">
        <w:tc>
          <w:tcPr>
            <w:tcW w:w="2765" w:type="dxa"/>
          </w:tcPr>
          <w:p w14:paraId="401F0722" w14:textId="77777777" w:rsidR="00566976" w:rsidRDefault="00566976" w:rsidP="0075384C">
            <w:pPr>
              <w:pStyle w:val="af6"/>
              <w:ind w:firstLineChars="0" w:firstLine="0"/>
            </w:pPr>
            <w:proofErr w:type="spellStart"/>
            <w:r>
              <w:t>app</w:t>
            </w:r>
            <w:r w:rsidRPr="0010122B">
              <w:t>secret</w:t>
            </w:r>
            <w:proofErr w:type="spellEnd"/>
          </w:p>
        </w:tc>
        <w:tc>
          <w:tcPr>
            <w:tcW w:w="1382" w:type="dxa"/>
          </w:tcPr>
          <w:p w14:paraId="016187D6" w14:textId="77777777" w:rsidR="00566976" w:rsidRDefault="00566976" w:rsidP="0075384C">
            <w:pPr>
              <w:pStyle w:val="af6"/>
              <w:ind w:firstLineChars="0" w:firstLine="0"/>
            </w:pPr>
            <w:r>
              <w:t>String</w:t>
            </w:r>
          </w:p>
        </w:tc>
        <w:tc>
          <w:tcPr>
            <w:tcW w:w="1383" w:type="dxa"/>
          </w:tcPr>
          <w:p w14:paraId="15A4C01C" w14:textId="77777777" w:rsidR="00566976" w:rsidRDefault="00566976" w:rsidP="0075384C">
            <w:pPr>
              <w:pStyle w:val="af6"/>
              <w:ind w:firstLineChars="0" w:firstLine="0"/>
            </w:pPr>
            <w:r>
              <w:rPr>
                <w:rFonts w:hint="eastAsia"/>
              </w:rPr>
              <w:t>是</w:t>
            </w:r>
          </w:p>
        </w:tc>
        <w:tc>
          <w:tcPr>
            <w:tcW w:w="2766" w:type="dxa"/>
          </w:tcPr>
          <w:p w14:paraId="6C6AC1D2" w14:textId="77777777" w:rsidR="00566976" w:rsidRDefault="00566976" w:rsidP="0075384C">
            <w:pPr>
              <w:pStyle w:val="af6"/>
              <w:ind w:firstLineChars="0" w:firstLine="0"/>
            </w:pPr>
            <w:r w:rsidRPr="00F70146">
              <w:rPr>
                <w:rFonts w:hint="eastAsia"/>
              </w:rPr>
              <w:t>应用</w:t>
            </w:r>
            <w:proofErr w:type="spellStart"/>
            <w:r w:rsidRPr="00F70146">
              <w:t>app</w:t>
            </w:r>
            <w:r>
              <w:rPr>
                <w:rFonts w:hint="eastAsia"/>
              </w:rPr>
              <w:t>secret</w:t>
            </w:r>
            <w:proofErr w:type="spellEnd"/>
            <w:r w:rsidRPr="00F70146">
              <w:t xml:space="preserve"> </w:t>
            </w:r>
            <w:r w:rsidRPr="00F70146">
              <w:rPr>
                <w:rFonts w:hint="eastAsia"/>
              </w:rPr>
              <w:t>（由接口提供方分配）</w:t>
            </w:r>
          </w:p>
        </w:tc>
      </w:tr>
      <w:tr w:rsidR="00566976" w14:paraId="74E6EA63" w14:textId="77777777" w:rsidTr="0075384C">
        <w:tc>
          <w:tcPr>
            <w:tcW w:w="2765" w:type="dxa"/>
          </w:tcPr>
          <w:p w14:paraId="40F85246" w14:textId="77777777" w:rsidR="00566976" w:rsidRDefault="00566976" w:rsidP="0075384C">
            <w:pPr>
              <w:pStyle w:val="af6"/>
              <w:ind w:firstLineChars="0" w:firstLine="0"/>
            </w:pPr>
            <w:proofErr w:type="spellStart"/>
            <w:r>
              <w:rPr>
                <w:rFonts w:ascii="Helvetica" w:hAnsi="Helvetica"/>
                <w:color w:val="333333"/>
                <w:szCs w:val="21"/>
                <w:shd w:val="clear" w:color="auto" w:fill="FFFFFF"/>
              </w:rPr>
              <w:t>grant_type</w:t>
            </w:r>
            <w:proofErr w:type="spellEnd"/>
          </w:p>
        </w:tc>
        <w:tc>
          <w:tcPr>
            <w:tcW w:w="1382" w:type="dxa"/>
          </w:tcPr>
          <w:p w14:paraId="11791595" w14:textId="77777777" w:rsidR="00566976" w:rsidRDefault="00566976" w:rsidP="0075384C">
            <w:pPr>
              <w:pStyle w:val="af6"/>
              <w:ind w:firstLineChars="0" w:firstLine="0"/>
            </w:pPr>
            <w:r>
              <w:rPr>
                <w:rFonts w:hint="eastAsia"/>
              </w:rPr>
              <w:t>S</w:t>
            </w:r>
            <w:r>
              <w:t>tring</w:t>
            </w:r>
          </w:p>
        </w:tc>
        <w:tc>
          <w:tcPr>
            <w:tcW w:w="1383" w:type="dxa"/>
          </w:tcPr>
          <w:p w14:paraId="6D3DB9E9" w14:textId="77777777" w:rsidR="00566976" w:rsidRDefault="00566976" w:rsidP="0075384C">
            <w:pPr>
              <w:pStyle w:val="af6"/>
              <w:ind w:firstLineChars="0" w:firstLine="0"/>
            </w:pPr>
            <w:r>
              <w:rPr>
                <w:rFonts w:hint="eastAsia"/>
              </w:rPr>
              <w:t>是</w:t>
            </w:r>
          </w:p>
        </w:tc>
        <w:tc>
          <w:tcPr>
            <w:tcW w:w="2766" w:type="dxa"/>
          </w:tcPr>
          <w:p w14:paraId="7412161A" w14:textId="0F310889" w:rsidR="00566976" w:rsidRPr="00AF62C1" w:rsidRDefault="00566976" w:rsidP="0075384C">
            <w:pPr>
              <w:pStyle w:val="af6"/>
              <w:ind w:firstLineChars="0" w:firstLine="0"/>
            </w:pPr>
            <w:r w:rsidRPr="004B5723">
              <w:rPr>
                <w:rFonts w:hint="eastAsia"/>
              </w:rPr>
              <w:t>填写为</w:t>
            </w:r>
            <w:proofErr w:type="spellStart"/>
            <w:r w:rsidR="009A210D" w:rsidRPr="009A210D">
              <w:t>client_credential</w:t>
            </w:r>
            <w:proofErr w:type="spellEnd"/>
          </w:p>
        </w:tc>
      </w:tr>
      <w:tr w:rsidR="00566976" w14:paraId="70CCF250" w14:textId="77777777" w:rsidTr="0075384C">
        <w:tc>
          <w:tcPr>
            <w:tcW w:w="8296" w:type="dxa"/>
            <w:gridSpan w:val="4"/>
          </w:tcPr>
          <w:p w14:paraId="59BADD69" w14:textId="77777777" w:rsidR="00566976" w:rsidRDefault="00566976" w:rsidP="0075384C">
            <w:pPr>
              <w:pStyle w:val="af6"/>
              <w:ind w:firstLineChars="0" w:firstLine="0"/>
            </w:pPr>
            <w:r>
              <w:rPr>
                <w:rFonts w:hint="eastAsia"/>
              </w:rPr>
              <w:t>响应报文</w:t>
            </w:r>
          </w:p>
        </w:tc>
      </w:tr>
      <w:tr w:rsidR="00566976" w14:paraId="50E6D722" w14:textId="77777777" w:rsidTr="0075384C">
        <w:tc>
          <w:tcPr>
            <w:tcW w:w="2765" w:type="dxa"/>
          </w:tcPr>
          <w:p w14:paraId="0178D9DB" w14:textId="77777777" w:rsidR="00566976" w:rsidRDefault="00566976" w:rsidP="0075384C">
            <w:pPr>
              <w:pStyle w:val="af6"/>
              <w:ind w:firstLineChars="0" w:firstLine="0"/>
            </w:pPr>
            <w:r>
              <w:rPr>
                <w:rFonts w:hint="eastAsia"/>
              </w:rPr>
              <w:t>名称</w:t>
            </w:r>
          </w:p>
        </w:tc>
        <w:tc>
          <w:tcPr>
            <w:tcW w:w="2765" w:type="dxa"/>
            <w:gridSpan w:val="2"/>
          </w:tcPr>
          <w:p w14:paraId="144A6487" w14:textId="77777777" w:rsidR="00566976" w:rsidRDefault="00566976" w:rsidP="0075384C">
            <w:pPr>
              <w:pStyle w:val="af6"/>
              <w:ind w:firstLineChars="0" w:firstLine="0"/>
            </w:pPr>
            <w:r>
              <w:rPr>
                <w:rFonts w:hint="eastAsia"/>
              </w:rPr>
              <w:t>类型</w:t>
            </w:r>
          </w:p>
        </w:tc>
        <w:tc>
          <w:tcPr>
            <w:tcW w:w="2766" w:type="dxa"/>
          </w:tcPr>
          <w:p w14:paraId="04FF4AD7" w14:textId="77777777" w:rsidR="00566976" w:rsidRDefault="00566976" w:rsidP="0075384C">
            <w:pPr>
              <w:pStyle w:val="af6"/>
              <w:ind w:firstLineChars="0" w:firstLine="0"/>
            </w:pPr>
            <w:r>
              <w:rPr>
                <w:rFonts w:hint="eastAsia"/>
              </w:rPr>
              <w:t>备注</w:t>
            </w:r>
          </w:p>
        </w:tc>
      </w:tr>
      <w:tr w:rsidR="00566976" w14:paraId="69DEF17D" w14:textId="77777777" w:rsidTr="0075384C">
        <w:tc>
          <w:tcPr>
            <w:tcW w:w="2765" w:type="dxa"/>
          </w:tcPr>
          <w:p w14:paraId="1F92BE4A" w14:textId="77777777" w:rsidR="00566976" w:rsidRDefault="00566976" w:rsidP="0075384C">
            <w:pPr>
              <w:pStyle w:val="af6"/>
              <w:ind w:firstLineChars="0" w:firstLine="0"/>
            </w:pPr>
            <w:proofErr w:type="spellStart"/>
            <w:r w:rsidRPr="004B5723">
              <w:t>access_token</w:t>
            </w:r>
            <w:proofErr w:type="spellEnd"/>
          </w:p>
        </w:tc>
        <w:tc>
          <w:tcPr>
            <w:tcW w:w="2765" w:type="dxa"/>
            <w:gridSpan w:val="2"/>
          </w:tcPr>
          <w:p w14:paraId="5B9ADDB2" w14:textId="77777777" w:rsidR="00566976" w:rsidRDefault="00566976" w:rsidP="0075384C">
            <w:pPr>
              <w:pStyle w:val="af6"/>
              <w:ind w:firstLineChars="0" w:firstLine="0"/>
            </w:pPr>
            <w:r>
              <w:t>String</w:t>
            </w:r>
          </w:p>
        </w:tc>
        <w:tc>
          <w:tcPr>
            <w:tcW w:w="2766" w:type="dxa"/>
          </w:tcPr>
          <w:p w14:paraId="7BCFB1A5" w14:textId="222763B6" w:rsidR="00566976" w:rsidRDefault="009A210D" w:rsidP="0075384C">
            <w:pPr>
              <w:pStyle w:val="af6"/>
              <w:ind w:firstLineChars="0" w:firstLine="0"/>
            </w:pPr>
            <w:r>
              <w:rPr>
                <w:rFonts w:hint="eastAsia"/>
              </w:rPr>
              <w:t>平台对平台接口凭证</w:t>
            </w:r>
          </w:p>
        </w:tc>
      </w:tr>
      <w:tr w:rsidR="00566976" w14:paraId="456E85AC" w14:textId="77777777" w:rsidTr="0075384C">
        <w:tc>
          <w:tcPr>
            <w:tcW w:w="2765" w:type="dxa"/>
          </w:tcPr>
          <w:p w14:paraId="28E32DA4" w14:textId="77777777" w:rsidR="00566976" w:rsidRDefault="00566976" w:rsidP="0075384C">
            <w:pPr>
              <w:pStyle w:val="af6"/>
              <w:ind w:firstLineChars="0" w:firstLine="0"/>
            </w:pPr>
            <w:proofErr w:type="spellStart"/>
            <w:r w:rsidRPr="004B5723">
              <w:lastRenderedPageBreak/>
              <w:t>expires_in</w:t>
            </w:r>
            <w:proofErr w:type="spellEnd"/>
          </w:p>
        </w:tc>
        <w:tc>
          <w:tcPr>
            <w:tcW w:w="2765" w:type="dxa"/>
            <w:gridSpan w:val="2"/>
          </w:tcPr>
          <w:p w14:paraId="2E5AAF44" w14:textId="77777777" w:rsidR="00566976" w:rsidRDefault="00566976" w:rsidP="0075384C">
            <w:pPr>
              <w:pStyle w:val="af6"/>
              <w:ind w:firstLineChars="0" w:firstLine="0"/>
            </w:pPr>
            <w:proofErr w:type="spellStart"/>
            <w:r>
              <w:t>i</w:t>
            </w:r>
            <w:r>
              <w:rPr>
                <w:rFonts w:hint="eastAsia"/>
              </w:rPr>
              <w:t>nt</w:t>
            </w:r>
            <w:proofErr w:type="spellEnd"/>
          </w:p>
        </w:tc>
        <w:tc>
          <w:tcPr>
            <w:tcW w:w="2766" w:type="dxa"/>
          </w:tcPr>
          <w:p w14:paraId="68029081" w14:textId="77777777" w:rsidR="00566976" w:rsidRDefault="00566976" w:rsidP="0075384C">
            <w:pPr>
              <w:pStyle w:val="af6"/>
              <w:ind w:firstLineChars="0" w:firstLine="0"/>
            </w:pPr>
            <w:proofErr w:type="spellStart"/>
            <w:r>
              <w:rPr>
                <w:rFonts w:ascii="Helvetica" w:hAnsi="Helvetica"/>
                <w:color w:val="333333"/>
                <w:szCs w:val="21"/>
                <w:shd w:val="clear" w:color="auto" w:fill="FFFFFF"/>
              </w:rPr>
              <w:t>access_token</w:t>
            </w:r>
            <w:proofErr w:type="spellEnd"/>
            <w:r>
              <w:rPr>
                <w:rFonts w:ascii="Helvetica" w:hAnsi="Helvetica"/>
                <w:color w:val="333333"/>
                <w:szCs w:val="21"/>
                <w:shd w:val="clear" w:color="auto" w:fill="FFFFFF"/>
              </w:rPr>
              <w:t>接口调用凭证超时时间，单位（秒）</w:t>
            </w:r>
          </w:p>
        </w:tc>
      </w:tr>
    </w:tbl>
    <w:p w14:paraId="6931BFF1" w14:textId="77777777" w:rsidR="00566976" w:rsidRDefault="00566976" w:rsidP="00566976"/>
    <w:p w14:paraId="349D7630" w14:textId="77777777" w:rsidR="00566976" w:rsidRDefault="00566976" w:rsidP="00566976">
      <w:pPr>
        <w:pStyle w:val="af6"/>
        <w:ind w:firstLineChars="0" w:firstLine="0"/>
      </w:pPr>
      <w:r>
        <w:rPr>
          <w:rFonts w:hint="eastAsia"/>
        </w:rPr>
        <w:t>请求报文样例：</w:t>
      </w:r>
    </w:p>
    <w:p w14:paraId="17CBF006" w14:textId="2401C173" w:rsidR="00566976" w:rsidRPr="00F61248" w:rsidRDefault="00566976" w:rsidP="00566976">
      <w:pPr>
        <w:pStyle w:val="af6"/>
        <w:ind w:firstLineChars="0" w:firstLine="0"/>
      </w:pPr>
      <w:proofErr w:type="spellStart"/>
      <w:proofErr w:type="gramStart"/>
      <w:r>
        <w:t>appkey</w:t>
      </w:r>
      <w:proofErr w:type="spellEnd"/>
      <w:r>
        <w:t>=</w:t>
      </w:r>
      <w:proofErr w:type="gramEnd"/>
      <w:r>
        <w:t>APPKEY &amp;</w:t>
      </w:r>
      <w:proofErr w:type="spellStart"/>
      <w:r>
        <w:t>appsecret</w:t>
      </w:r>
      <w:proofErr w:type="spellEnd"/>
      <w:r>
        <w:t>=APPSECRET</w:t>
      </w:r>
      <w:r w:rsidR="00BB2D58">
        <w:t xml:space="preserve"> </w:t>
      </w:r>
      <w:r>
        <w:t>&amp;</w:t>
      </w:r>
      <w:proofErr w:type="spellStart"/>
      <w:r>
        <w:t>grant_type</w:t>
      </w:r>
      <w:proofErr w:type="spellEnd"/>
      <w:r>
        <w:t>=</w:t>
      </w:r>
      <w:proofErr w:type="spellStart"/>
      <w:r w:rsidR="00BB2D58" w:rsidRPr="009A210D">
        <w:t>client_credential</w:t>
      </w:r>
      <w:proofErr w:type="spellEnd"/>
    </w:p>
    <w:p w14:paraId="05C3CED4" w14:textId="77777777" w:rsidR="00566976" w:rsidRDefault="00566976" w:rsidP="00566976">
      <w:pPr>
        <w:pStyle w:val="af6"/>
        <w:ind w:firstLineChars="0" w:firstLine="0"/>
      </w:pPr>
    </w:p>
    <w:p w14:paraId="43E25AC8" w14:textId="77777777" w:rsidR="00566976" w:rsidRDefault="00566976" w:rsidP="00566976">
      <w:pPr>
        <w:pStyle w:val="af6"/>
        <w:ind w:firstLineChars="0" w:firstLine="0"/>
      </w:pPr>
      <w:r>
        <w:rPr>
          <w:rFonts w:hint="eastAsia"/>
        </w:rPr>
        <w:t>响应报文样例：</w:t>
      </w:r>
    </w:p>
    <w:p w14:paraId="5DC1743C" w14:textId="77777777" w:rsidR="00566976" w:rsidRPr="004E2B62" w:rsidRDefault="00566976" w:rsidP="00566976">
      <w:pPr>
        <w:autoSpaceDE w:val="0"/>
        <w:autoSpaceDN w:val="0"/>
        <w:adjustRightInd w:val="0"/>
        <w:jc w:val="left"/>
        <w:rPr>
          <w:rFonts w:ascii="Lucida Console" w:hAnsi="Lucida Console" w:cs="Lucida Console"/>
          <w:kern w:val="0"/>
          <w:sz w:val="17"/>
          <w:szCs w:val="17"/>
        </w:rPr>
      </w:pPr>
      <w:r w:rsidRPr="004E2B62">
        <w:rPr>
          <w:rFonts w:ascii="Lucida Console" w:hAnsi="Lucida Console" w:cs="Lucida Console"/>
          <w:kern w:val="0"/>
          <w:sz w:val="17"/>
          <w:szCs w:val="17"/>
        </w:rPr>
        <w:t>{</w:t>
      </w:r>
    </w:p>
    <w:p w14:paraId="619509DF" w14:textId="77777777" w:rsidR="00566976" w:rsidRPr="004E2B62" w:rsidRDefault="00566976" w:rsidP="00566976">
      <w:pPr>
        <w:autoSpaceDE w:val="0"/>
        <w:autoSpaceDN w:val="0"/>
        <w:adjustRightInd w:val="0"/>
        <w:jc w:val="left"/>
        <w:rPr>
          <w:rFonts w:ascii="Lucida Console" w:hAnsi="Lucida Console" w:cs="Lucida Console"/>
          <w:kern w:val="0"/>
          <w:sz w:val="17"/>
          <w:szCs w:val="17"/>
        </w:rPr>
      </w:pPr>
      <w:r w:rsidRPr="004E2B62">
        <w:rPr>
          <w:rFonts w:ascii="Lucida Console" w:hAnsi="Lucida Console" w:cs="Lucida Console"/>
          <w:kern w:val="0"/>
          <w:sz w:val="17"/>
          <w:szCs w:val="17"/>
        </w:rPr>
        <w:t xml:space="preserve">    "</w:t>
      </w:r>
      <w:proofErr w:type="gramStart"/>
      <w:r w:rsidRPr="004E2B62">
        <w:rPr>
          <w:rFonts w:ascii="Lucida Console" w:hAnsi="Lucida Console" w:cs="Lucida Console"/>
          <w:kern w:val="0"/>
          <w:sz w:val="17"/>
          <w:szCs w:val="17"/>
        </w:rPr>
        <w:t>code</w:t>
      </w:r>
      <w:proofErr w:type="gramEnd"/>
      <w:r w:rsidRPr="004E2B62">
        <w:rPr>
          <w:rFonts w:ascii="Lucida Console" w:hAnsi="Lucida Console" w:cs="Lucida Console"/>
          <w:kern w:val="0"/>
          <w:sz w:val="17"/>
          <w:szCs w:val="17"/>
        </w:rPr>
        <w:t>": "0",</w:t>
      </w:r>
    </w:p>
    <w:p w14:paraId="2DA89551" w14:textId="77777777" w:rsidR="00566976" w:rsidRDefault="00566976" w:rsidP="00566976">
      <w:pPr>
        <w:autoSpaceDE w:val="0"/>
        <w:autoSpaceDN w:val="0"/>
        <w:adjustRightInd w:val="0"/>
        <w:jc w:val="left"/>
        <w:rPr>
          <w:rFonts w:ascii="Lucida Console" w:eastAsia="微软雅黑" w:hAnsi="Lucida Console" w:cs="Lucida Console"/>
          <w:kern w:val="0"/>
          <w:sz w:val="17"/>
          <w:szCs w:val="17"/>
        </w:rPr>
      </w:pPr>
      <w:r w:rsidRPr="004E2B62">
        <w:rPr>
          <w:rFonts w:ascii="Lucida Console" w:hAnsi="Lucida Console" w:cs="Lucida Console"/>
          <w:kern w:val="0"/>
          <w:sz w:val="17"/>
          <w:szCs w:val="17"/>
        </w:rPr>
        <w:t xml:space="preserve">    "message": "</w:t>
      </w:r>
      <w:r>
        <w:rPr>
          <w:rFonts w:ascii="微软雅黑" w:eastAsia="微软雅黑" w:hAnsi="Lucida Console" w:cs="微软雅黑" w:hint="eastAsia"/>
          <w:kern w:val="0"/>
          <w:sz w:val="17"/>
          <w:szCs w:val="17"/>
          <w:lang w:val="zh-CN"/>
        </w:rPr>
        <w:t>成功</w:t>
      </w:r>
      <w:r>
        <w:rPr>
          <w:rFonts w:ascii="Lucida Console" w:eastAsia="微软雅黑" w:hAnsi="Lucida Console" w:cs="Lucida Console"/>
          <w:kern w:val="0"/>
          <w:sz w:val="17"/>
          <w:szCs w:val="17"/>
        </w:rPr>
        <w:t>",</w:t>
      </w:r>
    </w:p>
    <w:p w14:paraId="37750E15" w14:textId="77777777" w:rsidR="00566976" w:rsidRDefault="00566976" w:rsidP="00566976">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gramStart"/>
      <w:r>
        <w:rPr>
          <w:rFonts w:ascii="Lucida Console" w:eastAsia="微软雅黑" w:hAnsi="Lucida Console" w:cs="Lucida Console"/>
          <w:kern w:val="0"/>
          <w:sz w:val="17"/>
          <w:szCs w:val="17"/>
        </w:rPr>
        <w:t>data</w:t>
      </w:r>
      <w:proofErr w:type="gramEnd"/>
      <w:r>
        <w:rPr>
          <w:rFonts w:ascii="Lucida Console" w:eastAsia="微软雅黑" w:hAnsi="Lucida Console" w:cs="Lucida Console"/>
          <w:kern w:val="0"/>
          <w:sz w:val="17"/>
          <w:szCs w:val="17"/>
        </w:rPr>
        <w:t>": {</w:t>
      </w:r>
    </w:p>
    <w:p w14:paraId="35742BE2" w14:textId="77777777" w:rsidR="00566976" w:rsidRDefault="00566976" w:rsidP="00566976">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gramStart"/>
      <w:r>
        <w:rPr>
          <w:rFonts w:ascii="Lucida Console" w:eastAsia="微软雅黑" w:hAnsi="Lucida Console" w:cs="Lucida Console"/>
          <w:kern w:val="0"/>
          <w:sz w:val="17"/>
          <w:szCs w:val="17"/>
        </w:rPr>
        <w:t>"</w:t>
      </w:r>
      <w:r w:rsidRPr="007552F8">
        <w:t xml:space="preserve"> </w:t>
      </w:r>
      <w:proofErr w:type="spellStart"/>
      <w:r w:rsidRPr="004B5723">
        <w:t>access</w:t>
      </w:r>
      <w:proofErr w:type="gramEnd"/>
      <w:r w:rsidRPr="004B5723">
        <w:t>_token</w:t>
      </w:r>
      <w:proofErr w:type="spellEnd"/>
      <w:r>
        <w:rPr>
          <w:rFonts w:ascii="Lucida Console" w:eastAsia="微软雅黑" w:hAnsi="Lucida Console" w:cs="Lucida Console"/>
          <w:kern w:val="0"/>
          <w:sz w:val="17"/>
          <w:szCs w:val="17"/>
        </w:rPr>
        <w:t>": "ACCESS_TOKEN",</w:t>
      </w:r>
    </w:p>
    <w:p w14:paraId="44C44721" w14:textId="6858B033" w:rsidR="00566976" w:rsidRDefault="00566976" w:rsidP="00566976">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spellStart"/>
      <w:r w:rsidRPr="004B5723">
        <w:t>expires_in</w:t>
      </w:r>
      <w:proofErr w:type="spellEnd"/>
      <w:r>
        <w:rPr>
          <w:rFonts w:ascii="Lucida Console" w:eastAsia="微软雅黑" w:hAnsi="Lucida Console" w:cs="Lucida Console"/>
          <w:kern w:val="0"/>
          <w:sz w:val="17"/>
          <w:szCs w:val="17"/>
        </w:rPr>
        <w:t>": 7200</w:t>
      </w:r>
    </w:p>
    <w:p w14:paraId="76F2762A" w14:textId="77777777" w:rsidR="00566976" w:rsidRDefault="00566976" w:rsidP="00566976">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
    <w:p w14:paraId="4EAC1B86" w14:textId="77777777" w:rsidR="00566976" w:rsidRDefault="00566976" w:rsidP="00566976">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w:t>
      </w:r>
    </w:p>
    <w:p w14:paraId="3BA8BDAB" w14:textId="77777777" w:rsidR="00566976" w:rsidRDefault="00566976" w:rsidP="004E0A55"/>
    <w:p w14:paraId="5F5467D2" w14:textId="01155BA9" w:rsidR="00775446" w:rsidRDefault="00775446" w:rsidP="00873723">
      <w:pPr>
        <w:pStyle w:val="20"/>
      </w:pPr>
      <w:bookmarkStart w:id="21" w:name="_用户中心接口说明"/>
      <w:bookmarkStart w:id="22" w:name="_Toc63600505"/>
      <w:bookmarkEnd w:id="21"/>
      <w:r>
        <w:rPr>
          <w:rFonts w:hint="eastAsia"/>
        </w:rPr>
        <w:t>任务下发相关接口</w:t>
      </w:r>
      <w:bookmarkEnd w:id="22"/>
    </w:p>
    <w:p w14:paraId="428EC632" w14:textId="54F53F14" w:rsidR="00D31651" w:rsidRPr="00D31651" w:rsidRDefault="00D31651" w:rsidP="00D31651">
      <w:pPr>
        <w:rPr>
          <w:rFonts w:hint="eastAsia"/>
        </w:rPr>
      </w:pPr>
      <w:r>
        <w:rPr>
          <w:rFonts w:hint="eastAsia"/>
        </w:rPr>
        <w:t>该部分接口由统一门户向由工业软件运行行为监控模块进行数据查询或者任务下发请求。</w:t>
      </w:r>
    </w:p>
    <w:p w14:paraId="6278778A" w14:textId="77777777" w:rsidR="00D31651" w:rsidRPr="00D31651" w:rsidRDefault="00D31651" w:rsidP="00D31651">
      <w:pPr>
        <w:rPr>
          <w:rFonts w:hint="eastAsia"/>
        </w:rPr>
      </w:pPr>
    </w:p>
    <w:p w14:paraId="10BA5E20" w14:textId="0131FBF5" w:rsidR="00D31651" w:rsidRDefault="00D31651" w:rsidP="00873723">
      <w:pPr>
        <w:pStyle w:val="3"/>
        <w:spacing w:before="0" w:beforeAutospacing="0" w:afterLines="50" w:after="156" w:afterAutospacing="0" w:line="360" w:lineRule="auto"/>
      </w:pPr>
      <w:bookmarkStart w:id="23" w:name="_SSO服务登录页面地址"/>
      <w:bookmarkStart w:id="24" w:name="_Toc63600506"/>
      <w:bookmarkEnd w:id="23"/>
      <w:r>
        <w:rPr>
          <w:rFonts w:hint="eastAsia"/>
        </w:rPr>
        <w:t>监控系统的软件列表查询</w:t>
      </w:r>
      <w:bookmarkEnd w:id="24"/>
    </w:p>
    <w:tbl>
      <w:tblPr>
        <w:tblStyle w:val="af1"/>
        <w:tblW w:w="0" w:type="auto"/>
        <w:tblLook w:val="04A0" w:firstRow="1" w:lastRow="0" w:firstColumn="1" w:lastColumn="0" w:noHBand="0" w:noVBand="1"/>
      </w:tblPr>
      <w:tblGrid>
        <w:gridCol w:w="2765"/>
        <w:gridCol w:w="1382"/>
        <w:gridCol w:w="1383"/>
        <w:gridCol w:w="2766"/>
      </w:tblGrid>
      <w:tr w:rsidR="00873723" w14:paraId="77D4F754" w14:textId="77777777" w:rsidTr="00FF65F7">
        <w:tc>
          <w:tcPr>
            <w:tcW w:w="8296" w:type="dxa"/>
            <w:gridSpan w:val="4"/>
          </w:tcPr>
          <w:p w14:paraId="02B86A5C" w14:textId="39D4D923" w:rsidR="00873723" w:rsidRDefault="00873723" w:rsidP="00FF65F7">
            <w:pPr>
              <w:pStyle w:val="af6"/>
              <w:ind w:firstLineChars="0" w:firstLine="0"/>
            </w:pPr>
            <w:r>
              <w:rPr>
                <w:rFonts w:hint="eastAsia"/>
              </w:rPr>
              <w:t>地址：</w:t>
            </w:r>
            <w:r w:rsidRPr="006C09ED">
              <w:rPr>
                <w:rFonts w:hint="eastAsia"/>
              </w:rPr>
              <w:t>h</w:t>
            </w:r>
            <w:r w:rsidRPr="006C09ED">
              <w:t>ttps://</w:t>
            </w:r>
            <w:r>
              <w:t>地址待定</w:t>
            </w:r>
            <w:r>
              <w:t>/</w:t>
            </w:r>
            <w:r>
              <w:rPr>
                <w:rFonts w:hint="eastAsia"/>
              </w:rPr>
              <w:t>v</w:t>
            </w:r>
            <w:r w:rsidR="00D31651">
              <w:t>1/</w:t>
            </w:r>
            <w:r w:rsidR="00D31651">
              <w:rPr>
                <w:rFonts w:hint="eastAsia"/>
              </w:rPr>
              <w:t>soft</w:t>
            </w:r>
            <w:r w:rsidR="00D31651">
              <w:t>ware/list</w:t>
            </w:r>
          </w:p>
        </w:tc>
      </w:tr>
      <w:tr w:rsidR="00873723" w14:paraId="5612CD81" w14:textId="77777777" w:rsidTr="00FF65F7">
        <w:tc>
          <w:tcPr>
            <w:tcW w:w="8296" w:type="dxa"/>
            <w:gridSpan w:val="4"/>
          </w:tcPr>
          <w:p w14:paraId="40213C4B" w14:textId="77777777" w:rsidR="00873723" w:rsidRDefault="00873723" w:rsidP="00FF65F7">
            <w:pPr>
              <w:pStyle w:val="af6"/>
              <w:ind w:firstLineChars="0" w:firstLine="0"/>
            </w:pPr>
            <w:r>
              <w:rPr>
                <w:rFonts w:hint="eastAsia"/>
              </w:rPr>
              <w:t>方法：</w:t>
            </w:r>
            <w:r>
              <w:rPr>
                <w:rFonts w:hint="eastAsia"/>
              </w:rPr>
              <w:t>GET</w:t>
            </w:r>
          </w:p>
        </w:tc>
      </w:tr>
      <w:tr w:rsidR="00873723" w14:paraId="2882F6A3" w14:textId="77777777" w:rsidTr="00FF65F7">
        <w:tc>
          <w:tcPr>
            <w:tcW w:w="8296" w:type="dxa"/>
            <w:gridSpan w:val="4"/>
          </w:tcPr>
          <w:p w14:paraId="2A62B9E9" w14:textId="77777777" w:rsidR="00873723" w:rsidRDefault="00873723" w:rsidP="00FF65F7">
            <w:pPr>
              <w:pStyle w:val="af6"/>
              <w:ind w:firstLineChars="0" w:firstLine="0"/>
            </w:pPr>
            <w:r>
              <w:rPr>
                <w:rFonts w:hint="eastAsia"/>
              </w:rPr>
              <w:t>参数说明</w:t>
            </w:r>
          </w:p>
        </w:tc>
      </w:tr>
      <w:tr w:rsidR="00873723" w14:paraId="5CEE0E5B" w14:textId="77777777" w:rsidTr="00FF65F7">
        <w:tc>
          <w:tcPr>
            <w:tcW w:w="2765" w:type="dxa"/>
          </w:tcPr>
          <w:p w14:paraId="433CA0A2" w14:textId="77777777" w:rsidR="00873723" w:rsidRDefault="00873723" w:rsidP="00FF65F7">
            <w:pPr>
              <w:pStyle w:val="af6"/>
              <w:ind w:firstLineChars="0" w:firstLine="0"/>
            </w:pPr>
            <w:r>
              <w:rPr>
                <w:rFonts w:hint="eastAsia"/>
              </w:rPr>
              <w:t>名称</w:t>
            </w:r>
          </w:p>
        </w:tc>
        <w:tc>
          <w:tcPr>
            <w:tcW w:w="1382" w:type="dxa"/>
          </w:tcPr>
          <w:p w14:paraId="07EB4364" w14:textId="77777777" w:rsidR="00873723" w:rsidRDefault="00873723" w:rsidP="00FF65F7">
            <w:pPr>
              <w:pStyle w:val="af6"/>
              <w:ind w:firstLineChars="0" w:firstLine="0"/>
            </w:pPr>
            <w:r>
              <w:rPr>
                <w:rFonts w:hint="eastAsia"/>
              </w:rPr>
              <w:t>类型</w:t>
            </w:r>
          </w:p>
        </w:tc>
        <w:tc>
          <w:tcPr>
            <w:tcW w:w="1383" w:type="dxa"/>
          </w:tcPr>
          <w:p w14:paraId="67851351" w14:textId="77777777" w:rsidR="00873723" w:rsidRDefault="00873723" w:rsidP="00FF65F7">
            <w:pPr>
              <w:pStyle w:val="af6"/>
              <w:ind w:firstLineChars="0" w:firstLine="0"/>
            </w:pPr>
            <w:r>
              <w:rPr>
                <w:rFonts w:hint="eastAsia"/>
              </w:rPr>
              <w:t>是否必填</w:t>
            </w:r>
          </w:p>
        </w:tc>
        <w:tc>
          <w:tcPr>
            <w:tcW w:w="2766" w:type="dxa"/>
          </w:tcPr>
          <w:p w14:paraId="7742E8E8" w14:textId="77777777" w:rsidR="00873723" w:rsidRDefault="00873723" w:rsidP="00FF65F7">
            <w:pPr>
              <w:pStyle w:val="af6"/>
              <w:ind w:firstLineChars="0" w:firstLine="0"/>
            </w:pPr>
            <w:r>
              <w:rPr>
                <w:rFonts w:hint="eastAsia"/>
              </w:rPr>
              <w:t>备注</w:t>
            </w:r>
          </w:p>
        </w:tc>
      </w:tr>
      <w:tr w:rsidR="00472AB7" w14:paraId="7A41216A" w14:textId="77777777" w:rsidTr="00FF65F7">
        <w:tc>
          <w:tcPr>
            <w:tcW w:w="2765" w:type="dxa"/>
          </w:tcPr>
          <w:p w14:paraId="53979D83" w14:textId="533C9B86" w:rsidR="00472AB7" w:rsidRDefault="00D31651" w:rsidP="00FF65F7">
            <w:pPr>
              <w:pStyle w:val="af6"/>
              <w:ind w:firstLineChars="0" w:firstLine="0"/>
            </w:pPr>
            <w:r>
              <w:rPr>
                <w:rFonts w:hint="eastAsia"/>
              </w:rPr>
              <w:t>无</w:t>
            </w:r>
          </w:p>
        </w:tc>
        <w:tc>
          <w:tcPr>
            <w:tcW w:w="1382" w:type="dxa"/>
          </w:tcPr>
          <w:p w14:paraId="7A828447" w14:textId="5727447C" w:rsidR="00472AB7" w:rsidRDefault="00472AB7" w:rsidP="00FF65F7">
            <w:pPr>
              <w:pStyle w:val="af6"/>
              <w:ind w:firstLineChars="0" w:firstLine="0"/>
            </w:pPr>
          </w:p>
        </w:tc>
        <w:tc>
          <w:tcPr>
            <w:tcW w:w="1383" w:type="dxa"/>
          </w:tcPr>
          <w:p w14:paraId="7C1981E3" w14:textId="187B3CF7" w:rsidR="00472AB7" w:rsidRDefault="00472AB7" w:rsidP="00FF65F7">
            <w:pPr>
              <w:pStyle w:val="af6"/>
              <w:ind w:firstLineChars="0" w:firstLine="0"/>
            </w:pPr>
          </w:p>
        </w:tc>
        <w:tc>
          <w:tcPr>
            <w:tcW w:w="2766" w:type="dxa"/>
          </w:tcPr>
          <w:p w14:paraId="7998E975" w14:textId="4ADE8322" w:rsidR="00472AB7" w:rsidRDefault="00472AB7" w:rsidP="00FF65F7">
            <w:pPr>
              <w:pStyle w:val="af6"/>
              <w:ind w:firstLineChars="0" w:firstLine="0"/>
            </w:pPr>
          </w:p>
        </w:tc>
      </w:tr>
      <w:tr w:rsidR="00D31651" w14:paraId="6FB8100E" w14:textId="77777777" w:rsidTr="00D31651">
        <w:trPr>
          <w:gridAfter w:val="3"/>
          <w:wAfter w:w="5531" w:type="dxa"/>
        </w:trPr>
        <w:tc>
          <w:tcPr>
            <w:tcW w:w="2765" w:type="dxa"/>
          </w:tcPr>
          <w:p w14:paraId="08F30FF6" w14:textId="77777777" w:rsidR="00D31651" w:rsidRDefault="00D31651" w:rsidP="00D31651">
            <w:pPr>
              <w:pStyle w:val="af6"/>
              <w:ind w:firstLineChars="0" w:firstLine="0"/>
            </w:pPr>
            <w:r>
              <w:rPr>
                <w:rFonts w:hint="eastAsia"/>
              </w:rPr>
              <w:t>响应报文</w:t>
            </w:r>
          </w:p>
        </w:tc>
      </w:tr>
      <w:tr w:rsidR="00D31651" w14:paraId="2CCAFC15" w14:textId="77777777" w:rsidTr="00D31651">
        <w:tc>
          <w:tcPr>
            <w:tcW w:w="2765" w:type="dxa"/>
          </w:tcPr>
          <w:p w14:paraId="034CD211" w14:textId="77777777" w:rsidR="00D31651" w:rsidRDefault="00D31651" w:rsidP="00D31651">
            <w:pPr>
              <w:pStyle w:val="af6"/>
              <w:ind w:firstLineChars="0" w:firstLine="0"/>
            </w:pPr>
            <w:r>
              <w:rPr>
                <w:rFonts w:hint="eastAsia"/>
              </w:rPr>
              <w:t>名称</w:t>
            </w:r>
          </w:p>
        </w:tc>
        <w:tc>
          <w:tcPr>
            <w:tcW w:w="1382" w:type="dxa"/>
          </w:tcPr>
          <w:p w14:paraId="528B3E17" w14:textId="77777777" w:rsidR="00D31651" w:rsidRDefault="00D31651" w:rsidP="00D31651">
            <w:pPr>
              <w:pStyle w:val="af6"/>
              <w:ind w:firstLineChars="0" w:firstLine="0"/>
            </w:pPr>
            <w:r>
              <w:rPr>
                <w:rFonts w:hint="eastAsia"/>
              </w:rPr>
              <w:t>类型</w:t>
            </w:r>
          </w:p>
        </w:tc>
        <w:tc>
          <w:tcPr>
            <w:tcW w:w="1383" w:type="dxa"/>
          </w:tcPr>
          <w:p w14:paraId="352375B9" w14:textId="777BF516" w:rsidR="00D31651" w:rsidRDefault="00D31651" w:rsidP="00D31651">
            <w:pPr>
              <w:pStyle w:val="af6"/>
              <w:ind w:firstLineChars="0" w:firstLine="0"/>
            </w:pPr>
            <w:r>
              <w:rPr>
                <w:rFonts w:hint="eastAsia"/>
              </w:rPr>
              <w:t>是否必填</w:t>
            </w:r>
          </w:p>
        </w:tc>
        <w:tc>
          <w:tcPr>
            <w:tcW w:w="2766" w:type="dxa"/>
          </w:tcPr>
          <w:p w14:paraId="2C67FFBF" w14:textId="77777777" w:rsidR="00D31651" w:rsidRDefault="00D31651" w:rsidP="00D31651">
            <w:pPr>
              <w:pStyle w:val="af6"/>
              <w:ind w:firstLineChars="0" w:firstLine="0"/>
            </w:pPr>
            <w:r>
              <w:rPr>
                <w:rFonts w:hint="eastAsia"/>
              </w:rPr>
              <w:t>备注</w:t>
            </w:r>
          </w:p>
        </w:tc>
      </w:tr>
      <w:tr w:rsidR="00D31651" w14:paraId="6338DDC0" w14:textId="77777777" w:rsidTr="00D31651">
        <w:tc>
          <w:tcPr>
            <w:tcW w:w="2765" w:type="dxa"/>
          </w:tcPr>
          <w:p w14:paraId="0235863A" w14:textId="0B573CAD" w:rsidR="00D31651" w:rsidRDefault="00D31651" w:rsidP="00D31651">
            <w:pPr>
              <w:pStyle w:val="af6"/>
              <w:ind w:firstLineChars="0" w:firstLine="0"/>
            </w:pPr>
            <w:proofErr w:type="spellStart"/>
            <w:r w:rsidRPr="00D31651">
              <w:t>softwareName</w:t>
            </w:r>
            <w:proofErr w:type="spellEnd"/>
          </w:p>
        </w:tc>
        <w:tc>
          <w:tcPr>
            <w:tcW w:w="1382" w:type="dxa"/>
          </w:tcPr>
          <w:p w14:paraId="06FE5401" w14:textId="77777777" w:rsidR="00D31651" w:rsidRDefault="00D31651" w:rsidP="00D31651">
            <w:pPr>
              <w:pStyle w:val="af6"/>
              <w:ind w:firstLineChars="0" w:firstLine="0"/>
            </w:pPr>
            <w:r>
              <w:t>String(255)</w:t>
            </w:r>
          </w:p>
        </w:tc>
        <w:tc>
          <w:tcPr>
            <w:tcW w:w="1383" w:type="dxa"/>
          </w:tcPr>
          <w:p w14:paraId="5A6B1551" w14:textId="00FE2938" w:rsidR="00D31651" w:rsidRDefault="00D31651" w:rsidP="00D31651">
            <w:pPr>
              <w:pStyle w:val="af6"/>
              <w:ind w:firstLineChars="0" w:firstLine="0"/>
            </w:pPr>
            <w:r>
              <w:rPr>
                <w:rFonts w:hint="eastAsia"/>
              </w:rPr>
              <w:t>是</w:t>
            </w:r>
          </w:p>
        </w:tc>
        <w:tc>
          <w:tcPr>
            <w:tcW w:w="2766" w:type="dxa"/>
          </w:tcPr>
          <w:p w14:paraId="591DB1BF" w14:textId="55D4906E" w:rsidR="00D31651" w:rsidRDefault="00D31651" w:rsidP="00D31651">
            <w:pPr>
              <w:pStyle w:val="af6"/>
              <w:ind w:firstLineChars="0" w:firstLine="0"/>
            </w:pPr>
            <w:r>
              <w:rPr>
                <w:rFonts w:hint="eastAsia"/>
              </w:rPr>
              <w:t>软件名称</w:t>
            </w:r>
          </w:p>
        </w:tc>
      </w:tr>
      <w:tr w:rsidR="00D31651" w14:paraId="2D5DE111" w14:textId="77777777" w:rsidTr="00D31651">
        <w:tc>
          <w:tcPr>
            <w:tcW w:w="2765" w:type="dxa"/>
          </w:tcPr>
          <w:p w14:paraId="17A00823" w14:textId="693B751B" w:rsidR="00D31651" w:rsidRDefault="00D31651" w:rsidP="00D31651">
            <w:pPr>
              <w:pStyle w:val="af6"/>
              <w:ind w:firstLineChars="0" w:firstLine="0"/>
            </w:pPr>
            <w:proofErr w:type="spellStart"/>
            <w:r w:rsidRPr="00D31651">
              <w:t>commandLine</w:t>
            </w:r>
            <w:proofErr w:type="spellEnd"/>
          </w:p>
        </w:tc>
        <w:tc>
          <w:tcPr>
            <w:tcW w:w="1382" w:type="dxa"/>
          </w:tcPr>
          <w:p w14:paraId="28652A3A" w14:textId="77777777" w:rsidR="00D31651" w:rsidRDefault="00D31651" w:rsidP="00D31651">
            <w:pPr>
              <w:pStyle w:val="af6"/>
              <w:ind w:firstLineChars="0" w:firstLine="0"/>
              <w:rPr>
                <w:rFonts w:hint="eastAsia"/>
              </w:rPr>
            </w:pPr>
            <w:r>
              <w:t>String</w:t>
            </w:r>
            <w:r>
              <w:rPr>
                <w:rFonts w:hint="eastAsia"/>
              </w:rPr>
              <w:t>(</w:t>
            </w:r>
            <w:r>
              <w:t>255)</w:t>
            </w:r>
          </w:p>
        </w:tc>
        <w:tc>
          <w:tcPr>
            <w:tcW w:w="1383" w:type="dxa"/>
          </w:tcPr>
          <w:p w14:paraId="7164E414" w14:textId="3AA58061" w:rsidR="00D31651" w:rsidRDefault="00D31651" w:rsidP="00D31651">
            <w:pPr>
              <w:pStyle w:val="af6"/>
              <w:ind w:firstLineChars="0" w:firstLine="0"/>
              <w:rPr>
                <w:rFonts w:hint="eastAsia"/>
              </w:rPr>
            </w:pPr>
            <w:r>
              <w:rPr>
                <w:rFonts w:hint="eastAsia"/>
              </w:rPr>
              <w:t>是</w:t>
            </w:r>
          </w:p>
        </w:tc>
        <w:tc>
          <w:tcPr>
            <w:tcW w:w="2766" w:type="dxa"/>
          </w:tcPr>
          <w:p w14:paraId="6EF7A410" w14:textId="65ADF628" w:rsidR="00D31651" w:rsidRDefault="00D31651" w:rsidP="00D31651">
            <w:pPr>
              <w:pStyle w:val="af6"/>
              <w:ind w:firstLineChars="0" w:firstLine="0"/>
            </w:pPr>
            <w:r w:rsidRPr="00D31651">
              <w:rPr>
                <w:rFonts w:hint="eastAsia"/>
              </w:rPr>
              <w:t>启动命令行</w:t>
            </w:r>
            <w:r>
              <w:t>/</w:t>
            </w:r>
            <w:r>
              <w:rPr>
                <w:rFonts w:hint="eastAsia"/>
              </w:rPr>
              <w:t>可执行文件路径</w:t>
            </w:r>
          </w:p>
        </w:tc>
      </w:tr>
      <w:tr w:rsidR="00D31651" w14:paraId="03858280" w14:textId="77777777" w:rsidTr="00D31651">
        <w:tc>
          <w:tcPr>
            <w:tcW w:w="2765" w:type="dxa"/>
          </w:tcPr>
          <w:p w14:paraId="05900858" w14:textId="4366FF94" w:rsidR="00D31651" w:rsidRDefault="00D31651" w:rsidP="00D31651">
            <w:pPr>
              <w:pStyle w:val="af6"/>
              <w:ind w:firstLineChars="0" w:firstLine="0"/>
            </w:pPr>
            <w:proofErr w:type="spellStart"/>
            <w:r w:rsidRPr="00D31651">
              <w:t>executePath</w:t>
            </w:r>
            <w:proofErr w:type="spellEnd"/>
          </w:p>
        </w:tc>
        <w:tc>
          <w:tcPr>
            <w:tcW w:w="1382" w:type="dxa"/>
          </w:tcPr>
          <w:p w14:paraId="76AD82E3" w14:textId="77777777" w:rsidR="00D31651" w:rsidRDefault="00D31651" w:rsidP="00D31651">
            <w:pPr>
              <w:pStyle w:val="af6"/>
              <w:ind w:firstLineChars="0" w:firstLine="0"/>
            </w:pPr>
            <w:r>
              <w:t>String</w:t>
            </w:r>
            <w:r>
              <w:rPr>
                <w:rFonts w:hint="eastAsia"/>
              </w:rPr>
              <w:t>(</w:t>
            </w:r>
            <w:r>
              <w:t>255)</w:t>
            </w:r>
          </w:p>
        </w:tc>
        <w:tc>
          <w:tcPr>
            <w:tcW w:w="1383" w:type="dxa"/>
          </w:tcPr>
          <w:p w14:paraId="019CD02B" w14:textId="7A3ADF84" w:rsidR="00D31651" w:rsidRDefault="00D31651" w:rsidP="00D31651">
            <w:pPr>
              <w:pStyle w:val="af6"/>
              <w:ind w:firstLineChars="0" w:firstLine="0"/>
            </w:pPr>
            <w:r>
              <w:rPr>
                <w:rFonts w:hint="eastAsia"/>
              </w:rPr>
              <w:t>是</w:t>
            </w:r>
          </w:p>
        </w:tc>
        <w:tc>
          <w:tcPr>
            <w:tcW w:w="2766" w:type="dxa"/>
          </w:tcPr>
          <w:p w14:paraId="77EABDEF" w14:textId="73A7FAED" w:rsidR="00D31651" w:rsidRDefault="00D31651" w:rsidP="00D31651">
            <w:pPr>
              <w:pStyle w:val="af6"/>
              <w:ind w:firstLineChars="0" w:firstLine="0"/>
            </w:pPr>
            <w:r>
              <w:rPr>
                <w:rFonts w:ascii="Helvetica" w:hAnsi="Helvetica" w:hint="eastAsia"/>
                <w:color w:val="333333"/>
                <w:szCs w:val="21"/>
                <w:shd w:val="clear" w:color="auto" w:fill="FFFFFF"/>
              </w:rPr>
              <w:t>启动目录</w:t>
            </w:r>
          </w:p>
        </w:tc>
      </w:tr>
      <w:tr w:rsidR="00D31651" w14:paraId="09AD0F57" w14:textId="77777777" w:rsidTr="00D31651">
        <w:tc>
          <w:tcPr>
            <w:tcW w:w="2765" w:type="dxa"/>
          </w:tcPr>
          <w:p w14:paraId="33EC0D24" w14:textId="4BC91E82" w:rsidR="00D31651" w:rsidRDefault="00D31651" w:rsidP="00D31651">
            <w:pPr>
              <w:pStyle w:val="af6"/>
              <w:ind w:firstLineChars="0" w:firstLine="0"/>
            </w:pPr>
            <w:proofErr w:type="spellStart"/>
            <w:r w:rsidRPr="00D31651">
              <w:rPr>
                <w:rFonts w:ascii="Helvetica" w:hAnsi="Helvetica"/>
                <w:color w:val="333333"/>
                <w:szCs w:val="21"/>
                <w:shd w:val="clear" w:color="auto" w:fill="FFFFFF"/>
              </w:rPr>
              <w:t>exeName</w:t>
            </w:r>
            <w:proofErr w:type="spellEnd"/>
          </w:p>
        </w:tc>
        <w:tc>
          <w:tcPr>
            <w:tcW w:w="1382" w:type="dxa"/>
          </w:tcPr>
          <w:p w14:paraId="7CA84A47" w14:textId="77777777" w:rsidR="00D31651" w:rsidRDefault="00D31651" w:rsidP="00D31651">
            <w:pPr>
              <w:pStyle w:val="af6"/>
              <w:ind w:firstLineChars="0" w:firstLine="0"/>
            </w:pPr>
            <w:r>
              <w:t>String</w:t>
            </w:r>
            <w:r>
              <w:rPr>
                <w:rFonts w:hint="eastAsia"/>
              </w:rPr>
              <w:t>(</w:t>
            </w:r>
            <w:r>
              <w:t>255)</w:t>
            </w:r>
          </w:p>
        </w:tc>
        <w:tc>
          <w:tcPr>
            <w:tcW w:w="1383" w:type="dxa"/>
          </w:tcPr>
          <w:p w14:paraId="01C0F11A" w14:textId="3DF108C8" w:rsidR="00D31651" w:rsidRDefault="00D31651" w:rsidP="00D31651">
            <w:pPr>
              <w:pStyle w:val="af6"/>
              <w:ind w:firstLineChars="0" w:firstLine="0"/>
            </w:pPr>
            <w:r>
              <w:rPr>
                <w:rFonts w:hint="eastAsia"/>
              </w:rPr>
              <w:t>否</w:t>
            </w:r>
          </w:p>
        </w:tc>
        <w:tc>
          <w:tcPr>
            <w:tcW w:w="2766" w:type="dxa"/>
          </w:tcPr>
          <w:p w14:paraId="61EE2FCF" w14:textId="15DA028C" w:rsidR="00D31651" w:rsidRDefault="00D31651" w:rsidP="00D31651">
            <w:pPr>
              <w:pStyle w:val="af6"/>
              <w:ind w:firstLineChars="0" w:firstLine="0"/>
            </w:pPr>
            <w:r>
              <w:rPr>
                <w:rFonts w:hint="eastAsia"/>
              </w:rPr>
              <w:t>可执行程序名称</w:t>
            </w:r>
          </w:p>
        </w:tc>
      </w:tr>
      <w:tr w:rsidR="00D31651" w14:paraId="79220BAB" w14:textId="77777777" w:rsidTr="00D31651">
        <w:tc>
          <w:tcPr>
            <w:tcW w:w="2765" w:type="dxa"/>
          </w:tcPr>
          <w:p w14:paraId="1FAA2440" w14:textId="0F96CB47" w:rsidR="00D31651" w:rsidRPr="00D31651" w:rsidRDefault="00D31651" w:rsidP="00D31651">
            <w:pPr>
              <w:pStyle w:val="af6"/>
              <w:ind w:firstLineChars="0" w:firstLine="0"/>
              <w:rPr>
                <w:rFonts w:ascii="Helvetica" w:hAnsi="Helvetica"/>
                <w:color w:val="333333"/>
                <w:szCs w:val="21"/>
                <w:shd w:val="clear" w:color="auto" w:fill="FFFFFF"/>
              </w:rPr>
            </w:pPr>
            <w:proofErr w:type="spellStart"/>
            <w:r w:rsidRPr="00D31651">
              <w:rPr>
                <w:rFonts w:ascii="Helvetica" w:hAnsi="Helvetica"/>
                <w:color w:val="333333"/>
                <w:szCs w:val="21"/>
                <w:shd w:val="clear" w:color="auto" w:fill="FFFFFF"/>
              </w:rPr>
              <w:t>exePath</w:t>
            </w:r>
            <w:proofErr w:type="spellEnd"/>
          </w:p>
        </w:tc>
        <w:tc>
          <w:tcPr>
            <w:tcW w:w="1382" w:type="dxa"/>
          </w:tcPr>
          <w:p w14:paraId="3972D7ED" w14:textId="77777777" w:rsidR="00D31651" w:rsidRDefault="00D31651" w:rsidP="00D31651">
            <w:pPr>
              <w:pStyle w:val="af6"/>
              <w:ind w:firstLineChars="0" w:firstLine="0"/>
            </w:pPr>
            <w:r>
              <w:t>String</w:t>
            </w:r>
            <w:r>
              <w:rPr>
                <w:rFonts w:hint="eastAsia"/>
              </w:rPr>
              <w:t>(</w:t>
            </w:r>
            <w:r>
              <w:t>255)</w:t>
            </w:r>
          </w:p>
        </w:tc>
        <w:tc>
          <w:tcPr>
            <w:tcW w:w="1383" w:type="dxa"/>
          </w:tcPr>
          <w:p w14:paraId="5D3D6BE9" w14:textId="6C418002" w:rsidR="00D31651" w:rsidRDefault="00D31651" w:rsidP="00D31651">
            <w:pPr>
              <w:pStyle w:val="af6"/>
              <w:ind w:firstLineChars="0" w:firstLine="0"/>
            </w:pPr>
            <w:r>
              <w:rPr>
                <w:rFonts w:hint="eastAsia"/>
              </w:rPr>
              <w:t>否</w:t>
            </w:r>
          </w:p>
        </w:tc>
        <w:tc>
          <w:tcPr>
            <w:tcW w:w="2766" w:type="dxa"/>
          </w:tcPr>
          <w:p w14:paraId="1861C07C" w14:textId="3254694C" w:rsidR="00D31651" w:rsidRDefault="00D31651" w:rsidP="00D31651">
            <w:pPr>
              <w:pStyle w:val="af6"/>
              <w:ind w:firstLineChars="0" w:firstLine="0"/>
              <w:rPr>
                <w:rFonts w:hint="eastAsia"/>
              </w:rPr>
            </w:pPr>
            <w:r w:rsidRPr="00D31651">
              <w:rPr>
                <w:rFonts w:hint="eastAsia"/>
              </w:rPr>
              <w:t>可执行文件路径</w:t>
            </w:r>
          </w:p>
        </w:tc>
      </w:tr>
      <w:tr w:rsidR="00873723" w14:paraId="5DD95AA7" w14:textId="77777777" w:rsidTr="00FF65F7">
        <w:tc>
          <w:tcPr>
            <w:tcW w:w="8296" w:type="dxa"/>
            <w:gridSpan w:val="4"/>
          </w:tcPr>
          <w:p w14:paraId="7AA9C437" w14:textId="031D9A14" w:rsidR="00873723" w:rsidRDefault="00D31651" w:rsidP="00FF65F7">
            <w:pPr>
              <w:pStyle w:val="af6"/>
              <w:ind w:firstLineChars="0" w:firstLine="0"/>
            </w:pPr>
            <w:r>
              <w:rPr>
                <w:rFonts w:hint="eastAsia"/>
              </w:rPr>
              <w:t>说明：</w:t>
            </w:r>
          </w:p>
        </w:tc>
      </w:tr>
    </w:tbl>
    <w:p w14:paraId="2200B33E" w14:textId="77777777" w:rsidR="001E5C6E" w:rsidRDefault="001E5C6E" w:rsidP="004E0A55"/>
    <w:p w14:paraId="3D52D84E" w14:textId="77777777" w:rsidR="00914549" w:rsidRDefault="00914549" w:rsidP="00914549">
      <w:pPr>
        <w:pStyle w:val="af6"/>
        <w:ind w:firstLineChars="0" w:firstLine="0"/>
      </w:pPr>
      <w:r>
        <w:rPr>
          <w:rFonts w:hint="eastAsia"/>
        </w:rPr>
        <w:t>请求报文样例：</w:t>
      </w:r>
    </w:p>
    <w:p w14:paraId="2E40F01E" w14:textId="4E45D693" w:rsidR="00914549" w:rsidRPr="00F61248" w:rsidRDefault="00914549" w:rsidP="00914549">
      <w:pPr>
        <w:pStyle w:val="af6"/>
        <w:ind w:firstLineChars="0" w:firstLine="0"/>
      </w:pPr>
      <w:r>
        <w:rPr>
          <w:rFonts w:hint="eastAsia"/>
        </w:rPr>
        <w:t>http</w:t>
      </w:r>
      <w:r>
        <w:t>s://xxxxxxxxxxxxxx</w:t>
      </w:r>
      <w:r>
        <w:rPr>
          <w:rFonts w:hint="eastAsia"/>
        </w:rPr>
        <w:t>/v</w:t>
      </w:r>
      <w:r>
        <w:t>1/</w:t>
      </w:r>
      <w:r>
        <w:t>software</w:t>
      </w:r>
      <w:r>
        <w:t>/</w:t>
      </w:r>
      <w:r>
        <w:t>list</w:t>
      </w:r>
    </w:p>
    <w:p w14:paraId="0C488931" w14:textId="77777777" w:rsidR="00914549" w:rsidRDefault="00914549" w:rsidP="00914549">
      <w:pPr>
        <w:pStyle w:val="af6"/>
        <w:ind w:firstLineChars="0" w:firstLine="0"/>
      </w:pPr>
    </w:p>
    <w:p w14:paraId="55C3CB8E" w14:textId="77777777" w:rsidR="00914549" w:rsidRDefault="00914549" w:rsidP="00914549">
      <w:pPr>
        <w:pStyle w:val="af6"/>
        <w:ind w:firstLineChars="0" w:firstLine="0"/>
      </w:pPr>
      <w:r>
        <w:rPr>
          <w:rFonts w:hint="eastAsia"/>
        </w:rPr>
        <w:t>响应报文样例：</w:t>
      </w:r>
    </w:p>
    <w:p w14:paraId="5364ED9D" w14:textId="77777777" w:rsidR="00914549" w:rsidRPr="004E2B62" w:rsidRDefault="00914549" w:rsidP="00914549">
      <w:pPr>
        <w:autoSpaceDE w:val="0"/>
        <w:autoSpaceDN w:val="0"/>
        <w:adjustRightInd w:val="0"/>
        <w:jc w:val="left"/>
        <w:rPr>
          <w:rFonts w:ascii="Lucida Console" w:hAnsi="Lucida Console" w:cs="Lucida Console"/>
          <w:kern w:val="0"/>
          <w:sz w:val="17"/>
          <w:szCs w:val="17"/>
        </w:rPr>
      </w:pPr>
      <w:r w:rsidRPr="004E2B62">
        <w:rPr>
          <w:rFonts w:ascii="Lucida Console" w:hAnsi="Lucida Console" w:cs="Lucida Console"/>
          <w:kern w:val="0"/>
          <w:sz w:val="17"/>
          <w:szCs w:val="17"/>
        </w:rPr>
        <w:t>{</w:t>
      </w:r>
    </w:p>
    <w:p w14:paraId="61FC7082" w14:textId="77777777" w:rsidR="00914549" w:rsidRPr="004E2B62" w:rsidRDefault="00914549" w:rsidP="00914549">
      <w:pPr>
        <w:autoSpaceDE w:val="0"/>
        <w:autoSpaceDN w:val="0"/>
        <w:adjustRightInd w:val="0"/>
        <w:jc w:val="left"/>
        <w:rPr>
          <w:rFonts w:ascii="Lucida Console" w:hAnsi="Lucida Console" w:cs="Lucida Console"/>
          <w:kern w:val="0"/>
          <w:sz w:val="17"/>
          <w:szCs w:val="17"/>
        </w:rPr>
      </w:pPr>
      <w:r w:rsidRPr="004E2B62">
        <w:rPr>
          <w:rFonts w:ascii="Lucida Console" w:hAnsi="Lucida Console" w:cs="Lucida Console"/>
          <w:kern w:val="0"/>
          <w:sz w:val="17"/>
          <w:szCs w:val="17"/>
        </w:rPr>
        <w:lastRenderedPageBreak/>
        <w:t xml:space="preserve">    "</w:t>
      </w:r>
      <w:proofErr w:type="gramStart"/>
      <w:r w:rsidRPr="004E2B62">
        <w:rPr>
          <w:rFonts w:ascii="Lucida Console" w:hAnsi="Lucida Console" w:cs="Lucida Console"/>
          <w:kern w:val="0"/>
          <w:sz w:val="17"/>
          <w:szCs w:val="17"/>
        </w:rPr>
        <w:t>code</w:t>
      </w:r>
      <w:proofErr w:type="gramEnd"/>
      <w:r w:rsidRPr="004E2B62">
        <w:rPr>
          <w:rFonts w:ascii="Lucida Console" w:hAnsi="Lucida Console" w:cs="Lucida Console"/>
          <w:kern w:val="0"/>
          <w:sz w:val="17"/>
          <w:szCs w:val="17"/>
        </w:rPr>
        <w:t>": "0",</w:t>
      </w:r>
    </w:p>
    <w:p w14:paraId="2C750837" w14:textId="77777777" w:rsidR="00914549" w:rsidRDefault="00914549" w:rsidP="00914549">
      <w:pPr>
        <w:autoSpaceDE w:val="0"/>
        <w:autoSpaceDN w:val="0"/>
        <w:adjustRightInd w:val="0"/>
        <w:jc w:val="left"/>
        <w:rPr>
          <w:rFonts w:ascii="Lucida Console" w:eastAsia="微软雅黑" w:hAnsi="Lucida Console" w:cs="Lucida Console"/>
          <w:kern w:val="0"/>
          <w:sz w:val="17"/>
          <w:szCs w:val="17"/>
        </w:rPr>
      </w:pPr>
      <w:r w:rsidRPr="004E2B62">
        <w:rPr>
          <w:rFonts w:ascii="Lucida Console" w:hAnsi="Lucida Console" w:cs="Lucida Console"/>
          <w:kern w:val="0"/>
          <w:sz w:val="17"/>
          <w:szCs w:val="17"/>
        </w:rPr>
        <w:t xml:space="preserve">    "message": "</w:t>
      </w:r>
      <w:r>
        <w:rPr>
          <w:rFonts w:ascii="微软雅黑" w:eastAsia="微软雅黑" w:hAnsi="Lucida Console" w:cs="微软雅黑" w:hint="eastAsia"/>
          <w:kern w:val="0"/>
          <w:sz w:val="17"/>
          <w:szCs w:val="17"/>
          <w:lang w:val="zh-CN"/>
        </w:rPr>
        <w:t>成功</w:t>
      </w:r>
      <w:r>
        <w:rPr>
          <w:rFonts w:ascii="Lucida Console" w:eastAsia="微软雅黑" w:hAnsi="Lucida Console" w:cs="Lucida Console"/>
          <w:kern w:val="0"/>
          <w:sz w:val="17"/>
          <w:szCs w:val="17"/>
        </w:rPr>
        <w:t>",</w:t>
      </w:r>
    </w:p>
    <w:p w14:paraId="20C8E96B" w14:textId="77777777" w:rsidR="00914549" w:rsidRDefault="00914549" w:rsidP="00914549">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gramStart"/>
      <w:r>
        <w:rPr>
          <w:rFonts w:ascii="Lucida Console" w:eastAsia="微软雅黑" w:hAnsi="Lucida Console" w:cs="Lucida Console"/>
          <w:kern w:val="0"/>
          <w:sz w:val="17"/>
          <w:szCs w:val="17"/>
        </w:rPr>
        <w:t>data</w:t>
      </w:r>
      <w:proofErr w:type="gramEnd"/>
      <w:r>
        <w:rPr>
          <w:rFonts w:ascii="Lucida Console" w:eastAsia="微软雅黑" w:hAnsi="Lucida Console" w:cs="Lucida Console"/>
          <w:kern w:val="0"/>
          <w:sz w:val="17"/>
          <w:szCs w:val="17"/>
        </w:rPr>
        <w:t>": {</w:t>
      </w:r>
    </w:p>
    <w:p w14:paraId="56AF73A1" w14:textId="37D2453E" w:rsidR="00914549" w:rsidRDefault="00914549" w:rsidP="00914549">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spellStart"/>
      <w:proofErr w:type="gramStart"/>
      <w:r>
        <w:rPr>
          <w:rFonts w:ascii="Lucida Console" w:eastAsia="微软雅黑" w:hAnsi="Lucida Console" w:cs="Lucida Console"/>
          <w:kern w:val="0"/>
          <w:sz w:val="17"/>
          <w:szCs w:val="17"/>
        </w:rPr>
        <w:t>softwareName</w:t>
      </w:r>
      <w:proofErr w:type="spellEnd"/>
      <w:proofErr w:type="gramEnd"/>
      <w:r>
        <w:rPr>
          <w:rFonts w:ascii="Lucida Console" w:eastAsia="微软雅黑" w:hAnsi="Lucida Console" w:cs="Lucida Console"/>
          <w:kern w:val="0"/>
          <w:sz w:val="17"/>
          <w:szCs w:val="17"/>
        </w:rPr>
        <w:t>": "</w:t>
      </w:r>
      <w:r>
        <w:rPr>
          <w:rFonts w:ascii="Lucida Console" w:eastAsia="微软雅黑" w:hAnsi="Lucida Console" w:cs="Lucida Console"/>
          <w:kern w:val="0"/>
          <w:sz w:val="17"/>
          <w:szCs w:val="17"/>
        </w:rPr>
        <w:t>TIM</w:t>
      </w:r>
      <w:r>
        <w:rPr>
          <w:rFonts w:ascii="Lucida Console" w:eastAsia="微软雅黑" w:hAnsi="Lucida Console" w:cs="Lucida Console"/>
          <w:kern w:val="0"/>
          <w:sz w:val="17"/>
          <w:szCs w:val="17"/>
        </w:rPr>
        <w:t>",</w:t>
      </w:r>
    </w:p>
    <w:p w14:paraId="23F3C573" w14:textId="4E76596D" w:rsidR="00914549" w:rsidRDefault="00914549" w:rsidP="00914549">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spellStart"/>
      <w:proofErr w:type="gramStart"/>
      <w:r>
        <w:t>commandLine</w:t>
      </w:r>
      <w:proofErr w:type="spellEnd"/>
      <w:proofErr w:type="gramEnd"/>
      <w:r>
        <w:rPr>
          <w:rFonts w:ascii="Lucida Console" w:eastAsia="微软雅黑" w:hAnsi="Lucida Console" w:cs="Lucida Console"/>
          <w:kern w:val="0"/>
          <w:sz w:val="17"/>
          <w:szCs w:val="17"/>
        </w:rPr>
        <w:t>": "/software/</w:t>
      </w:r>
      <w:proofErr w:type="spellStart"/>
      <w:r>
        <w:rPr>
          <w:rFonts w:ascii="Lucida Console" w:eastAsia="微软雅黑" w:hAnsi="Lucida Console" w:cs="Lucida Console"/>
          <w:kern w:val="0"/>
          <w:sz w:val="17"/>
          <w:szCs w:val="17"/>
        </w:rPr>
        <w:t>tim</w:t>
      </w:r>
      <w:proofErr w:type="spellEnd"/>
      <w:r>
        <w:rPr>
          <w:rFonts w:ascii="Lucida Console" w:eastAsia="微软雅黑" w:hAnsi="Lucida Console" w:cs="Lucida Console"/>
          <w:kern w:val="0"/>
          <w:sz w:val="17"/>
          <w:szCs w:val="17"/>
        </w:rPr>
        <w:t>/tim.exe</w:t>
      </w:r>
      <w:r>
        <w:rPr>
          <w:rFonts w:ascii="Lucida Console" w:eastAsia="微软雅黑" w:hAnsi="Lucida Console" w:cs="Lucida Console"/>
          <w:kern w:val="0"/>
          <w:sz w:val="17"/>
          <w:szCs w:val="17"/>
        </w:rPr>
        <w:t>",</w:t>
      </w:r>
    </w:p>
    <w:p w14:paraId="59EA9E13" w14:textId="03A2EFA6" w:rsidR="00914549" w:rsidRDefault="00914549" w:rsidP="00914549">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spellStart"/>
      <w:proofErr w:type="gramStart"/>
      <w:r>
        <w:t>executePath</w:t>
      </w:r>
      <w:proofErr w:type="spellEnd"/>
      <w:proofErr w:type="gramEnd"/>
      <w:r>
        <w:rPr>
          <w:rFonts w:ascii="Lucida Console" w:eastAsia="微软雅黑" w:hAnsi="Lucida Console" w:cs="Lucida Console"/>
          <w:kern w:val="0"/>
          <w:sz w:val="17"/>
          <w:szCs w:val="17"/>
        </w:rPr>
        <w:t xml:space="preserve">": </w:t>
      </w:r>
      <w:r>
        <w:rPr>
          <w:rFonts w:ascii="Lucida Console" w:eastAsia="微软雅黑" w:hAnsi="Lucida Console" w:cs="Lucida Console"/>
          <w:kern w:val="0"/>
          <w:sz w:val="17"/>
          <w:szCs w:val="17"/>
        </w:rPr>
        <w:t>"/software/</w:t>
      </w:r>
      <w:proofErr w:type="spellStart"/>
      <w:r>
        <w:rPr>
          <w:rFonts w:ascii="Lucida Console" w:eastAsia="微软雅黑" w:hAnsi="Lucida Console" w:cs="Lucida Console"/>
          <w:kern w:val="0"/>
          <w:sz w:val="17"/>
          <w:szCs w:val="17"/>
        </w:rPr>
        <w:t>tim</w:t>
      </w:r>
      <w:proofErr w:type="spellEnd"/>
      <w:r>
        <w:rPr>
          <w:rFonts w:ascii="Lucida Console" w:eastAsia="微软雅黑" w:hAnsi="Lucida Console" w:cs="Lucida Console"/>
          <w:kern w:val="0"/>
          <w:sz w:val="17"/>
          <w:szCs w:val="17"/>
        </w:rPr>
        <w:t>/</w:t>
      </w:r>
      <w:r>
        <w:rPr>
          <w:rFonts w:ascii="Lucida Console" w:eastAsia="微软雅黑" w:hAnsi="Lucida Console" w:cs="Lucida Console"/>
          <w:kern w:val="0"/>
          <w:sz w:val="17"/>
          <w:szCs w:val="17"/>
        </w:rPr>
        <w:t>”</w:t>
      </w:r>
      <w:r>
        <w:rPr>
          <w:rFonts w:ascii="Lucida Console" w:eastAsia="微软雅黑" w:hAnsi="Lucida Console" w:cs="Lucida Console"/>
          <w:kern w:val="0"/>
          <w:sz w:val="17"/>
          <w:szCs w:val="17"/>
        </w:rPr>
        <w:t>,</w:t>
      </w:r>
    </w:p>
    <w:p w14:paraId="18BF1BD1" w14:textId="002BB881" w:rsidR="00914549" w:rsidRDefault="00914549" w:rsidP="00914549">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spellStart"/>
      <w:proofErr w:type="gramStart"/>
      <w:r>
        <w:rPr>
          <w:rFonts w:ascii="Lucida Console" w:eastAsia="微软雅黑" w:hAnsi="Lucida Console" w:cs="Lucida Console"/>
          <w:kern w:val="0"/>
          <w:sz w:val="17"/>
          <w:szCs w:val="17"/>
        </w:rPr>
        <w:t>exeName</w:t>
      </w:r>
      <w:proofErr w:type="spellEnd"/>
      <w:proofErr w:type="gramEnd"/>
      <w:r>
        <w:rPr>
          <w:rFonts w:ascii="Lucida Console" w:eastAsia="微软雅黑" w:hAnsi="Lucida Console" w:cs="Lucida Console"/>
          <w:kern w:val="0"/>
          <w:sz w:val="17"/>
          <w:szCs w:val="17"/>
        </w:rPr>
        <w:t>": “</w:t>
      </w:r>
      <w:proofErr w:type="spellStart"/>
      <w:r>
        <w:rPr>
          <w:rFonts w:ascii="Lucida Console" w:eastAsia="微软雅黑" w:hAnsi="Lucida Console" w:cs="Lucida Console"/>
          <w:kern w:val="0"/>
          <w:sz w:val="17"/>
          <w:szCs w:val="17"/>
        </w:rPr>
        <w:t>tim.ext</w:t>
      </w:r>
      <w:proofErr w:type="spellEnd"/>
      <w:r>
        <w:rPr>
          <w:rFonts w:ascii="Lucida Console" w:eastAsia="微软雅黑" w:hAnsi="Lucida Console" w:cs="Lucida Console"/>
          <w:kern w:val="0"/>
          <w:sz w:val="17"/>
          <w:szCs w:val="17"/>
        </w:rPr>
        <w:t>"</w:t>
      </w:r>
      <w:r>
        <w:rPr>
          <w:rFonts w:ascii="Lucida Console" w:eastAsia="微软雅黑" w:hAnsi="Lucida Console" w:cs="Lucida Console"/>
          <w:kern w:val="0"/>
          <w:sz w:val="17"/>
          <w:szCs w:val="17"/>
        </w:rPr>
        <w:t>,</w:t>
      </w:r>
    </w:p>
    <w:p w14:paraId="25BD5685" w14:textId="2A920569" w:rsidR="00914549" w:rsidRDefault="00914549" w:rsidP="00914549">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spellStart"/>
      <w:proofErr w:type="gramStart"/>
      <w:r>
        <w:rPr>
          <w:rFonts w:ascii="Lucida Console" w:eastAsia="微软雅黑" w:hAnsi="Lucida Console" w:cs="Lucida Console"/>
          <w:kern w:val="0"/>
          <w:sz w:val="17"/>
          <w:szCs w:val="17"/>
        </w:rPr>
        <w:t>exePath</w:t>
      </w:r>
      <w:proofErr w:type="spellEnd"/>
      <w:proofErr w:type="gramEnd"/>
      <w:r>
        <w:rPr>
          <w:rFonts w:ascii="Lucida Console" w:eastAsia="微软雅黑" w:hAnsi="Lucida Console" w:cs="Lucida Console"/>
          <w:kern w:val="0"/>
          <w:sz w:val="17"/>
          <w:szCs w:val="17"/>
        </w:rPr>
        <w:t xml:space="preserve">”: </w:t>
      </w:r>
      <w:r>
        <w:rPr>
          <w:rFonts w:ascii="Lucida Console" w:eastAsia="微软雅黑" w:hAnsi="Lucida Console" w:cs="Lucida Console"/>
          <w:kern w:val="0"/>
          <w:sz w:val="17"/>
          <w:szCs w:val="17"/>
        </w:rPr>
        <w:t>"/software/</w:t>
      </w:r>
      <w:proofErr w:type="spellStart"/>
      <w:r>
        <w:rPr>
          <w:rFonts w:ascii="Lucida Console" w:eastAsia="微软雅黑" w:hAnsi="Lucida Console" w:cs="Lucida Console"/>
          <w:kern w:val="0"/>
          <w:sz w:val="17"/>
          <w:szCs w:val="17"/>
        </w:rPr>
        <w:t>tim</w:t>
      </w:r>
      <w:proofErr w:type="spellEnd"/>
      <w:r>
        <w:rPr>
          <w:rFonts w:ascii="Lucida Console" w:eastAsia="微软雅黑" w:hAnsi="Lucida Console" w:cs="Lucida Console"/>
          <w:kern w:val="0"/>
          <w:sz w:val="17"/>
          <w:szCs w:val="17"/>
        </w:rPr>
        <w:t>/tim.exe"</w:t>
      </w:r>
    </w:p>
    <w:p w14:paraId="769ADD64" w14:textId="77777777" w:rsidR="00914549" w:rsidRDefault="00914549" w:rsidP="00914549">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
    <w:p w14:paraId="2E2C3592" w14:textId="77777777" w:rsidR="00914549" w:rsidRDefault="00914549" w:rsidP="00914549">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w:t>
      </w:r>
    </w:p>
    <w:p w14:paraId="53A007AA" w14:textId="77777777" w:rsidR="00914549" w:rsidRDefault="00914549" w:rsidP="004E0A55">
      <w:pPr>
        <w:rPr>
          <w:rFonts w:hint="eastAsia"/>
        </w:rPr>
      </w:pPr>
    </w:p>
    <w:p w14:paraId="27D8BE2B" w14:textId="77777777" w:rsidR="00D31651" w:rsidRDefault="00D31651" w:rsidP="004E0A55">
      <w:pPr>
        <w:rPr>
          <w:rFonts w:hint="eastAsia"/>
        </w:rPr>
      </w:pPr>
    </w:p>
    <w:p w14:paraId="2ACA8281" w14:textId="1C09DB2F" w:rsidR="003468C3" w:rsidRDefault="00035DC0" w:rsidP="003468C3">
      <w:pPr>
        <w:pStyle w:val="3"/>
        <w:spacing w:before="0" w:beforeAutospacing="0" w:afterLines="50" w:after="156" w:afterAutospacing="0" w:line="360" w:lineRule="auto"/>
      </w:pPr>
      <w:bookmarkStart w:id="25" w:name="_Toc63600507"/>
      <w:r>
        <w:rPr>
          <w:rFonts w:hint="eastAsia"/>
        </w:rPr>
        <w:t>启动监听任务</w:t>
      </w:r>
      <w:bookmarkEnd w:id="25"/>
    </w:p>
    <w:tbl>
      <w:tblPr>
        <w:tblStyle w:val="af1"/>
        <w:tblW w:w="0" w:type="auto"/>
        <w:tblLook w:val="04A0" w:firstRow="1" w:lastRow="0" w:firstColumn="1" w:lastColumn="0" w:noHBand="0" w:noVBand="1"/>
      </w:tblPr>
      <w:tblGrid>
        <w:gridCol w:w="2765"/>
        <w:gridCol w:w="1382"/>
        <w:gridCol w:w="1383"/>
        <w:gridCol w:w="2766"/>
      </w:tblGrid>
      <w:tr w:rsidR="0010122B" w14:paraId="43D34CB3" w14:textId="77777777" w:rsidTr="0075384C">
        <w:tc>
          <w:tcPr>
            <w:tcW w:w="8296" w:type="dxa"/>
            <w:gridSpan w:val="4"/>
          </w:tcPr>
          <w:p w14:paraId="6779B9A1" w14:textId="778877DD" w:rsidR="0010122B" w:rsidRPr="0010122B" w:rsidRDefault="0010122B" w:rsidP="00035DC0">
            <w:pPr>
              <w:pStyle w:val="af6"/>
              <w:ind w:firstLineChars="0" w:firstLine="0"/>
            </w:pPr>
            <w:r>
              <w:rPr>
                <w:rFonts w:hint="eastAsia"/>
              </w:rPr>
              <w:t>地址：</w:t>
            </w:r>
            <w:r w:rsidRPr="006C09ED">
              <w:rPr>
                <w:rFonts w:hint="eastAsia"/>
              </w:rPr>
              <w:t>h</w:t>
            </w:r>
            <w:r w:rsidRPr="006C09ED">
              <w:t>ttps://</w:t>
            </w:r>
            <w:r>
              <w:t>地址待定</w:t>
            </w:r>
            <w:r>
              <w:t>/</w:t>
            </w:r>
            <w:r>
              <w:rPr>
                <w:rFonts w:hint="eastAsia"/>
              </w:rPr>
              <w:t>v</w:t>
            </w:r>
            <w:r>
              <w:t>1/</w:t>
            </w:r>
            <w:r w:rsidR="00035DC0">
              <w:rPr>
                <w:rFonts w:hint="eastAsia"/>
              </w:rPr>
              <w:t>task</w:t>
            </w:r>
            <w:r w:rsidRPr="0010122B">
              <w:t>/</w:t>
            </w:r>
            <w:r w:rsidR="00035DC0">
              <w:t>start</w:t>
            </w:r>
          </w:p>
        </w:tc>
      </w:tr>
      <w:tr w:rsidR="0010122B" w14:paraId="5013DEF7" w14:textId="77777777" w:rsidTr="0075384C">
        <w:tc>
          <w:tcPr>
            <w:tcW w:w="8296" w:type="dxa"/>
            <w:gridSpan w:val="4"/>
          </w:tcPr>
          <w:p w14:paraId="1C32487F" w14:textId="2825E278" w:rsidR="0010122B" w:rsidRDefault="0010122B" w:rsidP="00035DC0">
            <w:pPr>
              <w:pStyle w:val="af6"/>
              <w:ind w:firstLineChars="0" w:firstLine="0"/>
            </w:pPr>
            <w:r>
              <w:rPr>
                <w:rFonts w:hint="eastAsia"/>
              </w:rPr>
              <w:t>方法：</w:t>
            </w:r>
            <w:r w:rsidR="00035DC0">
              <w:t>Post</w:t>
            </w:r>
          </w:p>
        </w:tc>
      </w:tr>
      <w:tr w:rsidR="0010122B" w14:paraId="129286ED" w14:textId="77777777" w:rsidTr="0075384C">
        <w:tc>
          <w:tcPr>
            <w:tcW w:w="8296" w:type="dxa"/>
            <w:gridSpan w:val="4"/>
          </w:tcPr>
          <w:p w14:paraId="255D97BA" w14:textId="77777777" w:rsidR="0010122B" w:rsidRDefault="0010122B" w:rsidP="0075384C">
            <w:pPr>
              <w:pStyle w:val="af6"/>
              <w:ind w:firstLineChars="0" w:firstLine="0"/>
            </w:pPr>
            <w:r>
              <w:rPr>
                <w:rFonts w:hint="eastAsia"/>
              </w:rPr>
              <w:t>参数说明</w:t>
            </w:r>
          </w:p>
        </w:tc>
      </w:tr>
      <w:tr w:rsidR="0010122B" w14:paraId="54836B0D" w14:textId="77777777" w:rsidTr="0075384C">
        <w:tc>
          <w:tcPr>
            <w:tcW w:w="2765" w:type="dxa"/>
          </w:tcPr>
          <w:p w14:paraId="1A4EE919" w14:textId="77777777" w:rsidR="0010122B" w:rsidRDefault="0010122B" w:rsidP="0075384C">
            <w:pPr>
              <w:pStyle w:val="af6"/>
              <w:ind w:firstLineChars="0" w:firstLine="0"/>
            </w:pPr>
            <w:r>
              <w:rPr>
                <w:rFonts w:hint="eastAsia"/>
              </w:rPr>
              <w:t>名称</w:t>
            </w:r>
          </w:p>
        </w:tc>
        <w:tc>
          <w:tcPr>
            <w:tcW w:w="1382" w:type="dxa"/>
          </w:tcPr>
          <w:p w14:paraId="605123FF" w14:textId="77777777" w:rsidR="0010122B" w:rsidRDefault="0010122B" w:rsidP="0075384C">
            <w:pPr>
              <w:pStyle w:val="af6"/>
              <w:ind w:firstLineChars="0" w:firstLine="0"/>
            </w:pPr>
            <w:r>
              <w:rPr>
                <w:rFonts w:hint="eastAsia"/>
              </w:rPr>
              <w:t>类型</w:t>
            </w:r>
          </w:p>
        </w:tc>
        <w:tc>
          <w:tcPr>
            <w:tcW w:w="1383" w:type="dxa"/>
          </w:tcPr>
          <w:p w14:paraId="23DEC528" w14:textId="77777777" w:rsidR="0010122B" w:rsidRDefault="0010122B" w:rsidP="0075384C">
            <w:pPr>
              <w:pStyle w:val="af6"/>
              <w:ind w:firstLineChars="0" w:firstLine="0"/>
            </w:pPr>
            <w:r>
              <w:rPr>
                <w:rFonts w:hint="eastAsia"/>
              </w:rPr>
              <w:t>是否必填</w:t>
            </w:r>
          </w:p>
        </w:tc>
        <w:tc>
          <w:tcPr>
            <w:tcW w:w="2766" w:type="dxa"/>
          </w:tcPr>
          <w:p w14:paraId="343E4901" w14:textId="77777777" w:rsidR="0010122B" w:rsidRDefault="0010122B" w:rsidP="0075384C">
            <w:pPr>
              <w:pStyle w:val="af6"/>
              <w:ind w:firstLineChars="0" w:firstLine="0"/>
            </w:pPr>
            <w:r>
              <w:rPr>
                <w:rFonts w:hint="eastAsia"/>
              </w:rPr>
              <w:t>备注</w:t>
            </w:r>
          </w:p>
        </w:tc>
      </w:tr>
      <w:tr w:rsidR="00035DC0" w14:paraId="3BAF2B83" w14:textId="77777777" w:rsidTr="00035DC0">
        <w:tc>
          <w:tcPr>
            <w:tcW w:w="2765" w:type="dxa"/>
          </w:tcPr>
          <w:p w14:paraId="3131B5C6" w14:textId="77777777" w:rsidR="00035DC0" w:rsidRDefault="00035DC0" w:rsidP="00624F56">
            <w:pPr>
              <w:pStyle w:val="af6"/>
              <w:ind w:firstLineChars="0" w:firstLine="0"/>
            </w:pPr>
            <w:r>
              <w:rPr>
                <w:rFonts w:hint="eastAsia"/>
              </w:rPr>
              <w:t>i</w:t>
            </w:r>
            <w:r>
              <w:t>d</w:t>
            </w:r>
          </w:p>
        </w:tc>
        <w:tc>
          <w:tcPr>
            <w:tcW w:w="1382" w:type="dxa"/>
          </w:tcPr>
          <w:p w14:paraId="5B174319" w14:textId="77777777" w:rsidR="00035DC0" w:rsidRDefault="00035DC0" w:rsidP="00624F56">
            <w:pPr>
              <w:pStyle w:val="af6"/>
              <w:ind w:firstLineChars="0" w:firstLine="0"/>
            </w:pPr>
            <w:r>
              <w:t>String</w:t>
            </w:r>
          </w:p>
        </w:tc>
        <w:tc>
          <w:tcPr>
            <w:tcW w:w="1383" w:type="dxa"/>
          </w:tcPr>
          <w:p w14:paraId="2675EB94" w14:textId="77777777" w:rsidR="00035DC0" w:rsidRDefault="00035DC0" w:rsidP="00624F56">
            <w:pPr>
              <w:pStyle w:val="af6"/>
              <w:ind w:firstLineChars="0" w:firstLine="0"/>
            </w:pPr>
            <w:r>
              <w:rPr>
                <w:rFonts w:hint="eastAsia"/>
              </w:rPr>
              <w:t>是</w:t>
            </w:r>
          </w:p>
        </w:tc>
        <w:tc>
          <w:tcPr>
            <w:tcW w:w="2766" w:type="dxa"/>
          </w:tcPr>
          <w:p w14:paraId="14DB49E9" w14:textId="77777777" w:rsidR="00035DC0" w:rsidRDefault="00035DC0" w:rsidP="00624F56">
            <w:pPr>
              <w:pStyle w:val="af6"/>
              <w:ind w:firstLineChars="0" w:firstLine="0"/>
            </w:pPr>
            <w:r>
              <w:rPr>
                <w:rFonts w:hint="eastAsia"/>
              </w:rPr>
              <w:t>任务唯一</w:t>
            </w:r>
            <w:r>
              <w:rPr>
                <w:rFonts w:hint="eastAsia"/>
              </w:rPr>
              <w:t>I</w:t>
            </w:r>
            <w:r>
              <w:t>D</w:t>
            </w:r>
          </w:p>
        </w:tc>
      </w:tr>
      <w:tr w:rsidR="00035DC0" w14:paraId="3AE8A5D3" w14:textId="77777777" w:rsidTr="00035DC0">
        <w:tc>
          <w:tcPr>
            <w:tcW w:w="2765" w:type="dxa"/>
          </w:tcPr>
          <w:p w14:paraId="13B1D75E" w14:textId="77777777" w:rsidR="00035DC0" w:rsidRDefault="00035DC0" w:rsidP="00624F56">
            <w:pPr>
              <w:pStyle w:val="af6"/>
              <w:ind w:firstLineChars="0" w:firstLine="0"/>
            </w:pPr>
            <w:proofErr w:type="spellStart"/>
            <w:r w:rsidRPr="000712FB">
              <w:t>softwareName</w:t>
            </w:r>
            <w:proofErr w:type="spellEnd"/>
          </w:p>
        </w:tc>
        <w:tc>
          <w:tcPr>
            <w:tcW w:w="1382" w:type="dxa"/>
          </w:tcPr>
          <w:p w14:paraId="289FF782" w14:textId="77777777" w:rsidR="00035DC0" w:rsidRDefault="00035DC0" w:rsidP="00624F56">
            <w:pPr>
              <w:pStyle w:val="af6"/>
              <w:ind w:firstLineChars="0" w:firstLine="0"/>
            </w:pPr>
            <w:r>
              <w:rPr>
                <w:rFonts w:hint="eastAsia"/>
              </w:rPr>
              <w:t>String</w:t>
            </w:r>
            <w:r>
              <w:t>(255)</w:t>
            </w:r>
          </w:p>
        </w:tc>
        <w:tc>
          <w:tcPr>
            <w:tcW w:w="1383" w:type="dxa"/>
          </w:tcPr>
          <w:p w14:paraId="1BE6FF36" w14:textId="77777777" w:rsidR="00035DC0" w:rsidRDefault="00035DC0" w:rsidP="00624F56">
            <w:pPr>
              <w:pStyle w:val="af6"/>
              <w:ind w:firstLineChars="0" w:firstLine="0"/>
              <w:rPr>
                <w:rFonts w:hint="eastAsia"/>
              </w:rPr>
            </w:pPr>
            <w:r>
              <w:rPr>
                <w:rFonts w:hint="eastAsia"/>
              </w:rPr>
              <w:t>是</w:t>
            </w:r>
          </w:p>
        </w:tc>
        <w:tc>
          <w:tcPr>
            <w:tcW w:w="2766" w:type="dxa"/>
          </w:tcPr>
          <w:p w14:paraId="07D96AF3" w14:textId="77777777" w:rsidR="00035DC0" w:rsidRDefault="00035DC0" w:rsidP="00624F56">
            <w:pPr>
              <w:pStyle w:val="af6"/>
              <w:ind w:firstLineChars="0" w:firstLine="0"/>
            </w:pPr>
            <w:r>
              <w:rPr>
                <w:rFonts w:hint="eastAsia"/>
              </w:rPr>
              <w:t>对应软件名称</w:t>
            </w:r>
          </w:p>
        </w:tc>
      </w:tr>
      <w:tr w:rsidR="00035DC0" w14:paraId="3A92C21A" w14:textId="77777777" w:rsidTr="00035DC0">
        <w:tc>
          <w:tcPr>
            <w:tcW w:w="2765" w:type="dxa"/>
          </w:tcPr>
          <w:p w14:paraId="0A2E5650" w14:textId="77777777" w:rsidR="00035DC0" w:rsidRPr="000712FB" w:rsidRDefault="00035DC0" w:rsidP="00624F56">
            <w:pPr>
              <w:pStyle w:val="af6"/>
              <w:ind w:firstLineChars="0" w:firstLine="0"/>
            </w:pPr>
            <w:proofErr w:type="spellStart"/>
            <w:r>
              <w:rPr>
                <w:rFonts w:hint="eastAsia"/>
              </w:rPr>
              <w:t>exe</w:t>
            </w:r>
            <w:r>
              <w:t>P</w:t>
            </w:r>
            <w:r>
              <w:rPr>
                <w:rFonts w:hint="eastAsia"/>
              </w:rPr>
              <w:t>ath</w:t>
            </w:r>
            <w:proofErr w:type="spellEnd"/>
          </w:p>
        </w:tc>
        <w:tc>
          <w:tcPr>
            <w:tcW w:w="1382" w:type="dxa"/>
          </w:tcPr>
          <w:p w14:paraId="2EB1F98E" w14:textId="77777777" w:rsidR="00035DC0" w:rsidRDefault="00035DC0" w:rsidP="00624F56">
            <w:pPr>
              <w:pStyle w:val="af6"/>
              <w:ind w:firstLineChars="0" w:firstLine="0"/>
              <w:rPr>
                <w:rFonts w:hint="eastAsia"/>
              </w:rPr>
            </w:pPr>
            <w:r>
              <w:rPr>
                <w:rFonts w:hint="eastAsia"/>
              </w:rPr>
              <w:t>String</w:t>
            </w:r>
            <w:r>
              <w:t>(255)</w:t>
            </w:r>
          </w:p>
        </w:tc>
        <w:tc>
          <w:tcPr>
            <w:tcW w:w="1383" w:type="dxa"/>
          </w:tcPr>
          <w:p w14:paraId="7CBF82CA" w14:textId="77777777" w:rsidR="00035DC0" w:rsidRDefault="00035DC0" w:rsidP="00624F56">
            <w:pPr>
              <w:pStyle w:val="af6"/>
              <w:ind w:firstLineChars="0" w:firstLine="0"/>
              <w:rPr>
                <w:rFonts w:hint="eastAsia"/>
              </w:rPr>
            </w:pPr>
            <w:r>
              <w:rPr>
                <w:rFonts w:hint="eastAsia"/>
              </w:rPr>
              <w:t>是</w:t>
            </w:r>
          </w:p>
        </w:tc>
        <w:tc>
          <w:tcPr>
            <w:tcW w:w="2766" w:type="dxa"/>
          </w:tcPr>
          <w:p w14:paraId="5A098727" w14:textId="77777777" w:rsidR="00035DC0" w:rsidRDefault="00035DC0" w:rsidP="00624F56">
            <w:pPr>
              <w:pStyle w:val="af6"/>
              <w:ind w:firstLineChars="0" w:firstLine="0"/>
              <w:rPr>
                <w:rFonts w:hint="eastAsia"/>
              </w:rPr>
            </w:pPr>
            <w:r>
              <w:rPr>
                <w:rFonts w:hint="eastAsia"/>
              </w:rPr>
              <w:t>对应软件运行路径</w:t>
            </w:r>
          </w:p>
        </w:tc>
      </w:tr>
      <w:tr w:rsidR="00035DC0" w14:paraId="13703452" w14:textId="77777777" w:rsidTr="0075384C">
        <w:tc>
          <w:tcPr>
            <w:tcW w:w="2765" w:type="dxa"/>
          </w:tcPr>
          <w:p w14:paraId="314F78AB" w14:textId="77777777" w:rsidR="00035DC0" w:rsidRDefault="00035DC0" w:rsidP="0075384C">
            <w:pPr>
              <w:pStyle w:val="af6"/>
              <w:ind w:firstLineChars="0" w:firstLine="0"/>
            </w:pPr>
          </w:p>
        </w:tc>
        <w:tc>
          <w:tcPr>
            <w:tcW w:w="1382" w:type="dxa"/>
          </w:tcPr>
          <w:p w14:paraId="50D4F9E8" w14:textId="77777777" w:rsidR="00035DC0" w:rsidRDefault="00035DC0" w:rsidP="0075384C">
            <w:pPr>
              <w:pStyle w:val="af6"/>
              <w:ind w:firstLineChars="0" w:firstLine="0"/>
              <w:rPr>
                <w:rFonts w:hint="eastAsia"/>
              </w:rPr>
            </w:pPr>
          </w:p>
        </w:tc>
        <w:tc>
          <w:tcPr>
            <w:tcW w:w="1383" w:type="dxa"/>
          </w:tcPr>
          <w:p w14:paraId="1584258E" w14:textId="77777777" w:rsidR="00035DC0" w:rsidRDefault="00035DC0" w:rsidP="0075384C">
            <w:pPr>
              <w:pStyle w:val="af6"/>
              <w:ind w:firstLineChars="0" w:firstLine="0"/>
              <w:rPr>
                <w:rFonts w:hint="eastAsia"/>
              </w:rPr>
            </w:pPr>
          </w:p>
        </w:tc>
        <w:tc>
          <w:tcPr>
            <w:tcW w:w="2766" w:type="dxa"/>
          </w:tcPr>
          <w:p w14:paraId="09A17E1F" w14:textId="77777777" w:rsidR="00035DC0" w:rsidRPr="00AF62C1" w:rsidRDefault="00035DC0" w:rsidP="0075384C">
            <w:pPr>
              <w:pStyle w:val="af6"/>
              <w:ind w:firstLineChars="0" w:firstLine="0"/>
              <w:rPr>
                <w:rFonts w:hint="eastAsia"/>
              </w:rPr>
            </w:pPr>
          </w:p>
        </w:tc>
      </w:tr>
      <w:tr w:rsidR="00035DC0" w14:paraId="3CBACEA0" w14:textId="77777777" w:rsidTr="00035DC0">
        <w:trPr>
          <w:gridAfter w:val="3"/>
          <w:wAfter w:w="5531" w:type="dxa"/>
        </w:trPr>
        <w:tc>
          <w:tcPr>
            <w:tcW w:w="2765" w:type="dxa"/>
          </w:tcPr>
          <w:p w14:paraId="7AE4F5E8" w14:textId="77777777" w:rsidR="00035DC0" w:rsidRDefault="00035DC0" w:rsidP="00624F56">
            <w:pPr>
              <w:pStyle w:val="af6"/>
              <w:ind w:firstLineChars="0" w:firstLine="0"/>
            </w:pPr>
            <w:r>
              <w:rPr>
                <w:rFonts w:hint="eastAsia"/>
              </w:rPr>
              <w:t>响应报文</w:t>
            </w:r>
          </w:p>
        </w:tc>
      </w:tr>
      <w:tr w:rsidR="00035DC0" w14:paraId="7CF092C1" w14:textId="77777777" w:rsidTr="00035DC0">
        <w:tc>
          <w:tcPr>
            <w:tcW w:w="2765" w:type="dxa"/>
          </w:tcPr>
          <w:p w14:paraId="6595A804" w14:textId="77777777" w:rsidR="00035DC0" w:rsidRDefault="00035DC0" w:rsidP="00624F56">
            <w:pPr>
              <w:pStyle w:val="af6"/>
              <w:ind w:firstLineChars="0" w:firstLine="0"/>
            </w:pPr>
            <w:r>
              <w:rPr>
                <w:rFonts w:hint="eastAsia"/>
              </w:rPr>
              <w:t>名称</w:t>
            </w:r>
          </w:p>
        </w:tc>
        <w:tc>
          <w:tcPr>
            <w:tcW w:w="1382" w:type="dxa"/>
          </w:tcPr>
          <w:p w14:paraId="395B7DC4" w14:textId="77777777" w:rsidR="00035DC0" w:rsidRDefault="00035DC0" w:rsidP="00624F56">
            <w:pPr>
              <w:pStyle w:val="af6"/>
              <w:ind w:firstLineChars="0" w:firstLine="0"/>
            </w:pPr>
            <w:r>
              <w:rPr>
                <w:rFonts w:hint="eastAsia"/>
              </w:rPr>
              <w:t>类型</w:t>
            </w:r>
          </w:p>
        </w:tc>
        <w:tc>
          <w:tcPr>
            <w:tcW w:w="1383" w:type="dxa"/>
          </w:tcPr>
          <w:p w14:paraId="05F499A7" w14:textId="77777777" w:rsidR="00035DC0" w:rsidRDefault="00035DC0" w:rsidP="00624F56">
            <w:pPr>
              <w:pStyle w:val="af6"/>
              <w:ind w:firstLineChars="0" w:firstLine="0"/>
            </w:pPr>
            <w:r>
              <w:rPr>
                <w:rFonts w:hint="eastAsia"/>
              </w:rPr>
              <w:t>是否必填</w:t>
            </w:r>
          </w:p>
        </w:tc>
        <w:tc>
          <w:tcPr>
            <w:tcW w:w="2766" w:type="dxa"/>
          </w:tcPr>
          <w:p w14:paraId="13B76028" w14:textId="77777777" w:rsidR="00035DC0" w:rsidRDefault="00035DC0" w:rsidP="00624F56">
            <w:pPr>
              <w:pStyle w:val="af6"/>
              <w:ind w:firstLineChars="0" w:firstLine="0"/>
            </w:pPr>
            <w:r>
              <w:rPr>
                <w:rFonts w:hint="eastAsia"/>
              </w:rPr>
              <w:t>备注</w:t>
            </w:r>
          </w:p>
        </w:tc>
      </w:tr>
      <w:tr w:rsidR="00035DC0" w14:paraId="6B8E1947" w14:textId="77777777" w:rsidTr="00035DC0">
        <w:tc>
          <w:tcPr>
            <w:tcW w:w="2765" w:type="dxa"/>
          </w:tcPr>
          <w:p w14:paraId="62BE6383" w14:textId="77777777" w:rsidR="00035DC0" w:rsidRDefault="00035DC0" w:rsidP="00624F56">
            <w:pPr>
              <w:pStyle w:val="af6"/>
              <w:ind w:firstLineChars="0" w:firstLine="0"/>
            </w:pPr>
            <w:r>
              <w:rPr>
                <w:rFonts w:hint="eastAsia"/>
              </w:rPr>
              <w:t>i</w:t>
            </w:r>
            <w:r>
              <w:t>d</w:t>
            </w:r>
          </w:p>
        </w:tc>
        <w:tc>
          <w:tcPr>
            <w:tcW w:w="1382" w:type="dxa"/>
          </w:tcPr>
          <w:p w14:paraId="3CFC9678" w14:textId="77777777" w:rsidR="00035DC0" w:rsidRDefault="00035DC0" w:rsidP="00624F56">
            <w:pPr>
              <w:pStyle w:val="af6"/>
              <w:ind w:firstLineChars="0" w:firstLine="0"/>
            </w:pPr>
            <w:r>
              <w:t>String</w:t>
            </w:r>
          </w:p>
        </w:tc>
        <w:tc>
          <w:tcPr>
            <w:tcW w:w="1383" w:type="dxa"/>
          </w:tcPr>
          <w:p w14:paraId="4125596D" w14:textId="77777777" w:rsidR="00035DC0" w:rsidRDefault="00035DC0" w:rsidP="00624F56">
            <w:pPr>
              <w:pStyle w:val="af6"/>
              <w:ind w:firstLineChars="0" w:firstLine="0"/>
            </w:pPr>
            <w:r>
              <w:rPr>
                <w:rFonts w:hint="eastAsia"/>
              </w:rPr>
              <w:t>是</w:t>
            </w:r>
          </w:p>
        </w:tc>
        <w:tc>
          <w:tcPr>
            <w:tcW w:w="2766" w:type="dxa"/>
          </w:tcPr>
          <w:p w14:paraId="50E490A6" w14:textId="77777777" w:rsidR="00035DC0" w:rsidRDefault="00035DC0" w:rsidP="00624F56">
            <w:pPr>
              <w:pStyle w:val="af6"/>
              <w:ind w:firstLineChars="0" w:firstLine="0"/>
            </w:pPr>
            <w:r>
              <w:rPr>
                <w:rFonts w:hint="eastAsia"/>
              </w:rPr>
              <w:t>任务唯一</w:t>
            </w:r>
            <w:r>
              <w:rPr>
                <w:rFonts w:hint="eastAsia"/>
              </w:rPr>
              <w:t>I</w:t>
            </w:r>
            <w:r>
              <w:t>D</w:t>
            </w:r>
          </w:p>
        </w:tc>
      </w:tr>
      <w:tr w:rsidR="00035DC0" w14:paraId="2A2B101A" w14:textId="77777777" w:rsidTr="00035DC0">
        <w:tc>
          <w:tcPr>
            <w:tcW w:w="2765" w:type="dxa"/>
          </w:tcPr>
          <w:p w14:paraId="456CA4FD" w14:textId="77777777" w:rsidR="00035DC0" w:rsidRDefault="00035DC0" w:rsidP="00624F56">
            <w:pPr>
              <w:pStyle w:val="af6"/>
              <w:ind w:firstLineChars="0" w:firstLine="0"/>
            </w:pPr>
            <w:proofErr w:type="spellStart"/>
            <w:r w:rsidRPr="000712FB">
              <w:t>startTime</w:t>
            </w:r>
            <w:proofErr w:type="spellEnd"/>
          </w:p>
        </w:tc>
        <w:tc>
          <w:tcPr>
            <w:tcW w:w="1382" w:type="dxa"/>
          </w:tcPr>
          <w:p w14:paraId="740262D6" w14:textId="77777777" w:rsidR="00035DC0" w:rsidRDefault="00035DC0" w:rsidP="00624F56">
            <w:pPr>
              <w:pStyle w:val="af6"/>
              <w:ind w:firstLineChars="0" w:firstLine="0"/>
            </w:pPr>
            <w:proofErr w:type="spellStart"/>
            <w:r>
              <w:t>DateTime</w:t>
            </w:r>
            <w:proofErr w:type="spellEnd"/>
          </w:p>
        </w:tc>
        <w:tc>
          <w:tcPr>
            <w:tcW w:w="1383" w:type="dxa"/>
          </w:tcPr>
          <w:p w14:paraId="1A969F49" w14:textId="77777777" w:rsidR="00035DC0" w:rsidRDefault="00035DC0" w:rsidP="00624F56">
            <w:pPr>
              <w:pStyle w:val="af6"/>
              <w:ind w:firstLineChars="0" w:firstLine="0"/>
            </w:pPr>
            <w:r>
              <w:rPr>
                <w:rFonts w:hint="eastAsia"/>
              </w:rPr>
              <w:t>是</w:t>
            </w:r>
          </w:p>
        </w:tc>
        <w:tc>
          <w:tcPr>
            <w:tcW w:w="2766" w:type="dxa"/>
          </w:tcPr>
          <w:p w14:paraId="1F696A98" w14:textId="77777777" w:rsidR="00035DC0" w:rsidRDefault="00035DC0" w:rsidP="00624F56">
            <w:pPr>
              <w:pStyle w:val="af6"/>
              <w:ind w:firstLineChars="0" w:firstLine="0"/>
            </w:pPr>
            <w:proofErr w:type="spellStart"/>
            <w:r>
              <w:t>yyyy</w:t>
            </w:r>
            <w:proofErr w:type="spellEnd"/>
            <w:r>
              <w:t>-MM-</w:t>
            </w:r>
            <w:proofErr w:type="spellStart"/>
            <w:r>
              <w:t>dd</w:t>
            </w:r>
            <w:proofErr w:type="spellEnd"/>
            <w:r>
              <w:t xml:space="preserve"> </w:t>
            </w:r>
            <w:proofErr w:type="spellStart"/>
            <w:r>
              <w:t>HH:mm:ss</w:t>
            </w:r>
            <w:proofErr w:type="spellEnd"/>
            <w:r>
              <w:t xml:space="preserve"> </w:t>
            </w:r>
            <w:r>
              <w:rPr>
                <w:rFonts w:hint="eastAsia"/>
              </w:rPr>
              <w:t>启动时间</w:t>
            </w:r>
          </w:p>
        </w:tc>
      </w:tr>
      <w:tr w:rsidR="00035DC0" w14:paraId="2B2C4E90" w14:textId="77777777" w:rsidTr="00035DC0">
        <w:tc>
          <w:tcPr>
            <w:tcW w:w="2765" w:type="dxa"/>
          </w:tcPr>
          <w:p w14:paraId="511588D7" w14:textId="77777777" w:rsidR="00035DC0" w:rsidRPr="000712FB" w:rsidRDefault="00035DC0" w:rsidP="00624F56">
            <w:pPr>
              <w:pStyle w:val="af6"/>
              <w:ind w:firstLineChars="0" w:firstLine="0"/>
            </w:pPr>
            <w:proofErr w:type="spellStart"/>
            <w:r>
              <w:t>e</w:t>
            </w:r>
            <w:r>
              <w:rPr>
                <w:rFonts w:hint="eastAsia"/>
              </w:rPr>
              <w:t>nd</w:t>
            </w:r>
            <w:r>
              <w:t>Time</w:t>
            </w:r>
            <w:proofErr w:type="spellEnd"/>
          </w:p>
        </w:tc>
        <w:tc>
          <w:tcPr>
            <w:tcW w:w="1382" w:type="dxa"/>
          </w:tcPr>
          <w:p w14:paraId="422F8050" w14:textId="77777777" w:rsidR="00035DC0" w:rsidRDefault="00035DC0" w:rsidP="00624F56">
            <w:pPr>
              <w:pStyle w:val="af6"/>
              <w:ind w:firstLineChars="0" w:firstLine="0"/>
            </w:pPr>
            <w:proofErr w:type="spellStart"/>
            <w:r>
              <w:t>DateTime</w:t>
            </w:r>
            <w:proofErr w:type="spellEnd"/>
          </w:p>
        </w:tc>
        <w:tc>
          <w:tcPr>
            <w:tcW w:w="1383" w:type="dxa"/>
          </w:tcPr>
          <w:p w14:paraId="335A5F98" w14:textId="77777777" w:rsidR="00035DC0" w:rsidRDefault="00035DC0" w:rsidP="00624F56">
            <w:pPr>
              <w:pStyle w:val="af6"/>
              <w:ind w:firstLineChars="0" w:firstLine="0"/>
              <w:rPr>
                <w:rFonts w:hint="eastAsia"/>
              </w:rPr>
            </w:pPr>
            <w:r>
              <w:rPr>
                <w:rFonts w:hint="eastAsia"/>
              </w:rPr>
              <w:t>否</w:t>
            </w:r>
          </w:p>
        </w:tc>
        <w:tc>
          <w:tcPr>
            <w:tcW w:w="2766" w:type="dxa"/>
          </w:tcPr>
          <w:p w14:paraId="2D121E97" w14:textId="77777777" w:rsidR="00035DC0" w:rsidRDefault="00035DC0" w:rsidP="00624F56">
            <w:pPr>
              <w:pStyle w:val="af6"/>
              <w:ind w:firstLineChars="0" w:firstLine="0"/>
            </w:pPr>
            <w:proofErr w:type="spellStart"/>
            <w:r>
              <w:t>yyyy</w:t>
            </w:r>
            <w:proofErr w:type="spellEnd"/>
            <w:r>
              <w:t>-MM-</w:t>
            </w:r>
            <w:proofErr w:type="spellStart"/>
            <w:r>
              <w:t>dd</w:t>
            </w:r>
            <w:proofErr w:type="spellEnd"/>
            <w:r>
              <w:t xml:space="preserve"> </w:t>
            </w:r>
            <w:proofErr w:type="spellStart"/>
            <w:r>
              <w:t>HH:mm:ss</w:t>
            </w:r>
            <w:proofErr w:type="spellEnd"/>
            <w:r>
              <w:t xml:space="preserve"> </w:t>
            </w:r>
            <w:r>
              <w:rPr>
                <w:rFonts w:hint="eastAsia"/>
              </w:rPr>
              <w:t>结束时间</w:t>
            </w:r>
          </w:p>
        </w:tc>
      </w:tr>
      <w:tr w:rsidR="00035DC0" w14:paraId="66C4F26F" w14:textId="77777777" w:rsidTr="00035DC0">
        <w:tc>
          <w:tcPr>
            <w:tcW w:w="2765" w:type="dxa"/>
          </w:tcPr>
          <w:p w14:paraId="5DCEBDA2" w14:textId="77777777" w:rsidR="00035DC0" w:rsidRDefault="00035DC0" w:rsidP="00624F56">
            <w:pPr>
              <w:pStyle w:val="af6"/>
              <w:ind w:firstLineChars="0" w:firstLine="0"/>
            </w:pPr>
            <w:proofErr w:type="spellStart"/>
            <w:r w:rsidRPr="000712FB">
              <w:t>softwareName</w:t>
            </w:r>
            <w:proofErr w:type="spellEnd"/>
          </w:p>
        </w:tc>
        <w:tc>
          <w:tcPr>
            <w:tcW w:w="1382" w:type="dxa"/>
          </w:tcPr>
          <w:p w14:paraId="5F4DC917" w14:textId="77777777" w:rsidR="00035DC0" w:rsidRDefault="00035DC0" w:rsidP="00624F56">
            <w:pPr>
              <w:pStyle w:val="af6"/>
              <w:ind w:firstLineChars="0" w:firstLine="0"/>
            </w:pPr>
            <w:r>
              <w:rPr>
                <w:rFonts w:hint="eastAsia"/>
              </w:rPr>
              <w:t>String</w:t>
            </w:r>
            <w:r>
              <w:t>(255)</w:t>
            </w:r>
          </w:p>
        </w:tc>
        <w:tc>
          <w:tcPr>
            <w:tcW w:w="1383" w:type="dxa"/>
          </w:tcPr>
          <w:p w14:paraId="46285E02" w14:textId="77777777" w:rsidR="00035DC0" w:rsidRDefault="00035DC0" w:rsidP="00624F56">
            <w:pPr>
              <w:pStyle w:val="af6"/>
              <w:ind w:firstLineChars="0" w:firstLine="0"/>
              <w:rPr>
                <w:rFonts w:hint="eastAsia"/>
              </w:rPr>
            </w:pPr>
            <w:r>
              <w:rPr>
                <w:rFonts w:hint="eastAsia"/>
              </w:rPr>
              <w:t>是</w:t>
            </w:r>
          </w:p>
        </w:tc>
        <w:tc>
          <w:tcPr>
            <w:tcW w:w="2766" w:type="dxa"/>
          </w:tcPr>
          <w:p w14:paraId="15AB46B9" w14:textId="77777777" w:rsidR="00035DC0" w:rsidRDefault="00035DC0" w:rsidP="00624F56">
            <w:pPr>
              <w:pStyle w:val="af6"/>
              <w:ind w:firstLineChars="0" w:firstLine="0"/>
            </w:pPr>
            <w:r>
              <w:rPr>
                <w:rFonts w:hint="eastAsia"/>
              </w:rPr>
              <w:t>对应软件名称</w:t>
            </w:r>
          </w:p>
        </w:tc>
      </w:tr>
      <w:tr w:rsidR="00035DC0" w14:paraId="4AC8A63A" w14:textId="77777777" w:rsidTr="00035DC0">
        <w:tc>
          <w:tcPr>
            <w:tcW w:w="2765" w:type="dxa"/>
          </w:tcPr>
          <w:p w14:paraId="2C957440" w14:textId="77777777" w:rsidR="00035DC0" w:rsidRPr="000712FB" w:rsidRDefault="00035DC0" w:rsidP="00624F56">
            <w:pPr>
              <w:pStyle w:val="af6"/>
              <w:ind w:firstLineChars="0" w:firstLine="0"/>
            </w:pPr>
            <w:proofErr w:type="spellStart"/>
            <w:r>
              <w:rPr>
                <w:rFonts w:hint="eastAsia"/>
              </w:rPr>
              <w:t>exe</w:t>
            </w:r>
            <w:r>
              <w:t>P</w:t>
            </w:r>
            <w:r>
              <w:rPr>
                <w:rFonts w:hint="eastAsia"/>
              </w:rPr>
              <w:t>ath</w:t>
            </w:r>
            <w:proofErr w:type="spellEnd"/>
          </w:p>
        </w:tc>
        <w:tc>
          <w:tcPr>
            <w:tcW w:w="1382" w:type="dxa"/>
          </w:tcPr>
          <w:p w14:paraId="7C99929D" w14:textId="77777777" w:rsidR="00035DC0" w:rsidRDefault="00035DC0" w:rsidP="00624F56">
            <w:pPr>
              <w:pStyle w:val="af6"/>
              <w:ind w:firstLineChars="0" w:firstLine="0"/>
              <w:rPr>
                <w:rFonts w:hint="eastAsia"/>
              </w:rPr>
            </w:pPr>
            <w:r>
              <w:rPr>
                <w:rFonts w:hint="eastAsia"/>
              </w:rPr>
              <w:t>String</w:t>
            </w:r>
            <w:r>
              <w:t>(255)</w:t>
            </w:r>
          </w:p>
        </w:tc>
        <w:tc>
          <w:tcPr>
            <w:tcW w:w="1383" w:type="dxa"/>
          </w:tcPr>
          <w:p w14:paraId="2A9A894C" w14:textId="77777777" w:rsidR="00035DC0" w:rsidRDefault="00035DC0" w:rsidP="00624F56">
            <w:pPr>
              <w:pStyle w:val="af6"/>
              <w:ind w:firstLineChars="0" w:firstLine="0"/>
              <w:rPr>
                <w:rFonts w:hint="eastAsia"/>
              </w:rPr>
            </w:pPr>
            <w:r>
              <w:rPr>
                <w:rFonts w:hint="eastAsia"/>
              </w:rPr>
              <w:t>是</w:t>
            </w:r>
          </w:p>
        </w:tc>
        <w:tc>
          <w:tcPr>
            <w:tcW w:w="2766" w:type="dxa"/>
          </w:tcPr>
          <w:p w14:paraId="0591F09F" w14:textId="77777777" w:rsidR="00035DC0" w:rsidRDefault="00035DC0" w:rsidP="00624F56">
            <w:pPr>
              <w:pStyle w:val="af6"/>
              <w:ind w:firstLineChars="0" w:firstLine="0"/>
              <w:rPr>
                <w:rFonts w:hint="eastAsia"/>
              </w:rPr>
            </w:pPr>
            <w:r>
              <w:rPr>
                <w:rFonts w:hint="eastAsia"/>
              </w:rPr>
              <w:t>对应软件运行路径</w:t>
            </w:r>
          </w:p>
        </w:tc>
      </w:tr>
      <w:tr w:rsidR="00035DC0" w14:paraId="558710B7" w14:textId="77777777" w:rsidTr="00035DC0">
        <w:tc>
          <w:tcPr>
            <w:tcW w:w="2765" w:type="dxa"/>
          </w:tcPr>
          <w:p w14:paraId="0E9DEE31" w14:textId="77777777" w:rsidR="00035DC0" w:rsidRDefault="00035DC0" w:rsidP="00624F56">
            <w:pPr>
              <w:pStyle w:val="af6"/>
              <w:ind w:firstLineChars="0" w:firstLine="0"/>
            </w:pPr>
            <w:proofErr w:type="spellStart"/>
            <w:r>
              <w:rPr>
                <w:rFonts w:hint="eastAsia"/>
              </w:rPr>
              <w:t>pids</w:t>
            </w:r>
            <w:proofErr w:type="spellEnd"/>
          </w:p>
        </w:tc>
        <w:tc>
          <w:tcPr>
            <w:tcW w:w="1382" w:type="dxa"/>
          </w:tcPr>
          <w:p w14:paraId="5BC78F96" w14:textId="77777777" w:rsidR="00035DC0" w:rsidRDefault="00035DC0" w:rsidP="00624F56">
            <w:pPr>
              <w:pStyle w:val="af6"/>
              <w:ind w:firstLineChars="0" w:firstLine="0"/>
              <w:rPr>
                <w:rFonts w:hint="eastAsia"/>
              </w:rPr>
            </w:pPr>
            <w:r>
              <w:rPr>
                <w:rFonts w:hint="eastAsia"/>
              </w:rPr>
              <w:t>Long</w:t>
            </w:r>
            <w:r>
              <w:rPr>
                <w:rFonts w:hint="eastAsia"/>
              </w:rPr>
              <w:t>数组</w:t>
            </w:r>
          </w:p>
        </w:tc>
        <w:tc>
          <w:tcPr>
            <w:tcW w:w="1383" w:type="dxa"/>
          </w:tcPr>
          <w:p w14:paraId="11DC59C4" w14:textId="77777777" w:rsidR="00035DC0" w:rsidRDefault="00035DC0" w:rsidP="00624F56">
            <w:pPr>
              <w:pStyle w:val="af6"/>
              <w:ind w:firstLineChars="0" w:firstLine="0"/>
              <w:rPr>
                <w:rFonts w:hint="eastAsia"/>
              </w:rPr>
            </w:pPr>
            <w:r>
              <w:rPr>
                <w:rFonts w:hint="eastAsia"/>
              </w:rPr>
              <w:t>是</w:t>
            </w:r>
          </w:p>
        </w:tc>
        <w:tc>
          <w:tcPr>
            <w:tcW w:w="2766" w:type="dxa"/>
          </w:tcPr>
          <w:p w14:paraId="4D6C79BC" w14:textId="77777777" w:rsidR="00035DC0" w:rsidRDefault="00035DC0" w:rsidP="00624F56">
            <w:pPr>
              <w:pStyle w:val="af6"/>
              <w:ind w:firstLineChars="0" w:firstLine="0"/>
              <w:rPr>
                <w:rFonts w:hint="eastAsia"/>
              </w:rPr>
            </w:pPr>
            <w:r>
              <w:rPr>
                <w:rFonts w:hint="eastAsia"/>
              </w:rPr>
              <w:t>用户进程号列表</w:t>
            </w:r>
          </w:p>
        </w:tc>
      </w:tr>
      <w:tr w:rsidR="00035DC0" w14:paraId="33956D77" w14:textId="77777777" w:rsidTr="00035DC0">
        <w:tc>
          <w:tcPr>
            <w:tcW w:w="2765" w:type="dxa"/>
          </w:tcPr>
          <w:p w14:paraId="39991A24" w14:textId="77777777" w:rsidR="00035DC0" w:rsidRDefault="00035DC0" w:rsidP="00624F56">
            <w:pPr>
              <w:pStyle w:val="af6"/>
              <w:ind w:firstLineChars="0" w:firstLine="0"/>
            </w:pPr>
            <w:r w:rsidRPr="000712FB">
              <w:t>complete</w:t>
            </w:r>
          </w:p>
        </w:tc>
        <w:tc>
          <w:tcPr>
            <w:tcW w:w="1382" w:type="dxa"/>
          </w:tcPr>
          <w:p w14:paraId="418CB2DE" w14:textId="77777777" w:rsidR="00035DC0" w:rsidRDefault="00035DC0" w:rsidP="00624F56">
            <w:pPr>
              <w:pStyle w:val="af6"/>
              <w:ind w:firstLineChars="0" w:firstLine="0"/>
            </w:pPr>
            <w:r>
              <w:t>B</w:t>
            </w:r>
            <w:r>
              <w:rPr>
                <w:rFonts w:hint="eastAsia"/>
              </w:rPr>
              <w:t>oolean</w:t>
            </w:r>
          </w:p>
        </w:tc>
        <w:tc>
          <w:tcPr>
            <w:tcW w:w="1383" w:type="dxa"/>
          </w:tcPr>
          <w:p w14:paraId="4DB6B5AE" w14:textId="77777777" w:rsidR="00035DC0" w:rsidRDefault="00035DC0" w:rsidP="00624F56">
            <w:pPr>
              <w:pStyle w:val="af6"/>
              <w:ind w:firstLineChars="0" w:firstLine="0"/>
            </w:pPr>
            <w:r>
              <w:rPr>
                <w:rFonts w:hint="eastAsia"/>
              </w:rPr>
              <w:t>是</w:t>
            </w:r>
          </w:p>
        </w:tc>
        <w:tc>
          <w:tcPr>
            <w:tcW w:w="2766" w:type="dxa"/>
          </w:tcPr>
          <w:p w14:paraId="7564B58A" w14:textId="77777777" w:rsidR="00035DC0" w:rsidRDefault="00035DC0" w:rsidP="00624F56">
            <w:pPr>
              <w:pStyle w:val="af6"/>
              <w:ind w:firstLineChars="0" w:firstLine="0"/>
            </w:pPr>
            <w:r>
              <w:rPr>
                <w:rFonts w:hint="eastAsia"/>
              </w:rPr>
              <w:t>是否完成监控</w:t>
            </w:r>
          </w:p>
        </w:tc>
      </w:tr>
    </w:tbl>
    <w:p w14:paraId="5B07C2C6" w14:textId="77777777" w:rsidR="007164D5" w:rsidRDefault="007164D5" w:rsidP="003468C3"/>
    <w:p w14:paraId="44CE5F29" w14:textId="77777777" w:rsidR="000F5335" w:rsidRDefault="000F5335" w:rsidP="000F5335">
      <w:pPr>
        <w:pStyle w:val="af6"/>
        <w:ind w:firstLineChars="0" w:firstLine="0"/>
      </w:pPr>
      <w:r>
        <w:rPr>
          <w:rFonts w:hint="eastAsia"/>
        </w:rPr>
        <w:t>请求报文样例：</w:t>
      </w:r>
    </w:p>
    <w:p w14:paraId="3C259212" w14:textId="5B52D244" w:rsidR="000F5335" w:rsidRDefault="000F5335" w:rsidP="000F5335">
      <w:pPr>
        <w:pStyle w:val="af6"/>
        <w:ind w:firstLineChars="0" w:firstLine="0"/>
      </w:pPr>
      <w:r>
        <w:rPr>
          <w:rFonts w:hint="eastAsia"/>
        </w:rPr>
        <w:t>http</w:t>
      </w:r>
      <w:r>
        <w:t>s://xxxxxxxxxxxxxx</w:t>
      </w:r>
      <w:r>
        <w:rPr>
          <w:rFonts w:hint="eastAsia"/>
        </w:rPr>
        <w:t>/v</w:t>
      </w:r>
      <w:r>
        <w:t>1/</w:t>
      </w:r>
      <w:r w:rsidR="00951ACE">
        <w:rPr>
          <w:rFonts w:hint="eastAsia"/>
        </w:rPr>
        <w:t>task</w:t>
      </w:r>
      <w:r w:rsidR="00951ACE">
        <w:t xml:space="preserve"> </w:t>
      </w:r>
      <w:r>
        <w:t>/</w:t>
      </w:r>
      <w:r w:rsidR="00951ACE">
        <w:t>start</w:t>
      </w:r>
    </w:p>
    <w:p w14:paraId="13595AB0" w14:textId="18853646" w:rsidR="00951ACE" w:rsidRPr="00F61248" w:rsidRDefault="00951ACE" w:rsidP="000F5335">
      <w:pPr>
        <w:pStyle w:val="af6"/>
        <w:ind w:firstLineChars="0" w:firstLine="0"/>
      </w:pPr>
      <w:r>
        <w:t>id=15234131&amp;softwareName=</w:t>
      </w:r>
      <w:proofErr w:type="spellStart"/>
      <w:r>
        <w:t>TIM&amp;exePath</w:t>
      </w:r>
      <w:proofErr w:type="spellEnd"/>
      <w:r>
        <w:t>=/software/</w:t>
      </w:r>
      <w:proofErr w:type="spellStart"/>
      <w:r>
        <w:t>tim</w:t>
      </w:r>
      <w:proofErr w:type="spellEnd"/>
      <w:r>
        <w:t>/tim.exe</w:t>
      </w:r>
    </w:p>
    <w:p w14:paraId="08617EC8" w14:textId="77777777" w:rsidR="000F5335" w:rsidRPr="00951ACE" w:rsidRDefault="000F5335" w:rsidP="000F5335">
      <w:pPr>
        <w:pStyle w:val="af6"/>
        <w:ind w:firstLineChars="0" w:firstLine="0"/>
      </w:pPr>
    </w:p>
    <w:p w14:paraId="1F4961A6" w14:textId="77777777" w:rsidR="000F5335" w:rsidRDefault="000F5335" w:rsidP="000F5335">
      <w:pPr>
        <w:pStyle w:val="af6"/>
        <w:ind w:firstLineChars="0" w:firstLine="0"/>
      </w:pPr>
      <w:r>
        <w:rPr>
          <w:rFonts w:hint="eastAsia"/>
        </w:rPr>
        <w:t>响应报文样例：</w:t>
      </w:r>
    </w:p>
    <w:p w14:paraId="5D33F079" w14:textId="77777777" w:rsidR="000F5335" w:rsidRPr="004E2B62" w:rsidRDefault="000F5335" w:rsidP="000F5335">
      <w:pPr>
        <w:autoSpaceDE w:val="0"/>
        <w:autoSpaceDN w:val="0"/>
        <w:adjustRightInd w:val="0"/>
        <w:jc w:val="left"/>
        <w:rPr>
          <w:rFonts w:ascii="Lucida Console" w:hAnsi="Lucida Console" w:cs="Lucida Console"/>
          <w:kern w:val="0"/>
          <w:sz w:val="17"/>
          <w:szCs w:val="17"/>
        </w:rPr>
      </w:pPr>
      <w:r w:rsidRPr="004E2B62">
        <w:rPr>
          <w:rFonts w:ascii="Lucida Console" w:hAnsi="Lucida Console" w:cs="Lucida Console"/>
          <w:kern w:val="0"/>
          <w:sz w:val="17"/>
          <w:szCs w:val="17"/>
        </w:rPr>
        <w:t>{</w:t>
      </w:r>
    </w:p>
    <w:p w14:paraId="2C9D43A0" w14:textId="77777777" w:rsidR="000F5335" w:rsidRPr="004E2B62" w:rsidRDefault="000F5335" w:rsidP="000F5335">
      <w:pPr>
        <w:autoSpaceDE w:val="0"/>
        <w:autoSpaceDN w:val="0"/>
        <w:adjustRightInd w:val="0"/>
        <w:jc w:val="left"/>
        <w:rPr>
          <w:rFonts w:ascii="Lucida Console" w:hAnsi="Lucida Console" w:cs="Lucida Console"/>
          <w:kern w:val="0"/>
          <w:sz w:val="17"/>
          <w:szCs w:val="17"/>
        </w:rPr>
      </w:pPr>
      <w:r w:rsidRPr="004E2B62">
        <w:rPr>
          <w:rFonts w:ascii="Lucida Console" w:hAnsi="Lucida Console" w:cs="Lucida Console"/>
          <w:kern w:val="0"/>
          <w:sz w:val="17"/>
          <w:szCs w:val="17"/>
        </w:rPr>
        <w:t xml:space="preserve">    "</w:t>
      </w:r>
      <w:proofErr w:type="gramStart"/>
      <w:r w:rsidRPr="004E2B62">
        <w:rPr>
          <w:rFonts w:ascii="Lucida Console" w:hAnsi="Lucida Console" w:cs="Lucida Console"/>
          <w:kern w:val="0"/>
          <w:sz w:val="17"/>
          <w:szCs w:val="17"/>
        </w:rPr>
        <w:t>code</w:t>
      </w:r>
      <w:proofErr w:type="gramEnd"/>
      <w:r w:rsidRPr="004E2B62">
        <w:rPr>
          <w:rFonts w:ascii="Lucida Console" w:hAnsi="Lucida Console" w:cs="Lucida Console"/>
          <w:kern w:val="0"/>
          <w:sz w:val="17"/>
          <w:szCs w:val="17"/>
        </w:rPr>
        <w:t>": "0",</w:t>
      </w:r>
    </w:p>
    <w:p w14:paraId="283819A8" w14:textId="77777777" w:rsidR="000F5335" w:rsidRDefault="000F5335" w:rsidP="000F5335">
      <w:pPr>
        <w:autoSpaceDE w:val="0"/>
        <w:autoSpaceDN w:val="0"/>
        <w:adjustRightInd w:val="0"/>
        <w:jc w:val="left"/>
        <w:rPr>
          <w:rFonts w:ascii="Lucida Console" w:eastAsia="微软雅黑" w:hAnsi="Lucida Console" w:cs="Lucida Console"/>
          <w:kern w:val="0"/>
          <w:sz w:val="17"/>
          <w:szCs w:val="17"/>
        </w:rPr>
      </w:pPr>
      <w:r w:rsidRPr="004E2B62">
        <w:rPr>
          <w:rFonts w:ascii="Lucida Console" w:hAnsi="Lucida Console" w:cs="Lucida Console"/>
          <w:kern w:val="0"/>
          <w:sz w:val="17"/>
          <w:szCs w:val="17"/>
        </w:rPr>
        <w:t xml:space="preserve">    "message": "</w:t>
      </w:r>
      <w:r>
        <w:rPr>
          <w:rFonts w:ascii="微软雅黑" w:eastAsia="微软雅黑" w:hAnsi="Lucida Console" w:cs="微软雅黑" w:hint="eastAsia"/>
          <w:kern w:val="0"/>
          <w:sz w:val="17"/>
          <w:szCs w:val="17"/>
          <w:lang w:val="zh-CN"/>
        </w:rPr>
        <w:t>成功</w:t>
      </w:r>
      <w:r>
        <w:rPr>
          <w:rFonts w:ascii="Lucida Console" w:eastAsia="微软雅黑" w:hAnsi="Lucida Console" w:cs="Lucida Console"/>
          <w:kern w:val="0"/>
          <w:sz w:val="17"/>
          <w:szCs w:val="17"/>
        </w:rPr>
        <w:t>",</w:t>
      </w:r>
    </w:p>
    <w:p w14:paraId="0B3D1548" w14:textId="77777777" w:rsidR="000F5335" w:rsidRDefault="000F5335" w:rsidP="000F5335">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gramStart"/>
      <w:r>
        <w:rPr>
          <w:rFonts w:ascii="Lucida Console" w:eastAsia="微软雅黑" w:hAnsi="Lucida Console" w:cs="Lucida Console"/>
          <w:kern w:val="0"/>
          <w:sz w:val="17"/>
          <w:szCs w:val="17"/>
        </w:rPr>
        <w:t>data</w:t>
      </w:r>
      <w:proofErr w:type="gramEnd"/>
      <w:r>
        <w:rPr>
          <w:rFonts w:ascii="Lucida Console" w:eastAsia="微软雅黑" w:hAnsi="Lucida Console" w:cs="Lucida Console"/>
          <w:kern w:val="0"/>
          <w:sz w:val="17"/>
          <w:szCs w:val="17"/>
        </w:rPr>
        <w:t>": {</w:t>
      </w:r>
    </w:p>
    <w:p w14:paraId="41661711" w14:textId="5EC23E72" w:rsidR="000F5335" w:rsidRDefault="000F5335" w:rsidP="000F5335">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lastRenderedPageBreak/>
        <w:t xml:space="preserve">        "</w:t>
      </w:r>
      <w:proofErr w:type="gramStart"/>
      <w:r w:rsidR="00951ACE">
        <w:rPr>
          <w:rFonts w:ascii="Lucida Console" w:eastAsia="微软雅黑" w:hAnsi="Lucida Console" w:cs="Lucida Console"/>
          <w:kern w:val="0"/>
          <w:sz w:val="17"/>
          <w:szCs w:val="17"/>
        </w:rPr>
        <w:t>id</w:t>
      </w:r>
      <w:proofErr w:type="gramEnd"/>
      <w:r>
        <w:rPr>
          <w:rFonts w:ascii="Lucida Console" w:eastAsia="微软雅黑" w:hAnsi="Lucida Console" w:cs="Lucida Console"/>
          <w:kern w:val="0"/>
          <w:sz w:val="17"/>
          <w:szCs w:val="17"/>
        </w:rPr>
        <w:t>": "</w:t>
      </w:r>
      <w:r w:rsidR="00951ACE">
        <w:t>15234131</w:t>
      </w:r>
      <w:r>
        <w:rPr>
          <w:rFonts w:ascii="Lucida Console" w:eastAsia="微软雅黑" w:hAnsi="Lucida Console" w:cs="Lucida Console"/>
          <w:kern w:val="0"/>
          <w:sz w:val="17"/>
          <w:szCs w:val="17"/>
        </w:rPr>
        <w:t>",</w:t>
      </w:r>
    </w:p>
    <w:p w14:paraId="53C0EE32" w14:textId="6147052F" w:rsidR="00951ACE" w:rsidRDefault="00951ACE" w:rsidP="000F5335">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spellStart"/>
      <w:proofErr w:type="gramStart"/>
      <w:r>
        <w:rPr>
          <w:rFonts w:ascii="Lucida Console" w:eastAsia="微软雅黑" w:hAnsi="Lucida Console" w:cs="Lucida Console"/>
          <w:kern w:val="0"/>
          <w:sz w:val="17"/>
          <w:szCs w:val="17"/>
        </w:rPr>
        <w:t>startTime</w:t>
      </w:r>
      <w:proofErr w:type="spellEnd"/>
      <w:proofErr w:type="gramEnd"/>
      <w:r>
        <w:rPr>
          <w:rFonts w:ascii="Lucida Console" w:eastAsia="微软雅黑" w:hAnsi="Lucida Console" w:cs="Lucida Console"/>
          <w:kern w:val="0"/>
          <w:sz w:val="17"/>
          <w:szCs w:val="17"/>
        </w:rPr>
        <w:t>”: “2021-01-02 12:12:35”</w:t>
      </w:r>
    </w:p>
    <w:p w14:paraId="14EE18B7" w14:textId="46590620" w:rsidR="00951ACE" w:rsidRDefault="00951ACE" w:rsidP="000F5335">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spellStart"/>
      <w:proofErr w:type="gramStart"/>
      <w:r>
        <w:t>softwareName</w:t>
      </w:r>
      <w:proofErr w:type="spellEnd"/>
      <w:proofErr w:type="gramEnd"/>
      <w:r>
        <w:rPr>
          <w:rFonts w:ascii="Lucida Console" w:eastAsia="微软雅黑" w:hAnsi="Lucida Console" w:cs="Lucida Console"/>
          <w:kern w:val="0"/>
          <w:sz w:val="17"/>
          <w:szCs w:val="17"/>
        </w:rPr>
        <w:t>”: “TIM”,</w:t>
      </w:r>
    </w:p>
    <w:p w14:paraId="52D186B0" w14:textId="77777777" w:rsidR="000F5335" w:rsidRDefault="000F5335" w:rsidP="000F5335">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spellStart"/>
      <w:proofErr w:type="gramStart"/>
      <w:r>
        <w:rPr>
          <w:rFonts w:ascii="Lucida Console" w:eastAsia="微软雅黑" w:hAnsi="Lucida Console" w:cs="Lucida Console"/>
          <w:kern w:val="0"/>
          <w:sz w:val="17"/>
          <w:szCs w:val="17"/>
        </w:rPr>
        <w:t>exePath</w:t>
      </w:r>
      <w:proofErr w:type="spellEnd"/>
      <w:proofErr w:type="gramEnd"/>
      <w:r>
        <w:rPr>
          <w:rFonts w:ascii="Lucida Console" w:eastAsia="微软雅黑" w:hAnsi="Lucida Console" w:cs="Lucida Console"/>
          <w:kern w:val="0"/>
          <w:sz w:val="17"/>
          <w:szCs w:val="17"/>
        </w:rPr>
        <w:t>”: "/software/</w:t>
      </w:r>
      <w:proofErr w:type="spellStart"/>
      <w:r>
        <w:rPr>
          <w:rFonts w:ascii="Lucida Console" w:eastAsia="微软雅黑" w:hAnsi="Lucida Console" w:cs="Lucida Console"/>
          <w:kern w:val="0"/>
          <w:sz w:val="17"/>
          <w:szCs w:val="17"/>
        </w:rPr>
        <w:t>tim</w:t>
      </w:r>
      <w:proofErr w:type="spellEnd"/>
      <w:r>
        <w:rPr>
          <w:rFonts w:ascii="Lucida Console" w:eastAsia="微软雅黑" w:hAnsi="Lucida Console" w:cs="Lucida Console"/>
          <w:kern w:val="0"/>
          <w:sz w:val="17"/>
          <w:szCs w:val="17"/>
        </w:rPr>
        <w:t>/tim.exe"</w:t>
      </w:r>
    </w:p>
    <w:p w14:paraId="604CE6B8" w14:textId="6BD133E6" w:rsidR="00951ACE" w:rsidRDefault="00951ACE" w:rsidP="000F5335">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spellStart"/>
      <w:proofErr w:type="gramStart"/>
      <w:r>
        <w:rPr>
          <w:rFonts w:ascii="Lucida Console" w:eastAsia="微软雅黑" w:hAnsi="Lucida Console" w:cs="Lucida Console"/>
          <w:kern w:val="0"/>
          <w:sz w:val="17"/>
          <w:szCs w:val="17"/>
        </w:rPr>
        <w:t>pids</w:t>
      </w:r>
      <w:proofErr w:type="spellEnd"/>
      <w:proofErr w:type="gramEnd"/>
      <w:r>
        <w:rPr>
          <w:rFonts w:ascii="Lucida Console" w:eastAsia="微软雅黑" w:hAnsi="Lucida Console" w:cs="Lucida Console"/>
          <w:kern w:val="0"/>
          <w:sz w:val="17"/>
          <w:szCs w:val="17"/>
        </w:rPr>
        <w:t>”: [123324,12329],</w:t>
      </w:r>
    </w:p>
    <w:p w14:paraId="46B858EB" w14:textId="5A438C79" w:rsidR="00951ACE" w:rsidRDefault="00951ACE" w:rsidP="000F5335">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roofErr w:type="gramStart"/>
      <w:r>
        <w:rPr>
          <w:rFonts w:ascii="Lucida Console" w:eastAsia="微软雅黑" w:hAnsi="Lucida Console" w:cs="Lucida Console"/>
          <w:kern w:val="0"/>
          <w:sz w:val="17"/>
          <w:szCs w:val="17"/>
        </w:rPr>
        <w:t>complete</w:t>
      </w:r>
      <w:proofErr w:type="gramEnd"/>
      <w:r>
        <w:rPr>
          <w:rFonts w:ascii="Lucida Console" w:eastAsia="微软雅黑" w:hAnsi="Lucida Console" w:cs="Lucida Console"/>
          <w:kern w:val="0"/>
          <w:sz w:val="17"/>
          <w:szCs w:val="17"/>
        </w:rPr>
        <w:t>”: false;</w:t>
      </w:r>
    </w:p>
    <w:p w14:paraId="4B28E395" w14:textId="77777777" w:rsidR="000F5335" w:rsidRDefault="000F5335" w:rsidP="000F5335">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 xml:space="preserve">    }</w:t>
      </w:r>
    </w:p>
    <w:p w14:paraId="7AAF9634" w14:textId="77777777" w:rsidR="000F5335" w:rsidRDefault="000F5335" w:rsidP="000F5335">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w:t>
      </w:r>
    </w:p>
    <w:p w14:paraId="5BB3990A" w14:textId="77777777" w:rsidR="004416A2" w:rsidRDefault="004416A2" w:rsidP="004E0A55">
      <w:pPr>
        <w:rPr>
          <w:rFonts w:hint="eastAsia"/>
        </w:rPr>
      </w:pPr>
    </w:p>
    <w:p w14:paraId="493E36BF" w14:textId="62A28E31" w:rsidR="000712FB" w:rsidRDefault="00775446" w:rsidP="00035DC0">
      <w:pPr>
        <w:pStyle w:val="20"/>
      </w:pPr>
      <w:bookmarkStart w:id="26" w:name="_Toc63600508"/>
      <w:r>
        <w:rPr>
          <w:rFonts w:hint="eastAsia"/>
        </w:rPr>
        <w:t>数据上报相关接口</w:t>
      </w:r>
      <w:bookmarkEnd w:id="26"/>
    </w:p>
    <w:p w14:paraId="4F01F50F" w14:textId="6E120BCC" w:rsidR="00D31651" w:rsidRPr="00D31651" w:rsidRDefault="00D31651" w:rsidP="00D31651">
      <w:pPr>
        <w:rPr>
          <w:rFonts w:hint="eastAsia"/>
        </w:rPr>
      </w:pPr>
      <w:r>
        <w:rPr>
          <w:rFonts w:hint="eastAsia"/>
        </w:rPr>
        <w:t>该部分接口由工业软件运行行为监控模块</w:t>
      </w:r>
      <w:r>
        <w:rPr>
          <w:rFonts w:hint="eastAsia"/>
        </w:rPr>
        <w:t xml:space="preserve"> </w:t>
      </w:r>
      <w:r>
        <w:rPr>
          <w:rFonts w:hint="eastAsia"/>
        </w:rPr>
        <w:t>向</w:t>
      </w:r>
      <w:r>
        <w:rPr>
          <w:rFonts w:hint="eastAsia"/>
        </w:rPr>
        <w:t xml:space="preserve"> </w:t>
      </w:r>
      <w:r>
        <w:rPr>
          <w:rFonts w:hint="eastAsia"/>
        </w:rPr>
        <w:t>统一门户进行主动数据请求。</w:t>
      </w:r>
    </w:p>
    <w:p w14:paraId="5B6E16C2" w14:textId="6F8B5F05" w:rsidR="000712FB" w:rsidRDefault="000712FB" w:rsidP="000712FB">
      <w:pPr>
        <w:pStyle w:val="3"/>
        <w:spacing w:before="0" w:beforeAutospacing="0" w:afterLines="50" w:after="156" w:afterAutospacing="0" w:line="360" w:lineRule="auto"/>
      </w:pPr>
      <w:bookmarkStart w:id="27" w:name="_Toc63600509"/>
      <w:r>
        <w:rPr>
          <w:rFonts w:hint="eastAsia"/>
        </w:rPr>
        <w:t>监控任务实时同步</w:t>
      </w:r>
      <w:bookmarkEnd w:id="27"/>
    </w:p>
    <w:tbl>
      <w:tblPr>
        <w:tblStyle w:val="af1"/>
        <w:tblW w:w="0" w:type="auto"/>
        <w:tblLook w:val="04A0" w:firstRow="1" w:lastRow="0" w:firstColumn="1" w:lastColumn="0" w:noHBand="0" w:noVBand="1"/>
      </w:tblPr>
      <w:tblGrid>
        <w:gridCol w:w="2765"/>
        <w:gridCol w:w="1382"/>
        <w:gridCol w:w="1383"/>
        <w:gridCol w:w="2766"/>
      </w:tblGrid>
      <w:tr w:rsidR="000712FB" w14:paraId="2D1CEAAF" w14:textId="77777777" w:rsidTr="00D31651">
        <w:tc>
          <w:tcPr>
            <w:tcW w:w="8296" w:type="dxa"/>
            <w:gridSpan w:val="4"/>
          </w:tcPr>
          <w:p w14:paraId="296BF183" w14:textId="32045E9B" w:rsidR="000712FB" w:rsidRDefault="000712FB" w:rsidP="000712FB">
            <w:pPr>
              <w:pStyle w:val="af6"/>
              <w:ind w:firstLineChars="0" w:firstLine="0"/>
            </w:pPr>
            <w:r>
              <w:rPr>
                <w:rFonts w:hint="eastAsia"/>
              </w:rPr>
              <w:t>地址：</w:t>
            </w:r>
            <w:r w:rsidRPr="001968A4">
              <w:rPr>
                <w:rFonts w:hint="eastAsia"/>
              </w:rPr>
              <w:t>h</w:t>
            </w:r>
            <w:r w:rsidRPr="001968A4">
              <w:t>ttps://</w:t>
            </w:r>
            <w:r w:rsidRPr="001968A4">
              <w:t>地址待定</w:t>
            </w:r>
            <w:r w:rsidRPr="001968A4">
              <w:t>/</w:t>
            </w:r>
            <w:r>
              <w:rPr>
                <w:rFonts w:hint="eastAsia"/>
              </w:rPr>
              <w:t>v</w:t>
            </w:r>
            <w:r>
              <w:t>1/</w:t>
            </w:r>
            <w:r>
              <w:rPr>
                <w:rFonts w:hint="eastAsia"/>
              </w:rPr>
              <w:t>task</w:t>
            </w:r>
            <w:r w:rsidRPr="001968A4">
              <w:t>/</w:t>
            </w:r>
            <w:r>
              <w:rPr>
                <w:rFonts w:hint="eastAsia"/>
              </w:rPr>
              <w:t>create</w:t>
            </w:r>
          </w:p>
        </w:tc>
      </w:tr>
      <w:tr w:rsidR="000712FB" w14:paraId="1DB92AA6" w14:textId="77777777" w:rsidTr="00D31651">
        <w:tc>
          <w:tcPr>
            <w:tcW w:w="8296" w:type="dxa"/>
            <w:gridSpan w:val="4"/>
          </w:tcPr>
          <w:p w14:paraId="496408FA" w14:textId="77777777" w:rsidR="000712FB" w:rsidRDefault="000712FB" w:rsidP="00D31651">
            <w:pPr>
              <w:pStyle w:val="af6"/>
              <w:ind w:firstLineChars="0" w:firstLine="0"/>
            </w:pPr>
            <w:r>
              <w:rPr>
                <w:rFonts w:hint="eastAsia"/>
              </w:rPr>
              <w:t>方法：</w:t>
            </w:r>
            <w:r>
              <w:t>POST</w:t>
            </w:r>
            <w:r>
              <w:rPr>
                <w:rFonts w:hint="eastAsia"/>
              </w:rPr>
              <w:t>必须在</w:t>
            </w:r>
            <w:r>
              <w:rPr>
                <w:rFonts w:hint="eastAsia"/>
              </w:rPr>
              <w:t>header</w:t>
            </w:r>
            <w:r w:rsidRPr="001B10C3">
              <w:t xml:space="preserve"> Authorization</w:t>
            </w:r>
            <w:r>
              <w:rPr>
                <w:rFonts w:hint="eastAsia"/>
              </w:rPr>
              <w:t>中传入</w:t>
            </w:r>
            <w:proofErr w:type="spellStart"/>
            <w:r>
              <w:rPr>
                <w:rFonts w:hint="eastAsia"/>
              </w:rPr>
              <w:t>access</w:t>
            </w:r>
            <w:r>
              <w:t>_token</w:t>
            </w:r>
            <w:proofErr w:type="spellEnd"/>
          </w:p>
        </w:tc>
      </w:tr>
      <w:tr w:rsidR="000712FB" w14:paraId="70BE7502" w14:textId="77777777" w:rsidTr="00D31651">
        <w:tc>
          <w:tcPr>
            <w:tcW w:w="8296" w:type="dxa"/>
            <w:gridSpan w:val="4"/>
          </w:tcPr>
          <w:p w14:paraId="63A5F540" w14:textId="77777777" w:rsidR="000712FB" w:rsidRDefault="000712FB" w:rsidP="00D31651">
            <w:pPr>
              <w:pStyle w:val="af6"/>
              <w:ind w:firstLineChars="0" w:firstLine="0"/>
            </w:pPr>
            <w:r>
              <w:rPr>
                <w:rFonts w:hint="eastAsia"/>
              </w:rPr>
              <w:t>参数说明</w:t>
            </w:r>
          </w:p>
        </w:tc>
      </w:tr>
      <w:tr w:rsidR="000712FB" w14:paraId="06F6F9EE" w14:textId="77777777" w:rsidTr="00D31651">
        <w:tc>
          <w:tcPr>
            <w:tcW w:w="2765" w:type="dxa"/>
          </w:tcPr>
          <w:p w14:paraId="559BC8FC" w14:textId="77777777" w:rsidR="000712FB" w:rsidRDefault="000712FB" w:rsidP="00D31651">
            <w:pPr>
              <w:pStyle w:val="af6"/>
              <w:ind w:firstLineChars="0" w:firstLine="0"/>
            </w:pPr>
            <w:r>
              <w:rPr>
                <w:rFonts w:hint="eastAsia"/>
              </w:rPr>
              <w:t>名称</w:t>
            </w:r>
          </w:p>
        </w:tc>
        <w:tc>
          <w:tcPr>
            <w:tcW w:w="1382" w:type="dxa"/>
          </w:tcPr>
          <w:p w14:paraId="547A3DBE" w14:textId="77777777" w:rsidR="000712FB" w:rsidRDefault="000712FB" w:rsidP="00D31651">
            <w:pPr>
              <w:pStyle w:val="af6"/>
              <w:ind w:firstLineChars="0" w:firstLine="0"/>
            </w:pPr>
            <w:r>
              <w:rPr>
                <w:rFonts w:hint="eastAsia"/>
              </w:rPr>
              <w:t>类型</w:t>
            </w:r>
          </w:p>
        </w:tc>
        <w:tc>
          <w:tcPr>
            <w:tcW w:w="1383" w:type="dxa"/>
          </w:tcPr>
          <w:p w14:paraId="709F85D3" w14:textId="77777777" w:rsidR="000712FB" w:rsidRDefault="000712FB" w:rsidP="00D31651">
            <w:pPr>
              <w:pStyle w:val="af6"/>
              <w:ind w:firstLineChars="0" w:firstLine="0"/>
            </w:pPr>
            <w:r>
              <w:rPr>
                <w:rFonts w:hint="eastAsia"/>
              </w:rPr>
              <w:t>是否必填</w:t>
            </w:r>
          </w:p>
        </w:tc>
        <w:tc>
          <w:tcPr>
            <w:tcW w:w="2766" w:type="dxa"/>
          </w:tcPr>
          <w:p w14:paraId="32DDEDC2" w14:textId="77777777" w:rsidR="000712FB" w:rsidRDefault="000712FB" w:rsidP="00D31651">
            <w:pPr>
              <w:pStyle w:val="af6"/>
              <w:ind w:firstLineChars="0" w:firstLine="0"/>
            </w:pPr>
            <w:r>
              <w:rPr>
                <w:rFonts w:hint="eastAsia"/>
              </w:rPr>
              <w:t>备注</w:t>
            </w:r>
          </w:p>
        </w:tc>
      </w:tr>
      <w:tr w:rsidR="000712FB" w14:paraId="6949A336" w14:textId="77777777" w:rsidTr="00D31651">
        <w:tc>
          <w:tcPr>
            <w:tcW w:w="2765" w:type="dxa"/>
          </w:tcPr>
          <w:p w14:paraId="4BDED9C1" w14:textId="758F4DC2" w:rsidR="000712FB" w:rsidRDefault="000712FB" w:rsidP="00D31651">
            <w:pPr>
              <w:pStyle w:val="af6"/>
              <w:ind w:firstLineChars="0" w:firstLine="0"/>
            </w:pPr>
            <w:r>
              <w:rPr>
                <w:rFonts w:hint="eastAsia"/>
              </w:rPr>
              <w:t>i</w:t>
            </w:r>
            <w:r>
              <w:t>d</w:t>
            </w:r>
          </w:p>
        </w:tc>
        <w:tc>
          <w:tcPr>
            <w:tcW w:w="1382" w:type="dxa"/>
          </w:tcPr>
          <w:p w14:paraId="3F54A717" w14:textId="77777777" w:rsidR="000712FB" w:rsidRDefault="000712FB" w:rsidP="00D31651">
            <w:pPr>
              <w:pStyle w:val="af6"/>
              <w:ind w:firstLineChars="0" w:firstLine="0"/>
            </w:pPr>
            <w:r>
              <w:t>String</w:t>
            </w:r>
          </w:p>
        </w:tc>
        <w:tc>
          <w:tcPr>
            <w:tcW w:w="1383" w:type="dxa"/>
          </w:tcPr>
          <w:p w14:paraId="2D9AFF5D" w14:textId="77777777" w:rsidR="000712FB" w:rsidRDefault="000712FB" w:rsidP="00D31651">
            <w:pPr>
              <w:pStyle w:val="af6"/>
              <w:ind w:firstLineChars="0" w:firstLine="0"/>
            </w:pPr>
            <w:r>
              <w:rPr>
                <w:rFonts w:hint="eastAsia"/>
              </w:rPr>
              <w:t>是</w:t>
            </w:r>
          </w:p>
        </w:tc>
        <w:tc>
          <w:tcPr>
            <w:tcW w:w="2766" w:type="dxa"/>
          </w:tcPr>
          <w:p w14:paraId="2E435CBE" w14:textId="6E3693AB" w:rsidR="000712FB" w:rsidRDefault="000712FB" w:rsidP="00D31651">
            <w:pPr>
              <w:pStyle w:val="af6"/>
              <w:ind w:firstLineChars="0" w:firstLine="0"/>
            </w:pPr>
            <w:r>
              <w:rPr>
                <w:rFonts w:hint="eastAsia"/>
              </w:rPr>
              <w:t>任务唯一</w:t>
            </w:r>
            <w:r>
              <w:rPr>
                <w:rFonts w:hint="eastAsia"/>
              </w:rPr>
              <w:t>I</w:t>
            </w:r>
            <w:r>
              <w:t>D</w:t>
            </w:r>
          </w:p>
        </w:tc>
      </w:tr>
      <w:tr w:rsidR="000712FB" w14:paraId="7A9B8346" w14:textId="77777777" w:rsidTr="00D31651">
        <w:tc>
          <w:tcPr>
            <w:tcW w:w="2765" w:type="dxa"/>
          </w:tcPr>
          <w:p w14:paraId="490745AE" w14:textId="666CB31E" w:rsidR="000712FB" w:rsidRDefault="000712FB" w:rsidP="00D31651">
            <w:pPr>
              <w:pStyle w:val="af6"/>
              <w:ind w:firstLineChars="0" w:firstLine="0"/>
            </w:pPr>
            <w:proofErr w:type="spellStart"/>
            <w:r w:rsidRPr="000712FB">
              <w:t>startTime</w:t>
            </w:r>
            <w:proofErr w:type="spellEnd"/>
          </w:p>
        </w:tc>
        <w:tc>
          <w:tcPr>
            <w:tcW w:w="1382" w:type="dxa"/>
          </w:tcPr>
          <w:p w14:paraId="3708EFBD" w14:textId="77777777" w:rsidR="000712FB" w:rsidRDefault="000712FB" w:rsidP="00D31651">
            <w:pPr>
              <w:pStyle w:val="af6"/>
              <w:ind w:firstLineChars="0" w:firstLine="0"/>
            </w:pPr>
            <w:proofErr w:type="spellStart"/>
            <w:r>
              <w:t>DateTime</w:t>
            </w:r>
            <w:proofErr w:type="spellEnd"/>
          </w:p>
        </w:tc>
        <w:tc>
          <w:tcPr>
            <w:tcW w:w="1383" w:type="dxa"/>
          </w:tcPr>
          <w:p w14:paraId="6CE20318" w14:textId="77777777" w:rsidR="000712FB" w:rsidRDefault="000712FB" w:rsidP="00D31651">
            <w:pPr>
              <w:pStyle w:val="af6"/>
              <w:ind w:firstLineChars="0" w:firstLine="0"/>
            </w:pPr>
            <w:r>
              <w:rPr>
                <w:rFonts w:hint="eastAsia"/>
              </w:rPr>
              <w:t>是</w:t>
            </w:r>
          </w:p>
        </w:tc>
        <w:tc>
          <w:tcPr>
            <w:tcW w:w="2766" w:type="dxa"/>
          </w:tcPr>
          <w:p w14:paraId="359D9CF7" w14:textId="22231057" w:rsidR="000712FB" w:rsidRDefault="000712FB" w:rsidP="000712FB">
            <w:pPr>
              <w:pStyle w:val="af6"/>
              <w:ind w:firstLineChars="0" w:firstLine="0"/>
            </w:pPr>
            <w:proofErr w:type="spellStart"/>
            <w:r>
              <w:t>yyyy</w:t>
            </w:r>
            <w:proofErr w:type="spellEnd"/>
            <w:r>
              <w:t>-MM-</w:t>
            </w:r>
            <w:proofErr w:type="spellStart"/>
            <w:r>
              <w:t>dd</w:t>
            </w:r>
            <w:proofErr w:type="spellEnd"/>
            <w:r>
              <w:t xml:space="preserve"> </w:t>
            </w:r>
            <w:proofErr w:type="spellStart"/>
            <w:r>
              <w:t>HH:mm:ss</w:t>
            </w:r>
            <w:proofErr w:type="spellEnd"/>
            <w:r>
              <w:t xml:space="preserve"> </w:t>
            </w:r>
            <w:r>
              <w:rPr>
                <w:rFonts w:hint="eastAsia"/>
              </w:rPr>
              <w:t>启动时间</w:t>
            </w:r>
          </w:p>
        </w:tc>
      </w:tr>
      <w:tr w:rsidR="000712FB" w14:paraId="19309C2F" w14:textId="77777777" w:rsidTr="00D31651">
        <w:tc>
          <w:tcPr>
            <w:tcW w:w="2765" w:type="dxa"/>
          </w:tcPr>
          <w:p w14:paraId="389C7B2C" w14:textId="79BE4E54" w:rsidR="000712FB" w:rsidRPr="000712FB" w:rsidRDefault="000712FB" w:rsidP="00D31651">
            <w:pPr>
              <w:pStyle w:val="af6"/>
              <w:ind w:firstLineChars="0" w:firstLine="0"/>
            </w:pPr>
            <w:proofErr w:type="spellStart"/>
            <w:r>
              <w:t>e</w:t>
            </w:r>
            <w:r>
              <w:rPr>
                <w:rFonts w:hint="eastAsia"/>
              </w:rPr>
              <w:t>nd</w:t>
            </w:r>
            <w:r>
              <w:t>Time</w:t>
            </w:r>
            <w:proofErr w:type="spellEnd"/>
          </w:p>
        </w:tc>
        <w:tc>
          <w:tcPr>
            <w:tcW w:w="1382" w:type="dxa"/>
          </w:tcPr>
          <w:p w14:paraId="662E2278" w14:textId="09684D32" w:rsidR="000712FB" w:rsidRDefault="000712FB" w:rsidP="00D31651">
            <w:pPr>
              <w:pStyle w:val="af6"/>
              <w:ind w:firstLineChars="0" w:firstLine="0"/>
            </w:pPr>
            <w:proofErr w:type="spellStart"/>
            <w:r>
              <w:t>DateTime</w:t>
            </w:r>
            <w:proofErr w:type="spellEnd"/>
          </w:p>
        </w:tc>
        <w:tc>
          <w:tcPr>
            <w:tcW w:w="1383" w:type="dxa"/>
          </w:tcPr>
          <w:p w14:paraId="12ED4D7B" w14:textId="15CF6C8D" w:rsidR="000712FB" w:rsidRDefault="000712FB" w:rsidP="00D31651">
            <w:pPr>
              <w:pStyle w:val="af6"/>
              <w:ind w:firstLineChars="0" w:firstLine="0"/>
              <w:rPr>
                <w:rFonts w:hint="eastAsia"/>
              </w:rPr>
            </w:pPr>
            <w:r>
              <w:rPr>
                <w:rFonts w:hint="eastAsia"/>
              </w:rPr>
              <w:t>否</w:t>
            </w:r>
          </w:p>
        </w:tc>
        <w:tc>
          <w:tcPr>
            <w:tcW w:w="2766" w:type="dxa"/>
          </w:tcPr>
          <w:p w14:paraId="34C23323" w14:textId="6931E75C" w:rsidR="000712FB" w:rsidRDefault="000712FB" w:rsidP="000712FB">
            <w:pPr>
              <w:pStyle w:val="af6"/>
              <w:ind w:firstLineChars="0" w:firstLine="0"/>
            </w:pPr>
            <w:proofErr w:type="spellStart"/>
            <w:r>
              <w:t>yyyy</w:t>
            </w:r>
            <w:proofErr w:type="spellEnd"/>
            <w:r>
              <w:t>-MM-</w:t>
            </w:r>
            <w:proofErr w:type="spellStart"/>
            <w:r>
              <w:t>dd</w:t>
            </w:r>
            <w:proofErr w:type="spellEnd"/>
            <w:r>
              <w:t xml:space="preserve"> </w:t>
            </w:r>
            <w:proofErr w:type="spellStart"/>
            <w:r>
              <w:t>HH:mm:ss</w:t>
            </w:r>
            <w:proofErr w:type="spellEnd"/>
            <w:r>
              <w:t xml:space="preserve"> </w:t>
            </w:r>
            <w:r>
              <w:rPr>
                <w:rFonts w:hint="eastAsia"/>
              </w:rPr>
              <w:t>结束时间</w:t>
            </w:r>
          </w:p>
        </w:tc>
      </w:tr>
      <w:tr w:rsidR="000712FB" w14:paraId="346EE897" w14:textId="77777777" w:rsidTr="00D31651">
        <w:tc>
          <w:tcPr>
            <w:tcW w:w="2765" w:type="dxa"/>
          </w:tcPr>
          <w:p w14:paraId="512FB713" w14:textId="6294AED4" w:rsidR="000712FB" w:rsidRDefault="000712FB" w:rsidP="00D31651">
            <w:pPr>
              <w:pStyle w:val="af6"/>
              <w:ind w:firstLineChars="0" w:firstLine="0"/>
            </w:pPr>
            <w:proofErr w:type="spellStart"/>
            <w:r w:rsidRPr="000712FB">
              <w:t>softwareName</w:t>
            </w:r>
            <w:proofErr w:type="spellEnd"/>
          </w:p>
        </w:tc>
        <w:tc>
          <w:tcPr>
            <w:tcW w:w="1382" w:type="dxa"/>
          </w:tcPr>
          <w:p w14:paraId="2E8F24FA" w14:textId="5CEC4DD2" w:rsidR="000712FB" w:rsidRDefault="000712FB" w:rsidP="00D31651">
            <w:pPr>
              <w:pStyle w:val="af6"/>
              <w:ind w:firstLineChars="0" w:firstLine="0"/>
            </w:pPr>
            <w:r>
              <w:rPr>
                <w:rFonts w:hint="eastAsia"/>
              </w:rPr>
              <w:t>String</w:t>
            </w:r>
            <w:r>
              <w:t>(255)</w:t>
            </w:r>
          </w:p>
        </w:tc>
        <w:tc>
          <w:tcPr>
            <w:tcW w:w="1383" w:type="dxa"/>
          </w:tcPr>
          <w:p w14:paraId="448A52D4" w14:textId="69ECC933" w:rsidR="000712FB" w:rsidRDefault="000712FB" w:rsidP="00D31651">
            <w:pPr>
              <w:pStyle w:val="af6"/>
              <w:ind w:firstLineChars="0" w:firstLine="0"/>
              <w:rPr>
                <w:rFonts w:hint="eastAsia"/>
              </w:rPr>
            </w:pPr>
            <w:r>
              <w:rPr>
                <w:rFonts w:hint="eastAsia"/>
              </w:rPr>
              <w:t>是</w:t>
            </w:r>
          </w:p>
        </w:tc>
        <w:tc>
          <w:tcPr>
            <w:tcW w:w="2766" w:type="dxa"/>
          </w:tcPr>
          <w:p w14:paraId="099857D9" w14:textId="22572987" w:rsidR="000712FB" w:rsidRDefault="000712FB" w:rsidP="000712FB">
            <w:pPr>
              <w:pStyle w:val="af6"/>
              <w:ind w:firstLineChars="0" w:firstLine="0"/>
            </w:pPr>
            <w:r>
              <w:rPr>
                <w:rFonts w:hint="eastAsia"/>
              </w:rPr>
              <w:t>对应软件名称</w:t>
            </w:r>
          </w:p>
        </w:tc>
      </w:tr>
      <w:tr w:rsidR="000712FB" w14:paraId="5BF35FD5" w14:textId="77777777" w:rsidTr="00D31651">
        <w:tc>
          <w:tcPr>
            <w:tcW w:w="2765" w:type="dxa"/>
          </w:tcPr>
          <w:p w14:paraId="2628F730" w14:textId="1594B764" w:rsidR="000712FB" w:rsidRPr="000712FB" w:rsidRDefault="000712FB" w:rsidP="00D31651">
            <w:pPr>
              <w:pStyle w:val="af6"/>
              <w:ind w:firstLineChars="0" w:firstLine="0"/>
            </w:pPr>
            <w:proofErr w:type="spellStart"/>
            <w:r>
              <w:rPr>
                <w:rFonts w:hint="eastAsia"/>
              </w:rPr>
              <w:t>exe</w:t>
            </w:r>
            <w:r>
              <w:t>P</w:t>
            </w:r>
            <w:r>
              <w:rPr>
                <w:rFonts w:hint="eastAsia"/>
              </w:rPr>
              <w:t>ath</w:t>
            </w:r>
            <w:proofErr w:type="spellEnd"/>
          </w:p>
        </w:tc>
        <w:tc>
          <w:tcPr>
            <w:tcW w:w="1382" w:type="dxa"/>
          </w:tcPr>
          <w:p w14:paraId="0C9FA1A4" w14:textId="5629F179" w:rsidR="000712FB" w:rsidRDefault="000712FB" w:rsidP="00D31651">
            <w:pPr>
              <w:pStyle w:val="af6"/>
              <w:ind w:firstLineChars="0" w:firstLine="0"/>
              <w:rPr>
                <w:rFonts w:hint="eastAsia"/>
              </w:rPr>
            </w:pPr>
            <w:r>
              <w:rPr>
                <w:rFonts w:hint="eastAsia"/>
              </w:rPr>
              <w:t>String</w:t>
            </w:r>
            <w:r>
              <w:t>(255)</w:t>
            </w:r>
          </w:p>
        </w:tc>
        <w:tc>
          <w:tcPr>
            <w:tcW w:w="1383" w:type="dxa"/>
          </w:tcPr>
          <w:p w14:paraId="6308C2B4" w14:textId="20E0FE91" w:rsidR="000712FB" w:rsidRDefault="000712FB" w:rsidP="00D31651">
            <w:pPr>
              <w:pStyle w:val="af6"/>
              <w:ind w:firstLineChars="0" w:firstLine="0"/>
              <w:rPr>
                <w:rFonts w:hint="eastAsia"/>
              </w:rPr>
            </w:pPr>
            <w:r>
              <w:rPr>
                <w:rFonts w:hint="eastAsia"/>
              </w:rPr>
              <w:t>是</w:t>
            </w:r>
          </w:p>
        </w:tc>
        <w:tc>
          <w:tcPr>
            <w:tcW w:w="2766" w:type="dxa"/>
          </w:tcPr>
          <w:p w14:paraId="62226115" w14:textId="2991FD47" w:rsidR="000712FB" w:rsidRDefault="000712FB" w:rsidP="000712FB">
            <w:pPr>
              <w:pStyle w:val="af6"/>
              <w:ind w:firstLineChars="0" w:firstLine="0"/>
              <w:rPr>
                <w:rFonts w:hint="eastAsia"/>
              </w:rPr>
            </w:pPr>
            <w:r>
              <w:rPr>
                <w:rFonts w:hint="eastAsia"/>
              </w:rPr>
              <w:t>对应软件运行路径</w:t>
            </w:r>
          </w:p>
        </w:tc>
      </w:tr>
      <w:tr w:rsidR="000712FB" w14:paraId="1709B063" w14:textId="77777777" w:rsidTr="00D31651">
        <w:tc>
          <w:tcPr>
            <w:tcW w:w="2765" w:type="dxa"/>
          </w:tcPr>
          <w:p w14:paraId="1C522E32" w14:textId="15DF8C17" w:rsidR="000712FB" w:rsidRDefault="000712FB" w:rsidP="00D31651">
            <w:pPr>
              <w:pStyle w:val="af6"/>
              <w:ind w:firstLineChars="0" w:firstLine="0"/>
            </w:pPr>
            <w:proofErr w:type="spellStart"/>
            <w:r>
              <w:rPr>
                <w:rFonts w:hint="eastAsia"/>
              </w:rPr>
              <w:t>pids</w:t>
            </w:r>
            <w:proofErr w:type="spellEnd"/>
          </w:p>
        </w:tc>
        <w:tc>
          <w:tcPr>
            <w:tcW w:w="1382" w:type="dxa"/>
          </w:tcPr>
          <w:p w14:paraId="17C2E71E" w14:textId="42FF9329" w:rsidR="000712FB" w:rsidRDefault="000712FB" w:rsidP="00D31651">
            <w:pPr>
              <w:pStyle w:val="af6"/>
              <w:ind w:firstLineChars="0" w:firstLine="0"/>
              <w:rPr>
                <w:rFonts w:hint="eastAsia"/>
              </w:rPr>
            </w:pPr>
            <w:r>
              <w:rPr>
                <w:rFonts w:hint="eastAsia"/>
              </w:rPr>
              <w:t>Long</w:t>
            </w:r>
            <w:r>
              <w:rPr>
                <w:rFonts w:hint="eastAsia"/>
              </w:rPr>
              <w:t>数组</w:t>
            </w:r>
          </w:p>
        </w:tc>
        <w:tc>
          <w:tcPr>
            <w:tcW w:w="1383" w:type="dxa"/>
          </w:tcPr>
          <w:p w14:paraId="2B293128" w14:textId="70626222" w:rsidR="000712FB" w:rsidRDefault="000712FB" w:rsidP="00D31651">
            <w:pPr>
              <w:pStyle w:val="af6"/>
              <w:ind w:firstLineChars="0" w:firstLine="0"/>
              <w:rPr>
                <w:rFonts w:hint="eastAsia"/>
              </w:rPr>
            </w:pPr>
            <w:r>
              <w:rPr>
                <w:rFonts w:hint="eastAsia"/>
              </w:rPr>
              <w:t>是</w:t>
            </w:r>
          </w:p>
        </w:tc>
        <w:tc>
          <w:tcPr>
            <w:tcW w:w="2766" w:type="dxa"/>
          </w:tcPr>
          <w:p w14:paraId="664F9B67" w14:textId="7CF14F06" w:rsidR="000712FB" w:rsidRDefault="000712FB" w:rsidP="00D31651">
            <w:pPr>
              <w:pStyle w:val="af6"/>
              <w:ind w:firstLineChars="0" w:firstLine="0"/>
              <w:rPr>
                <w:rFonts w:hint="eastAsia"/>
              </w:rPr>
            </w:pPr>
            <w:r>
              <w:rPr>
                <w:rFonts w:hint="eastAsia"/>
              </w:rPr>
              <w:t>用户进程号列表</w:t>
            </w:r>
          </w:p>
        </w:tc>
      </w:tr>
      <w:tr w:rsidR="000712FB" w14:paraId="70A8356E" w14:textId="77777777" w:rsidTr="00D31651">
        <w:tc>
          <w:tcPr>
            <w:tcW w:w="2765" w:type="dxa"/>
          </w:tcPr>
          <w:p w14:paraId="3B080293" w14:textId="02DAA669" w:rsidR="000712FB" w:rsidRDefault="000712FB" w:rsidP="00D31651">
            <w:pPr>
              <w:pStyle w:val="af6"/>
              <w:ind w:firstLineChars="0" w:firstLine="0"/>
            </w:pPr>
            <w:r w:rsidRPr="000712FB">
              <w:t>complete</w:t>
            </w:r>
          </w:p>
        </w:tc>
        <w:tc>
          <w:tcPr>
            <w:tcW w:w="1382" w:type="dxa"/>
          </w:tcPr>
          <w:p w14:paraId="3D579BD7" w14:textId="63711C1F" w:rsidR="000712FB" w:rsidRDefault="000712FB" w:rsidP="00D31651">
            <w:pPr>
              <w:pStyle w:val="af6"/>
              <w:ind w:firstLineChars="0" w:firstLine="0"/>
            </w:pPr>
            <w:r>
              <w:t>B</w:t>
            </w:r>
            <w:r>
              <w:rPr>
                <w:rFonts w:hint="eastAsia"/>
              </w:rPr>
              <w:t>oolean</w:t>
            </w:r>
          </w:p>
        </w:tc>
        <w:tc>
          <w:tcPr>
            <w:tcW w:w="1383" w:type="dxa"/>
          </w:tcPr>
          <w:p w14:paraId="65026A29" w14:textId="23CAD33B" w:rsidR="000712FB" w:rsidRDefault="000712FB" w:rsidP="00D31651">
            <w:pPr>
              <w:pStyle w:val="af6"/>
              <w:ind w:firstLineChars="0" w:firstLine="0"/>
            </w:pPr>
            <w:r>
              <w:rPr>
                <w:rFonts w:hint="eastAsia"/>
              </w:rPr>
              <w:t>是</w:t>
            </w:r>
          </w:p>
        </w:tc>
        <w:tc>
          <w:tcPr>
            <w:tcW w:w="2766" w:type="dxa"/>
          </w:tcPr>
          <w:p w14:paraId="28AF85AE" w14:textId="2B00793B" w:rsidR="000712FB" w:rsidRDefault="000712FB" w:rsidP="00D31651">
            <w:pPr>
              <w:pStyle w:val="af6"/>
              <w:ind w:firstLineChars="0" w:firstLine="0"/>
            </w:pPr>
            <w:r>
              <w:rPr>
                <w:rFonts w:hint="eastAsia"/>
              </w:rPr>
              <w:t>是否完成监控</w:t>
            </w:r>
          </w:p>
        </w:tc>
      </w:tr>
      <w:tr w:rsidR="000712FB" w14:paraId="2FED156A" w14:textId="77777777" w:rsidTr="00D31651">
        <w:tc>
          <w:tcPr>
            <w:tcW w:w="2765" w:type="dxa"/>
          </w:tcPr>
          <w:p w14:paraId="0016B945" w14:textId="77777777" w:rsidR="000712FB" w:rsidRDefault="000712FB" w:rsidP="00D31651">
            <w:pPr>
              <w:pStyle w:val="af6"/>
              <w:ind w:firstLineChars="0" w:firstLine="0"/>
            </w:pPr>
            <w:r>
              <w:rPr>
                <w:rFonts w:hint="eastAsia"/>
              </w:rPr>
              <w:t>响应报文</w:t>
            </w:r>
          </w:p>
        </w:tc>
        <w:tc>
          <w:tcPr>
            <w:tcW w:w="1382" w:type="dxa"/>
          </w:tcPr>
          <w:p w14:paraId="02CE4CBC" w14:textId="77777777" w:rsidR="000712FB" w:rsidRDefault="000712FB" w:rsidP="00D31651">
            <w:pPr>
              <w:pStyle w:val="af6"/>
              <w:ind w:firstLineChars="0" w:firstLine="0"/>
            </w:pPr>
          </w:p>
        </w:tc>
        <w:tc>
          <w:tcPr>
            <w:tcW w:w="1383" w:type="dxa"/>
          </w:tcPr>
          <w:p w14:paraId="3F627269" w14:textId="77777777" w:rsidR="000712FB" w:rsidRDefault="000712FB" w:rsidP="00D31651">
            <w:pPr>
              <w:pStyle w:val="af6"/>
              <w:ind w:firstLineChars="0" w:firstLine="0"/>
            </w:pPr>
          </w:p>
        </w:tc>
        <w:tc>
          <w:tcPr>
            <w:tcW w:w="2766" w:type="dxa"/>
          </w:tcPr>
          <w:p w14:paraId="3ECBEA6C" w14:textId="77777777" w:rsidR="000712FB" w:rsidRDefault="000712FB" w:rsidP="00D31651">
            <w:pPr>
              <w:pStyle w:val="af6"/>
              <w:ind w:firstLineChars="0" w:firstLine="0"/>
            </w:pPr>
          </w:p>
        </w:tc>
      </w:tr>
      <w:tr w:rsidR="000712FB" w14:paraId="66E31721" w14:textId="77777777" w:rsidTr="00D31651">
        <w:tc>
          <w:tcPr>
            <w:tcW w:w="8296" w:type="dxa"/>
            <w:gridSpan w:val="4"/>
          </w:tcPr>
          <w:p w14:paraId="355B57BA" w14:textId="77777777" w:rsidR="000712FB" w:rsidRDefault="000712FB" w:rsidP="00D31651">
            <w:pPr>
              <w:pStyle w:val="af6"/>
              <w:ind w:firstLineChars="0" w:firstLine="0"/>
            </w:pPr>
            <w:r>
              <w:rPr>
                <w:rFonts w:hint="eastAsia"/>
              </w:rPr>
              <w:t>说明：</w:t>
            </w:r>
          </w:p>
          <w:p w14:paraId="0C415AB5" w14:textId="77777777" w:rsidR="000712FB" w:rsidRDefault="000712FB" w:rsidP="00D31651">
            <w:pPr>
              <w:pStyle w:val="af6"/>
              <w:ind w:firstLineChars="0" w:firstLine="0"/>
            </w:pPr>
          </w:p>
          <w:p w14:paraId="424186F4" w14:textId="77777777" w:rsidR="000712FB" w:rsidRDefault="000712FB" w:rsidP="00D31651">
            <w:pPr>
              <w:pStyle w:val="af6"/>
              <w:ind w:firstLineChars="0" w:firstLine="0"/>
            </w:pPr>
          </w:p>
        </w:tc>
      </w:tr>
      <w:tr w:rsidR="000712FB" w14:paraId="3107226B" w14:textId="77777777" w:rsidTr="00D31651">
        <w:tc>
          <w:tcPr>
            <w:tcW w:w="8296" w:type="dxa"/>
            <w:gridSpan w:val="4"/>
          </w:tcPr>
          <w:p w14:paraId="30FB3AAF" w14:textId="77777777" w:rsidR="000712FB" w:rsidRDefault="000712FB" w:rsidP="00D31651">
            <w:pPr>
              <w:pStyle w:val="af6"/>
              <w:ind w:firstLineChars="0" w:firstLine="0"/>
            </w:pPr>
          </w:p>
        </w:tc>
      </w:tr>
    </w:tbl>
    <w:p w14:paraId="79C02A59" w14:textId="77777777" w:rsidR="000712FB" w:rsidRDefault="000712FB" w:rsidP="000712FB">
      <w:pPr>
        <w:pStyle w:val="af6"/>
        <w:ind w:firstLineChars="0" w:firstLine="0"/>
      </w:pPr>
    </w:p>
    <w:p w14:paraId="5C25A379" w14:textId="77777777" w:rsidR="000712FB" w:rsidRDefault="000712FB" w:rsidP="000712FB">
      <w:r>
        <w:rPr>
          <w:rFonts w:hint="eastAsia"/>
        </w:rPr>
        <w:t>请求样例：</w:t>
      </w:r>
    </w:p>
    <w:p w14:paraId="2AFD3EA3" w14:textId="3BBC35DF" w:rsidR="000712FB" w:rsidRDefault="000712FB" w:rsidP="000712FB">
      <w:pPr>
        <w:pStyle w:val="af6"/>
        <w:ind w:firstLineChars="0" w:firstLine="0"/>
      </w:pPr>
      <w:proofErr w:type="gramStart"/>
      <w:r>
        <w:rPr>
          <w:rFonts w:hint="eastAsia"/>
        </w:rPr>
        <w:t>id</w:t>
      </w:r>
      <w:r>
        <w:t>=</w:t>
      </w:r>
      <w:proofErr w:type="gramEnd"/>
      <w:r w:rsidRPr="00102B6C">
        <w:rPr>
          <w:rFonts w:ascii="Lucida Console" w:eastAsia="微软雅黑" w:hAnsi="Lucida Console" w:cs="Lucida Console"/>
          <w:kern w:val="0"/>
          <w:sz w:val="17"/>
          <w:szCs w:val="17"/>
        </w:rPr>
        <w:t>1203201812041020030001</w:t>
      </w:r>
      <w:r>
        <w:rPr>
          <w:rFonts w:ascii="Lucida Console" w:eastAsia="微软雅黑" w:hAnsi="Lucida Console" w:cs="Lucida Console"/>
          <w:kern w:val="0"/>
          <w:sz w:val="17"/>
          <w:szCs w:val="17"/>
        </w:rPr>
        <w:t>&amp;startTime=2018-10-15 16:47:39&amp;softwareName=TIM&amp;exePath=/software/tencent/tim/tim.exe&amp;pids=2344&amp;pids=123954&amp;complete=false</w:t>
      </w:r>
    </w:p>
    <w:p w14:paraId="5058B959" w14:textId="77777777" w:rsidR="000712FB" w:rsidRDefault="000712FB" w:rsidP="000712FB">
      <w:pPr>
        <w:pStyle w:val="af6"/>
        <w:ind w:firstLineChars="0" w:firstLine="0"/>
      </w:pPr>
    </w:p>
    <w:p w14:paraId="76CB65C4" w14:textId="77777777" w:rsidR="000712FB" w:rsidRDefault="000712FB" w:rsidP="000712FB">
      <w:pPr>
        <w:pStyle w:val="af6"/>
        <w:ind w:firstLineChars="0" w:firstLine="0"/>
      </w:pPr>
      <w:r>
        <w:rPr>
          <w:rFonts w:hint="eastAsia"/>
        </w:rPr>
        <w:t>响应报文样例：</w:t>
      </w:r>
    </w:p>
    <w:p w14:paraId="740C199E" w14:textId="77777777" w:rsidR="000712FB" w:rsidRPr="004E2B62" w:rsidRDefault="000712FB" w:rsidP="000712FB">
      <w:pPr>
        <w:autoSpaceDE w:val="0"/>
        <w:autoSpaceDN w:val="0"/>
        <w:adjustRightInd w:val="0"/>
        <w:jc w:val="left"/>
        <w:rPr>
          <w:rFonts w:ascii="Lucida Console" w:hAnsi="Lucida Console" w:cs="Lucida Console"/>
          <w:kern w:val="0"/>
          <w:sz w:val="17"/>
          <w:szCs w:val="17"/>
        </w:rPr>
      </w:pPr>
      <w:r w:rsidRPr="004E2B62">
        <w:rPr>
          <w:rFonts w:ascii="Lucida Console" w:hAnsi="Lucida Console" w:cs="Lucida Console"/>
          <w:kern w:val="0"/>
          <w:sz w:val="17"/>
          <w:szCs w:val="17"/>
        </w:rPr>
        <w:t>{</w:t>
      </w:r>
    </w:p>
    <w:p w14:paraId="0F3FC7B3" w14:textId="77777777" w:rsidR="000712FB" w:rsidRPr="004E2B62" w:rsidRDefault="000712FB" w:rsidP="000712FB">
      <w:pPr>
        <w:autoSpaceDE w:val="0"/>
        <w:autoSpaceDN w:val="0"/>
        <w:adjustRightInd w:val="0"/>
        <w:jc w:val="left"/>
        <w:rPr>
          <w:rFonts w:ascii="Lucida Console" w:hAnsi="Lucida Console" w:cs="Lucida Console"/>
          <w:kern w:val="0"/>
          <w:sz w:val="17"/>
          <w:szCs w:val="17"/>
        </w:rPr>
      </w:pPr>
      <w:r w:rsidRPr="004E2B62">
        <w:rPr>
          <w:rFonts w:ascii="Lucida Console" w:hAnsi="Lucida Console" w:cs="Lucida Console"/>
          <w:kern w:val="0"/>
          <w:sz w:val="17"/>
          <w:szCs w:val="17"/>
        </w:rPr>
        <w:t xml:space="preserve">    "</w:t>
      </w:r>
      <w:proofErr w:type="gramStart"/>
      <w:r w:rsidRPr="004E2B62">
        <w:rPr>
          <w:rFonts w:ascii="Lucida Console" w:hAnsi="Lucida Console" w:cs="Lucida Console"/>
          <w:kern w:val="0"/>
          <w:sz w:val="17"/>
          <w:szCs w:val="17"/>
        </w:rPr>
        <w:t>code</w:t>
      </w:r>
      <w:proofErr w:type="gramEnd"/>
      <w:r w:rsidRPr="004E2B62">
        <w:rPr>
          <w:rFonts w:ascii="Lucida Console" w:hAnsi="Lucida Console" w:cs="Lucida Console"/>
          <w:kern w:val="0"/>
          <w:sz w:val="17"/>
          <w:szCs w:val="17"/>
        </w:rPr>
        <w:t>": "0",</w:t>
      </w:r>
    </w:p>
    <w:p w14:paraId="1CDCD6E7" w14:textId="77777777" w:rsidR="000712FB" w:rsidRDefault="000712FB" w:rsidP="000712FB">
      <w:pPr>
        <w:autoSpaceDE w:val="0"/>
        <w:autoSpaceDN w:val="0"/>
        <w:adjustRightInd w:val="0"/>
        <w:jc w:val="left"/>
        <w:rPr>
          <w:rFonts w:ascii="Lucida Console" w:eastAsia="微软雅黑" w:hAnsi="Lucida Console" w:cs="Lucida Console"/>
          <w:kern w:val="0"/>
          <w:sz w:val="17"/>
          <w:szCs w:val="17"/>
        </w:rPr>
      </w:pPr>
      <w:r w:rsidRPr="004E2B62">
        <w:rPr>
          <w:rFonts w:ascii="Lucida Console" w:hAnsi="Lucida Console" w:cs="Lucida Console"/>
          <w:kern w:val="0"/>
          <w:sz w:val="17"/>
          <w:szCs w:val="17"/>
        </w:rPr>
        <w:lastRenderedPageBreak/>
        <w:t xml:space="preserve">    "message": "</w:t>
      </w:r>
      <w:r>
        <w:rPr>
          <w:rFonts w:ascii="微软雅黑" w:eastAsia="微软雅黑" w:hAnsi="Lucida Console" w:cs="微软雅黑" w:hint="eastAsia"/>
          <w:kern w:val="0"/>
          <w:sz w:val="17"/>
          <w:szCs w:val="17"/>
          <w:lang w:val="zh-CN"/>
        </w:rPr>
        <w:t>成功</w:t>
      </w:r>
      <w:r>
        <w:rPr>
          <w:rFonts w:ascii="Lucida Console" w:eastAsia="微软雅黑" w:hAnsi="Lucida Console" w:cs="Lucida Console"/>
          <w:kern w:val="0"/>
          <w:sz w:val="17"/>
          <w:szCs w:val="17"/>
        </w:rPr>
        <w:t>"</w:t>
      </w:r>
    </w:p>
    <w:p w14:paraId="0C5A5D6E" w14:textId="69EE01FC" w:rsidR="00D31651" w:rsidRDefault="000712FB" w:rsidP="000712FB">
      <w:pPr>
        <w:autoSpaceDE w:val="0"/>
        <w:autoSpaceDN w:val="0"/>
        <w:adjustRightInd w:val="0"/>
        <w:jc w:val="left"/>
        <w:rPr>
          <w:rFonts w:ascii="Lucida Console" w:eastAsia="微软雅黑" w:hAnsi="Lucida Console" w:cs="Lucida Console" w:hint="eastAsia"/>
          <w:kern w:val="0"/>
          <w:sz w:val="17"/>
          <w:szCs w:val="17"/>
        </w:rPr>
      </w:pPr>
      <w:r>
        <w:rPr>
          <w:rFonts w:ascii="Lucida Console" w:eastAsia="微软雅黑" w:hAnsi="Lucida Console" w:cs="Lucida Console"/>
          <w:kern w:val="0"/>
          <w:sz w:val="17"/>
          <w:szCs w:val="17"/>
        </w:rPr>
        <w:t>}</w:t>
      </w:r>
    </w:p>
    <w:p w14:paraId="72C71B45" w14:textId="77777777" w:rsidR="000712FB" w:rsidRPr="000712FB" w:rsidRDefault="000712FB" w:rsidP="000712FB">
      <w:pPr>
        <w:rPr>
          <w:rFonts w:hint="eastAsia"/>
        </w:rPr>
      </w:pPr>
    </w:p>
    <w:p w14:paraId="25D06CAF" w14:textId="4C2395A2" w:rsidR="00146A30" w:rsidRDefault="00775446" w:rsidP="00146A30">
      <w:pPr>
        <w:pStyle w:val="3"/>
        <w:spacing w:before="0" w:beforeAutospacing="0" w:afterLines="50" w:after="156" w:afterAutospacing="0" w:line="360" w:lineRule="auto"/>
      </w:pPr>
      <w:bookmarkStart w:id="28" w:name="_Toc63600510"/>
      <w:r>
        <w:rPr>
          <w:rFonts w:hint="eastAsia"/>
        </w:rPr>
        <w:t>监控记录实时上报</w:t>
      </w:r>
      <w:bookmarkEnd w:id="28"/>
    </w:p>
    <w:tbl>
      <w:tblPr>
        <w:tblStyle w:val="af1"/>
        <w:tblW w:w="0" w:type="auto"/>
        <w:tblLook w:val="04A0" w:firstRow="1" w:lastRow="0" w:firstColumn="1" w:lastColumn="0" w:noHBand="0" w:noVBand="1"/>
      </w:tblPr>
      <w:tblGrid>
        <w:gridCol w:w="2765"/>
        <w:gridCol w:w="1382"/>
        <w:gridCol w:w="1383"/>
        <w:gridCol w:w="2962"/>
      </w:tblGrid>
      <w:tr w:rsidR="00146A30" w14:paraId="64C17DE2" w14:textId="77777777" w:rsidTr="00BF5FA6">
        <w:tc>
          <w:tcPr>
            <w:tcW w:w="8492" w:type="dxa"/>
            <w:gridSpan w:val="4"/>
          </w:tcPr>
          <w:p w14:paraId="47E62FB8" w14:textId="106B476A" w:rsidR="00146A30" w:rsidRDefault="00146A30" w:rsidP="00775446">
            <w:pPr>
              <w:pStyle w:val="af6"/>
              <w:ind w:firstLineChars="0" w:firstLine="0"/>
            </w:pPr>
            <w:r>
              <w:rPr>
                <w:rFonts w:hint="eastAsia"/>
              </w:rPr>
              <w:t>地址：</w:t>
            </w:r>
            <w:r w:rsidRPr="001968A4">
              <w:rPr>
                <w:rFonts w:hint="eastAsia"/>
              </w:rPr>
              <w:t>h</w:t>
            </w:r>
            <w:r w:rsidRPr="001968A4">
              <w:t>ttps://</w:t>
            </w:r>
            <w:r w:rsidRPr="001968A4">
              <w:t>地址待定</w:t>
            </w:r>
            <w:r w:rsidRPr="001968A4">
              <w:t>/</w:t>
            </w:r>
            <w:r>
              <w:rPr>
                <w:rFonts w:hint="eastAsia"/>
              </w:rPr>
              <w:t>v</w:t>
            </w:r>
            <w:r>
              <w:t>1/</w:t>
            </w:r>
            <w:r w:rsidR="00775446">
              <w:t>action</w:t>
            </w:r>
            <w:r w:rsidRPr="001968A4">
              <w:t>/</w:t>
            </w:r>
            <w:r w:rsidR="00775446">
              <w:t>upload</w:t>
            </w:r>
          </w:p>
        </w:tc>
      </w:tr>
      <w:tr w:rsidR="00146A30" w14:paraId="24FD12E7" w14:textId="77777777" w:rsidTr="00F12D0C">
        <w:tc>
          <w:tcPr>
            <w:tcW w:w="8296" w:type="dxa"/>
            <w:gridSpan w:val="4"/>
          </w:tcPr>
          <w:p w14:paraId="6E073159" w14:textId="2165509D" w:rsidR="00146A30" w:rsidRDefault="00146A30" w:rsidP="00F12D0C">
            <w:pPr>
              <w:pStyle w:val="af6"/>
              <w:ind w:firstLineChars="0" w:firstLine="0"/>
            </w:pPr>
            <w:r>
              <w:rPr>
                <w:rFonts w:hint="eastAsia"/>
              </w:rPr>
              <w:t>方法：</w:t>
            </w:r>
            <w:r>
              <w:t>POST</w:t>
            </w:r>
            <w:r w:rsidR="007E2587">
              <w:t xml:space="preserve"> </w:t>
            </w:r>
            <w:r w:rsidR="007E2587">
              <w:rPr>
                <w:rFonts w:hint="eastAsia"/>
              </w:rPr>
              <w:t>必须在</w:t>
            </w:r>
            <w:r w:rsidR="007E2587">
              <w:rPr>
                <w:rFonts w:hint="eastAsia"/>
              </w:rPr>
              <w:t>header</w:t>
            </w:r>
            <w:r w:rsidR="007E2587" w:rsidRPr="001B10C3">
              <w:t xml:space="preserve"> Authorization</w:t>
            </w:r>
            <w:r w:rsidR="007E2587">
              <w:rPr>
                <w:rFonts w:hint="eastAsia"/>
              </w:rPr>
              <w:t>中传入</w:t>
            </w:r>
            <w:proofErr w:type="spellStart"/>
            <w:r w:rsidR="007E2587">
              <w:rPr>
                <w:rFonts w:hint="eastAsia"/>
              </w:rPr>
              <w:t>access</w:t>
            </w:r>
            <w:r w:rsidR="007E2587">
              <w:t>_token</w:t>
            </w:r>
            <w:proofErr w:type="spellEnd"/>
          </w:p>
        </w:tc>
      </w:tr>
      <w:tr w:rsidR="00146A30" w14:paraId="52FBA495" w14:textId="77777777" w:rsidTr="00F12D0C">
        <w:tc>
          <w:tcPr>
            <w:tcW w:w="8296" w:type="dxa"/>
            <w:gridSpan w:val="4"/>
          </w:tcPr>
          <w:p w14:paraId="1BCAED3B" w14:textId="77777777" w:rsidR="00146A30" w:rsidRDefault="00146A30" w:rsidP="00F12D0C">
            <w:pPr>
              <w:pStyle w:val="af6"/>
              <w:ind w:firstLineChars="0" w:firstLine="0"/>
            </w:pPr>
            <w:r>
              <w:rPr>
                <w:rFonts w:hint="eastAsia"/>
              </w:rPr>
              <w:t>参数说明</w:t>
            </w:r>
          </w:p>
        </w:tc>
      </w:tr>
      <w:tr w:rsidR="00146A30" w14:paraId="19AB09BE" w14:textId="77777777" w:rsidTr="00F12D0C">
        <w:tc>
          <w:tcPr>
            <w:tcW w:w="2765" w:type="dxa"/>
          </w:tcPr>
          <w:p w14:paraId="1AE5D228" w14:textId="77777777" w:rsidR="00146A30" w:rsidRDefault="00146A30" w:rsidP="00F12D0C">
            <w:pPr>
              <w:pStyle w:val="af6"/>
              <w:ind w:firstLineChars="0" w:firstLine="0"/>
            </w:pPr>
            <w:r>
              <w:rPr>
                <w:rFonts w:hint="eastAsia"/>
              </w:rPr>
              <w:t>名称</w:t>
            </w:r>
          </w:p>
        </w:tc>
        <w:tc>
          <w:tcPr>
            <w:tcW w:w="1382" w:type="dxa"/>
          </w:tcPr>
          <w:p w14:paraId="7DBBFCD4" w14:textId="77777777" w:rsidR="00146A30" w:rsidRDefault="00146A30" w:rsidP="00F12D0C">
            <w:pPr>
              <w:pStyle w:val="af6"/>
              <w:ind w:firstLineChars="0" w:firstLine="0"/>
            </w:pPr>
            <w:r>
              <w:rPr>
                <w:rFonts w:hint="eastAsia"/>
              </w:rPr>
              <w:t>类型</w:t>
            </w:r>
          </w:p>
        </w:tc>
        <w:tc>
          <w:tcPr>
            <w:tcW w:w="1383" w:type="dxa"/>
          </w:tcPr>
          <w:p w14:paraId="2FDF48FA" w14:textId="77777777" w:rsidR="00146A30" w:rsidRDefault="00146A30" w:rsidP="00F12D0C">
            <w:pPr>
              <w:pStyle w:val="af6"/>
              <w:ind w:firstLineChars="0" w:firstLine="0"/>
            </w:pPr>
            <w:r>
              <w:rPr>
                <w:rFonts w:hint="eastAsia"/>
              </w:rPr>
              <w:t>是否必填</w:t>
            </w:r>
          </w:p>
        </w:tc>
        <w:tc>
          <w:tcPr>
            <w:tcW w:w="2766" w:type="dxa"/>
          </w:tcPr>
          <w:p w14:paraId="23FF7152" w14:textId="77777777" w:rsidR="00146A30" w:rsidRDefault="00146A30" w:rsidP="00F12D0C">
            <w:pPr>
              <w:pStyle w:val="af6"/>
              <w:ind w:firstLineChars="0" w:firstLine="0"/>
            </w:pPr>
            <w:r>
              <w:rPr>
                <w:rFonts w:hint="eastAsia"/>
              </w:rPr>
              <w:t>备注</w:t>
            </w:r>
          </w:p>
        </w:tc>
      </w:tr>
      <w:tr w:rsidR="00146A30" w14:paraId="7FAA919C" w14:textId="77777777" w:rsidTr="00F12D0C">
        <w:tc>
          <w:tcPr>
            <w:tcW w:w="2765" w:type="dxa"/>
          </w:tcPr>
          <w:p w14:paraId="51A18548" w14:textId="5C5DDDE0" w:rsidR="00146A30" w:rsidRPr="001510FE" w:rsidRDefault="001510FE" w:rsidP="001510FE">
            <w:pPr>
              <w:widowControl/>
              <w:wordWrap w:val="0"/>
              <w:rPr>
                <w:rFonts w:ascii="Helvetica" w:hAnsi="Helvetica" w:cs="Helvetica" w:hint="eastAsia"/>
                <w:color w:val="000000"/>
                <w:kern w:val="0"/>
                <w:sz w:val="24"/>
              </w:rPr>
            </w:pPr>
            <w:proofErr w:type="spellStart"/>
            <w:r w:rsidRPr="001510FE">
              <w:rPr>
                <w:rFonts w:ascii="Helvetica" w:hAnsi="Helvetica" w:cs="Helvetica"/>
                <w:color w:val="000000"/>
              </w:rPr>
              <w:t>uuid</w:t>
            </w:r>
            <w:proofErr w:type="spellEnd"/>
          </w:p>
        </w:tc>
        <w:tc>
          <w:tcPr>
            <w:tcW w:w="1382" w:type="dxa"/>
          </w:tcPr>
          <w:p w14:paraId="3C82EB08" w14:textId="0CBA8524" w:rsidR="00146A30" w:rsidRDefault="00146A30" w:rsidP="00F12D0C">
            <w:pPr>
              <w:pStyle w:val="af6"/>
              <w:ind w:firstLineChars="0" w:firstLine="0"/>
            </w:pPr>
            <w:r>
              <w:t>String</w:t>
            </w:r>
            <w:r w:rsidR="00843C80">
              <w:t>(255)</w:t>
            </w:r>
          </w:p>
        </w:tc>
        <w:tc>
          <w:tcPr>
            <w:tcW w:w="1383" w:type="dxa"/>
          </w:tcPr>
          <w:p w14:paraId="057F5D83" w14:textId="77777777" w:rsidR="00146A30" w:rsidRDefault="00146A30" w:rsidP="00F12D0C">
            <w:pPr>
              <w:pStyle w:val="af6"/>
              <w:ind w:firstLineChars="0" w:firstLine="0"/>
            </w:pPr>
            <w:r>
              <w:rPr>
                <w:rFonts w:hint="eastAsia"/>
              </w:rPr>
              <w:t>是</w:t>
            </w:r>
          </w:p>
        </w:tc>
        <w:tc>
          <w:tcPr>
            <w:tcW w:w="2766" w:type="dxa"/>
          </w:tcPr>
          <w:p w14:paraId="75AFF068" w14:textId="34751E45" w:rsidR="001510FE" w:rsidRDefault="001510FE" w:rsidP="001510FE">
            <w:pPr>
              <w:pStyle w:val="af6"/>
              <w:ind w:firstLineChars="0" w:firstLine="0"/>
            </w:pPr>
            <w:r w:rsidRPr="001510FE">
              <w:rPr>
                <w:rFonts w:hint="eastAsia"/>
              </w:rPr>
              <w:t>唯一标识符</w:t>
            </w:r>
          </w:p>
          <w:p w14:paraId="023328A2" w14:textId="1815CEAB" w:rsidR="00157FFB" w:rsidRDefault="00157FFB" w:rsidP="00F12D0C">
            <w:pPr>
              <w:pStyle w:val="af6"/>
              <w:ind w:firstLineChars="0" w:firstLine="0"/>
            </w:pPr>
          </w:p>
        </w:tc>
      </w:tr>
      <w:tr w:rsidR="00146A30" w14:paraId="0B0EC8B7" w14:textId="77777777" w:rsidTr="00F12D0C">
        <w:tc>
          <w:tcPr>
            <w:tcW w:w="2765" w:type="dxa"/>
          </w:tcPr>
          <w:p w14:paraId="0E3A42F3" w14:textId="6132AD24" w:rsidR="00146A30" w:rsidRDefault="001510FE" w:rsidP="00F12D0C">
            <w:pPr>
              <w:pStyle w:val="af6"/>
              <w:ind w:firstLineChars="0" w:firstLine="0"/>
            </w:pPr>
            <w:r w:rsidRPr="001510FE">
              <w:t>timestamp</w:t>
            </w:r>
          </w:p>
        </w:tc>
        <w:tc>
          <w:tcPr>
            <w:tcW w:w="1382" w:type="dxa"/>
          </w:tcPr>
          <w:p w14:paraId="6C271D25" w14:textId="0682BE30" w:rsidR="00146A30" w:rsidRDefault="001510FE" w:rsidP="00F12D0C">
            <w:pPr>
              <w:pStyle w:val="af6"/>
              <w:ind w:firstLineChars="0" w:firstLine="0"/>
            </w:pPr>
            <w:r>
              <w:t>D</w:t>
            </w:r>
            <w:r>
              <w:rPr>
                <w:rFonts w:hint="eastAsia"/>
              </w:rPr>
              <w:t>ate</w:t>
            </w:r>
          </w:p>
        </w:tc>
        <w:tc>
          <w:tcPr>
            <w:tcW w:w="1383" w:type="dxa"/>
          </w:tcPr>
          <w:p w14:paraId="33960F7A" w14:textId="362F7D34" w:rsidR="00146A30" w:rsidRDefault="00197E79" w:rsidP="00F12D0C">
            <w:pPr>
              <w:pStyle w:val="af6"/>
              <w:ind w:firstLineChars="0" w:firstLine="0"/>
            </w:pPr>
            <w:r>
              <w:rPr>
                <w:rFonts w:hint="eastAsia"/>
              </w:rPr>
              <w:t>是</w:t>
            </w:r>
          </w:p>
        </w:tc>
        <w:tc>
          <w:tcPr>
            <w:tcW w:w="2766" w:type="dxa"/>
          </w:tcPr>
          <w:p w14:paraId="03BF49FF" w14:textId="5C865FAD" w:rsidR="00974162" w:rsidRDefault="00974162" w:rsidP="00F12D0C">
            <w:pPr>
              <w:pStyle w:val="af6"/>
              <w:ind w:firstLineChars="0" w:firstLine="0"/>
            </w:pPr>
            <w:proofErr w:type="spellStart"/>
            <w:r>
              <w:t>yyyy</w:t>
            </w:r>
            <w:proofErr w:type="spellEnd"/>
            <w:r>
              <w:t>-MM-</w:t>
            </w:r>
            <w:proofErr w:type="spellStart"/>
            <w:r>
              <w:t>dd</w:t>
            </w:r>
            <w:proofErr w:type="spellEnd"/>
            <w:r>
              <w:t xml:space="preserve"> </w:t>
            </w:r>
            <w:proofErr w:type="spellStart"/>
            <w:r>
              <w:t>HH:mm:ss</w:t>
            </w:r>
            <w:proofErr w:type="spellEnd"/>
            <w:r>
              <w:t xml:space="preserve"> </w:t>
            </w:r>
            <w:r>
              <w:rPr>
                <w:rFonts w:hint="eastAsia"/>
              </w:rPr>
              <w:t>格式</w:t>
            </w:r>
          </w:p>
          <w:p w14:paraId="1EDC78B0" w14:textId="617FA1E2" w:rsidR="00146A30" w:rsidRDefault="001510FE" w:rsidP="00F12D0C">
            <w:pPr>
              <w:pStyle w:val="af6"/>
              <w:ind w:firstLineChars="0" w:firstLine="0"/>
            </w:pPr>
            <w:r>
              <w:rPr>
                <w:rFonts w:hint="eastAsia"/>
              </w:rPr>
              <w:t>行为</w:t>
            </w:r>
            <w:r w:rsidRPr="001510FE">
              <w:rPr>
                <w:rFonts w:hint="eastAsia"/>
              </w:rPr>
              <w:t>时间戳</w:t>
            </w:r>
          </w:p>
        </w:tc>
      </w:tr>
      <w:tr w:rsidR="00146A30" w14:paraId="5001118B" w14:textId="77777777" w:rsidTr="00F12D0C">
        <w:tc>
          <w:tcPr>
            <w:tcW w:w="2765" w:type="dxa"/>
          </w:tcPr>
          <w:p w14:paraId="618FA965" w14:textId="6A3075F1" w:rsidR="00146A30" w:rsidRDefault="00D07C53" w:rsidP="00F12D0C">
            <w:pPr>
              <w:pStyle w:val="af6"/>
              <w:ind w:firstLineChars="0" w:firstLine="0"/>
            </w:pPr>
            <w:proofErr w:type="spellStart"/>
            <w:r w:rsidRPr="00D07C53">
              <w:t>withAttachment</w:t>
            </w:r>
            <w:proofErr w:type="spellEnd"/>
          </w:p>
        </w:tc>
        <w:tc>
          <w:tcPr>
            <w:tcW w:w="1382" w:type="dxa"/>
          </w:tcPr>
          <w:p w14:paraId="5F62845F" w14:textId="2ADAB195" w:rsidR="00146A30" w:rsidRDefault="00D07C53" w:rsidP="00F12D0C">
            <w:pPr>
              <w:pStyle w:val="af6"/>
              <w:ind w:firstLineChars="0" w:firstLine="0"/>
            </w:pPr>
            <w:r>
              <w:t>B</w:t>
            </w:r>
            <w:r>
              <w:rPr>
                <w:rFonts w:hint="eastAsia"/>
              </w:rPr>
              <w:t>oolean</w:t>
            </w:r>
          </w:p>
        </w:tc>
        <w:tc>
          <w:tcPr>
            <w:tcW w:w="1383" w:type="dxa"/>
          </w:tcPr>
          <w:p w14:paraId="617D13F1" w14:textId="66844211" w:rsidR="00146A30" w:rsidRDefault="006D0623" w:rsidP="00F12D0C">
            <w:pPr>
              <w:pStyle w:val="af6"/>
              <w:ind w:firstLineChars="0" w:firstLine="0"/>
            </w:pPr>
            <w:r>
              <w:rPr>
                <w:rFonts w:hint="eastAsia"/>
              </w:rPr>
              <w:t>否</w:t>
            </w:r>
          </w:p>
        </w:tc>
        <w:tc>
          <w:tcPr>
            <w:tcW w:w="2766" w:type="dxa"/>
          </w:tcPr>
          <w:p w14:paraId="1672DFD1" w14:textId="7F1D997F" w:rsidR="006D0623" w:rsidRDefault="00D07C53" w:rsidP="00F12D0C">
            <w:pPr>
              <w:pStyle w:val="af6"/>
              <w:ind w:firstLineChars="0" w:firstLine="0"/>
            </w:pPr>
            <w:r>
              <w:rPr>
                <w:rFonts w:hint="eastAsia"/>
              </w:rPr>
              <w:t>本行为是否有对应附件</w:t>
            </w:r>
          </w:p>
        </w:tc>
      </w:tr>
      <w:tr w:rsidR="007E7812" w14:paraId="773AB1DF" w14:textId="77777777" w:rsidTr="00F12D0C">
        <w:tc>
          <w:tcPr>
            <w:tcW w:w="2765" w:type="dxa"/>
          </w:tcPr>
          <w:p w14:paraId="4B6A6DFA" w14:textId="7AEC1A49" w:rsidR="007E7812" w:rsidRDefault="00D07C53" w:rsidP="00F12D0C">
            <w:pPr>
              <w:pStyle w:val="af6"/>
              <w:ind w:firstLineChars="0" w:firstLine="0"/>
            </w:pPr>
            <w:proofErr w:type="spellStart"/>
            <w:r w:rsidRPr="00D07C53">
              <w:t>taskId</w:t>
            </w:r>
            <w:proofErr w:type="spellEnd"/>
          </w:p>
        </w:tc>
        <w:tc>
          <w:tcPr>
            <w:tcW w:w="1382" w:type="dxa"/>
          </w:tcPr>
          <w:p w14:paraId="4D09E8E9" w14:textId="7B6E91FD" w:rsidR="007E7812" w:rsidRDefault="00D07C53" w:rsidP="00F12D0C">
            <w:pPr>
              <w:pStyle w:val="af6"/>
              <w:ind w:firstLineChars="0" w:firstLine="0"/>
            </w:pPr>
            <w:r>
              <w:t>L</w:t>
            </w:r>
            <w:r>
              <w:rPr>
                <w:rFonts w:hint="eastAsia"/>
              </w:rPr>
              <w:t>ong</w:t>
            </w:r>
          </w:p>
        </w:tc>
        <w:tc>
          <w:tcPr>
            <w:tcW w:w="1383" w:type="dxa"/>
          </w:tcPr>
          <w:p w14:paraId="10390B5D" w14:textId="19A93BC1" w:rsidR="007E7812" w:rsidRDefault="007E7812" w:rsidP="00F12D0C">
            <w:pPr>
              <w:pStyle w:val="af6"/>
              <w:ind w:firstLineChars="0" w:firstLine="0"/>
            </w:pPr>
            <w:r>
              <w:rPr>
                <w:rFonts w:hint="eastAsia"/>
              </w:rPr>
              <w:t>是</w:t>
            </w:r>
          </w:p>
        </w:tc>
        <w:tc>
          <w:tcPr>
            <w:tcW w:w="2766" w:type="dxa"/>
          </w:tcPr>
          <w:p w14:paraId="7775A4A8" w14:textId="0C2A9F8D" w:rsidR="007E7812" w:rsidRDefault="00D07C53" w:rsidP="003B57FD">
            <w:pPr>
              <w:pStyle w:val="af6"/>
              <w:ind w:firstLineChars="0" w:firstLine="0"/>
            </w:pPr>
            <w:r w:rsidRPr="00D07C53">
              <w:rPr>
                <w:rFonts w:hint="eastAsia"/>
              </w:rPr>
              <w:t>关联的任务</w:t>
            </w:r>
            <w:r w:rsidRPr="00D07C53">
              <w:rPr>
                <w:rFonts w:hint="eastAsia"/>
              </w:rPr>
              <w:t>ID</w:t>
            </w:r>
          </w:p>
        </w:tc>
      </w:tr>
      <w:tr w:rsidR="007E7812" w14:paraId="1E190889" w14:textId="77777777" w:rsidTr="00F12D0C">
        <w:tc>
          <w:tcPr>
            <w:tcW w:w="2765" w:type="dxa"/>
          </w:tcPr>
          <w:p w14:paraId="6D99483C" w14:textId="319EF226" w:rsidR="007E7812" w:rsidRDefault="00D07C53" w:rsidP="00F12D0C">
            <w:pPr>
              <w:pStyle w:val="af6"/>
              <w:ind w:firstLineChars="0" w:firstLine="0"/>
            </w:pPr>
            <w:proofErr w:type="spellStart"/>
            <w:r w:rsidRPr="00D07C53">
              <w:t>pid</w:t>
            </w:r>
            <w:proofErr w:type="spellEnd"/>
          </w:p>
        </w:tc>
        <w:tc>
          <w:tcPr>
            <w:tcW w:w="1382" w:type="dxa"/>
          </w:tcPr>
          <w:p w14:paraId="2C752A1F" w14:textId="3F321985" w:rsidR="007E7812" w:rsidRDefault="00D07C53" w:rsidP="00F12D0C">
            <w:pPr>
              <w:pStyle w:val="af6"/>
              <w:ind w:firstLineChars="0" w:firstLine="0"/>
              <w:rPr>
                <w:rFonts w:hint="eastAsia"/>
              </w:rPr>
            </w:pPr>
            <w:r>
              <w:t>L</w:t>
            </w:r>
            <w:r>
              <w:rPr>
                <w:rFonts w:hint="eastAsia"/>
              </w:rPr>
              <w:t>ong</w:t>
            </w:r>
          </w:p>
        </w:tc>
        <w:tc>
          <w:tcPr>
            <w:tcW w:w="1383" w:type="dxa"/>
          </w:tcPr>
          <w:p w14:paraId="25DDB8B6" w14:textId="3D9BFE98" w:rsidR="007E7812" w:rsidRDefault="00D07C53" w:rsidP="00F12D0C">
            <w:pPr>
              <w:pStyle w:val="af6"/>
              <w:ind w:firstLineChars="0" w:firstLine="0"/>
            </w:pPr>
            <w:r>
              <w:rPr>
                <w:rFonts w:hint="eastAsia"/>
              </w:rPr>
              <w:t>是</w:t>
            </w:r>
          </w:p>
        </w:tc>
        <w:tc>
          <w:tcPr>
            <w:tcW w:w="2766" w:type="dxa"/>
          </w:tcPr>
          <w:p w14:paraId="4603E29A" w14:textId="22B2D2DA" w:rsidR="007E7812" w:rsidRDefault="00D07C53" w:rsidP="00F12D0C">
            <w:pPr>
              <w:pStyle w:val="af6"/>
              <w:ind w:firstLineChars="0" w:firstLine="0"/>
            </w:pPr>
            <w:r w:rsidRPr="00D07C53">
              <w:rPr>
                <w:rFonts w:hint="eastAsia"/>
              </w:rPr>
              <w:t>进程</w:t>
            </w:r>
            <w:r w:rsidRPr="00D07C53">
              <w:rPr>
                <w:rFonts w:hint="eastAsia"/>
              </w:rPr>
              <w:t>ID</w:t>
            </w:r>
          </w:p>
        </w:tc>
      </w:tr>
      <w:tr w:rsidR="00102B6C" w14:paraId="1EEA336F" w14:textId="77777777" w:rsidTr="00F12D0C">
        <w:tc>
          <w:tcPr>
            <w:tcW w:w="2765" w:type="dxa"/>
          </w:tcPr>
          <w:p w14:paraId="09FB5527" w14:textId="6E2D357B" w:rsidR="00102B6C" w:rsidRDefault="00D07C53" w:rsidP="00F12D0C">
            <w:pPr>
              <w:pStyle w:val="af6"/>
              <w:ind w:firstLineChars="0" w:firstLine="0"/>
            </w:pPr>
            <w:proofErr w:type="spellStart"/>
            <w:r>
              <w:t>a</w:t>
            </w:r>
            <w:r>
              <w:rPr>
                <w:rFonts w:hint="eastAsia"/>
              </w:rPr>
              <w:t>ction</w:t>
            </w:r>
            <w:r>
              <w:t>G</w:t>
            </w:r>
            <w:r>
              <w:rPr>
                <w:rFonts w:hint="eastAsia"/>
              </w:rPr>
              <w:t>roup</w:t>
            </w:r>
            <w:proofErr w:type="spellEnd"/>
          </w:p>
        </w:tc>
        <w:tc>
          <w:tcPr>
            <w:tcW w:w="1382" w:type="dxa"/>
          </w:tcPr>
          <w:p w14:paraId="09FE6CDF" w14:textId="2158E20D" w:rsidR="00102B6C" w:rsidRDefault="00D07C53" w:rsidP="00F12D0C">
            <w:pPr>
              <w:pStyle w:val="af6"/>
              <w:ind w:firstLineChars="0" w:firstLine="0"/>
            </w:pPr>
            <w:r>
              <w:t>Integer</w:t>
            </w:r>
          </w:p>
        </w:tc>
        <w:tc>
          <w:tcPr>
            <w:tcW w:w="1383" w:type="dxa"/>
          </w:tcPr>
          <w:p w14:paraId="00A3673B" w14:textId="328ABBB7" w:rsidR="00102B6C" w:rsidRDefault="00102B6C" w:rsidP="00F12D0C">
            <w:pPr>
              <w:pStyle w:val="af6"/>
              <w:ind w:firstLineChars="0" w:firstLine="0"/>
            </w:pPr>
            <w:r>
              <w:rPr>
                <w:rFonts w:hint="eastAsia"/>
              </w:rPr>
              <w:t>是</w:t>
            </w:r>
          </w:p>
        </w:tc>
        <w:tc>
          <w:tcPr>
            <w:tcW w:w="2766" w:type="dxa"/>
          </w:tcPr>
          <w:p w14:paraId="5209DF3F" w14:textId="77777777" w:rsidR="00102B6C" w:rsidRDefault="00D07C53" w:rsidP="00F12D0C">
            <w:pPr>
              <w:pStyle w:val="af6"/>
              <w:ind w:firstLineChars="0" w:firstLine="0"/>
            </w:pPr>
            <w:r>
              <w:rPr>
                <w:rFonts w:hint="eastAsia"/>
              </w:rPr>
              <w:t>行为类别：</w:t>
            </w:r>
          </w:p>
          <w:p w14:paraId="2D8D4C61" w14:textId="1A38A316" w:rsidR="00D07C53" w:rsidRDefault="00D07C53" w:rsidP="00F12D0C">
            <w:pPr>
              <w:pStyle w:val="af6"/>
              <w:ind w:firstLineChars="0" w:firstLine="0"/>
            </w:pPr>
            <w:r>
              <w:t>1</w:t>
            </w:r>
            <w:r>
              <w:t>：</w:t>
            </w:r>
            <w:r>
              <w:rPr>
                <w:rFonts w:hint="eastAsia"/>
              </w:rPr>
              <w:t>文件读写</w:t>
            </w:r>
          </w:p>
          <w:p w14:paraId="02F9437F" w14:textId="77777777" w:rsidR="00D07C53" w:rsidRDefault="00D07C53" w:rsidP="00F12D0C">
            <w:pPr>
              <w:pStyle w:val="af6"/>
              <w:ind w:firstLineChars="0" w:firstLine="0"/>
            </w:pPr>
            <w:r>
              <w:t>2</w:t>
            </w:r>
            <w:r>
              <w:t>：</w:t>
            </w:r>
            <w:r>
              <w:rPr>
                <w:rFonts w:hint="eastAsia"/>
              </w:rPr>
              <w:t>网络访问</w:t>
            </w:r>
          </w:p>
          <w:p w14:paraId="47020547" w14:textId="77777777" w:rsidR="00D07C53" w:rsidRDefault="00D07C53" w:rsidP="00F12D0C">
            <w:pPr>
              <w:pStyle w:val="af6"/>
              <w:ind w:firstLineChars="0" w:firstLine="0"/>
            </w:pPr>
            <w:r>
              <w:t>3</w:t>
            </w:r>
            <w:r>
              <w:t>：</w:t>
            </w:r>
            <w:r>
              <w:rPr>
                <w:rFonts w:hint="eastAsia"/>
              </w:rPr>
              <w:t>注册表</w:t>
            </w:r>
          </w:p>
          <w:p w14:paraId="58373D92" w14:textId="77777777" w:rsidR="00D07C53" w:rsidRDefault="00D07C53" w:rsidP="00F12D0C">
            <w:pPr>
              <w:pStyle w:val="af6"/>
              <w:ind w:firstLineChars="0" w:firstLine="0"/>
            </w:pPr>
            <w:r>
              <w:t>4</w:t>
            </w:r>
            <w:r>
              <w:t>：</w:t>
            </w:r>
            <w:r>
              <w:rPr>
                <w:rFonts w:hint="eastAsia"/>
              </w:rPr>
              <w:t>进程调用</w:t>
            </w:r>
          </w:p>
          <w:p w14:paraId="5F829E72" w14:textId="77777777" w:rsidR="00D07C53" w:rsidRDefault="00D07C53" w:rsidP="00F12D0C">
            <w:pPr>
              <w:pStyle w:val="af6"/>
              <w:ind w:firstLineChars="0" w:firstLine="0"/>
            </w:pPr>
            <w:r>
              <w:t>5</w:t>
            </w:r>
            <w:r>
              <w:t>：</w:t>
            </w:r>
            <w:r>
              <w:rPr>
                <w:rFonts w:hint="eastAsia"/>
              </w:rPr>
              <w:t>设备控制</w:t>
            </w:r>
          </w:p>
          <w:p w14:paraId="17BBE919" w14:textId="76317931" w:rsidR="00D07C53" w:rsidRDefault="00D07C53" w:rsidP="00F12D0C">
            <w:pPr>
              <w:pStyle w:val="af6"/>
              <w:ind w:firstLineChars="0" w:firstLine="0"/>
              <w:rPr>
                <w:rFonts w:hint="eastAsia"/>
              </w:rPr>
            </w:pPr>
            <w:r>
              <w:t>6</w:t>
            </w:r>
            <w:r>
              <w:t>：</w:t>
            </w:r>
            <w:r>
              <w:rPr>
                <w:rFonts w:hint="eastAsia"/>
              </w:rPr>
              <w:t>对象权限</w:t>
            </w:r>
          </w:p>
        </w:tc>
      </w:tr>
      <w:tr w:rsidR="00546C1C" w14:paraId="1A9DDEA0" w14:textId="77777777" w:rsidTr="00F12D0C">
        <w:tc>
          <w:tcPr>
            <w:tcW w:w="2765" w:type="dxa"/>
          </w:tcPr>
          <w:p w14:paraId="292594C3" w14:textId="7E2DADEA" w:rsidR="00546C1C" w:rsidRDefault="00A16804" w:rsidP="00A16804">
            <w:pPr>
              <w:pStyle w:val="af6"/>
              <w:ind w:firstLineChars="0" w:firstLine="0"/>
            </w:pPr>
            <w:r w:rsidRPr="00A16804">
              <w:t>type</w:t>
            </w:r>
          </w:p>
        </w:tc>
        <w:tc>
          <w:tcPr>
            <w:tcW w:w="1382" w:type="dxa"/>
          </w:tcPr>
          <w:p w14:paraId="21C8D748" w14:textId="2B65E74F" w:rsidR="00546C1C" w:rsidRDefault="00546C1C" w:rsidP="00F12D0C">
            <w:pPr>
              <w:pStyle w:val="af6"/>
              <w:ind w:firstLineChars="0" w:firstLine="0"/>
            </w:pPr>
            <w:proofErr w:type="spellStart"/>
            <w:r>
              <w:t>I</w:t>
            </w:r>
            <w:r>
              <w:rPr>
                <w:rFonts w:hint="eastAsia"/>
              </w:rPr>
              <w:t>nt</w:t>
            </w:r>
            <w:proofErr w:type="spellEnd"/>
          </w:p>
        </w:tc>
        <w:tc>
          <w:tcPr>
            <w:tcW w:w="1383" w:type="dxa"/>
          </w:tcPr>
          <w:p w14:paraId="30F7A1D9" w14:textId="645294BD" w:rsidR="00546C1C" w:rsidRDefault="00546C1C" w:rsidP="00F12D0C">
            <w:pPr>
              <w:pStyle w:val="af6"/>
              <w:ind w:firstLineChars="0" w:firstLine="0"/>
            </w:pPr>
            <w:r>
              <w:rPr>
                <w:rFonts w:hint="eastAsia"/>
              </w:rPr>
              <w:t>是</w:t>
            </w:r>
          </w:p>
        </w:tc>
        <w:tc>
          <w:tcPr>
            <w:tcW w:w="2766" w:type="dxa"/>
          </w:tcPr>
          <w:p w14:paraId="01BAE76D" w14:textId="77777777" w:rsidR="00546C1C" w:rsidRDefault="00A16804" w:rsidP="00F12D0C">
            <w:pPr>
              <w:pStyle w:val="af6"/>
              <w:ind w:firstLineChars="0" w:firstLine="0"/>
            </w:pPr>
            <w:r>
              <w:rPr>
                <w:rFonts w:hint="eastAsia"/>
              </w:rPr>
              <w:t>具体操作类型：</w:t>
            </w:r>
          </w:p>
          <w:p w14:paraId="22DAB8BC" w14:textId="305CF6A8" w:rsidR="00A16804" w:rsidRDefault="00A16804" w:rsidP="00A16804">
            <w:pPr>
              <w:pStyle w:val="af6"/>
              <w:rPr>
                <w:rFonts w:hint="eastAsia"/>
              </w:rPr>
            </w:pPr>
            <w:r>
              <w:rPr>
                <w:rFonts w:hint="eastAsia"/>
              </w:rPr>
              <w:t>0</w:t>
            </w:r>
            <w:r>
              <w:rPr>
                <w:rFonts w:hint="eastAsia"/>
              </w:rPr>
              <w:tab/>
            </w:r>
            <w:r>
              <w:rPr>
                <w:rFonts w:hint="eastAsia"/>
              </w:rPr>
              <w:t>监控开始</w:t>
            </w:r>
          </w:p>
          <w:p w14:paraId="3BEDC290" w14:textId="353442DA" w:rsidR="00A16804" w:rsidRDefault="00A16804" w:rsidP="00A16804">
            <w:pPr>
              <w:pStyle w:val="af6"/>
              <w:rPr>
                <w:rFonts w:hint="eastAsia"/>
              </w:rPr>
            </w:pPr>
            <w:r>
              <w:rPr>
                <w:rFonts w:hint="eastAsia"/>
              </w:rPr>
              <w:t>4095</w:t>
            </w:r>
            <w:r>
              <w:rPr>
                <w:rFonts w:hint="eastAsia"/>
              </w:rPr>
              <w:tab/>
            </w:r>
            <w:r>
              <w:rPr>
                <w:rFonts w:hint="eastAsia"/>
              </w:rPr>
              <w:t>监控结束</w:t>
            </w:r>
          </w:p>
          <w:p w14:paraId="2B4DE5FB" w14:textId="125DFDFE" w:rsidR="00A16804" w:rsidRDefault="00A16804" w:rsidP="00A16804">
            <w:pPr>
              <w:pStyle w:val="af6"/>
              <w:rPr>
                <w:rFonts w:hint="eastAsia"/>
              </w:rPr>
            </w:pPr>
            <w:r>
              <w:rPr>
                <w:rFonts w:hint="eastAsia"/>
              </w:rPr>
              <w:t>4096</w:t>
            </w:r>
            <w:r>
              <w:rPr>
                <w:rFonts w:hint="eastAsia"/>
              </w:rPr>
              <w:tab/>
            </w:r>
            <w:r>
              <w:rPr>
                <w:rFonts w:hint="eastAsia"/>
              </w:rPr>
              <w:t>发起网络连接</w:t>
            </w:r>
          </w:p>
          <w:p w14:paraId="667C9597" w14:textId="300838E6" w:rsidR="00A16804" w:rsidRDefault="00A16804" w:rsidP="00A16804">
            <w:pPr>
              <w:pStyle w:val="af6"/>
              <w:rPr>
                <w:rFonts w:hint="eastAsia"/>
              </w:rPr>
            </w:pPr>
            <w:r>
              <w:rPr>
                <w:rFonts w:hint="eastAsia"/>
              </w:rPr>
              <w:t>4097</w:t>
            </w:r>
            <w:r>
              <w:rPr>
                <w:rFonts w:hint="eastAsia"/>
              </w:rPr>
              <w:tab/>
              <w:t>TCP</w:t>
            </w:r>
            <w:r>
              <w:rPr>
                <w:rFonts w:hint="eastAsia"/>
              </w:rPr>
              <w:t>数据发送</w:t>
            </w:r>
          </w:p>
          <w:p w14:paraId="54839FAA" w14:textId="7E77DF70" w:rsidR="00A16804" w:rsidRDefault="00A16804" w:rsidP="00A16804">
            <w:pPr>
              <w:pStyle w:val="af6"/>
              <w:rPr>
                <w:rFonts w:hint="eastAsia"/>
              </w:rPr>
            </w:pPr>
            <w:r>
              <w:rPr>
                <w:rFonts w:hint="eastAsia"/>
              </w:rPr>
              <w:t>4098</w:t>
            </w:r>
            <w:r>
              <w:rPr>
                <w:rFonts w:hint="eastAsia"/>
              </w:rPr>
              <w:tab/>
              <w:t>TCP</w:t>
            </w:r>
            <w:r>
              <w:rPr>
                <w:rFonts w:hint="eastAsia"/>
              </w:rPr>
              <w:t>数据接收</w:t>
            </w:r>
          </w:p>
          <w:p w14:paraId="5891267B" w14:textId="20897FFC" w:rsidR="00A16804" w:rsidRDefault="00A16804" w:rsidP="00A16804">
            <w:pPr>
              <w:pStyle w:val="af6"/>
              <w:rPr>
                <w:rFonts w:hint="eastAsia"/>
              </w:rPr>
            </w:pPr>
            <w:r>
              <w:rPr>
                <w:rFonts w:hint="eastAsia"/>
              </w:rPr>
              <w:t>4099</w:t>
            </w:r>
            <w:r>
              <w:rPr>
                <w:rFonts w:hint="eastAsia"/>
              </w:rPr>
              <w:tab/>
              <w:t>UDP</w:t>
            </w:r>
            <w:r>
              <w:rPr>
                <w:rFonts w:hint="eastAsia"/>
              </w:rPr>
              <w:t>数据发送</w:t>
            </w:r>
          </w:p>
          <w:p w14:paraId="537E21D6" w14:textId="5EE09361" w:rsidR="00A16804" w:rsidRDefault="00A16804" w:rsidP="00A16804">
            <w:pPr>
              <w:pStyle w:val="af6"/>
              <w:rPr>
                <w:rFonts w:hint="eastAsia"/>
              </w:rPr>
            </w:pPr>
            <w:r>
              <w:rPr>
                <w:rFonts w:hint="eastAsia"/>
              </w:rPr>
              <w:t>4100</w:t>
            </w:r>
            <w:r>
              <w:rPr>
                <w:rFonts w:hint="eastAsia"/>
              </w:rPr>
              <w:tab/>
              <w:t>UDP</w:t>
            </w:r>
            <w:r>
              <w:rPr>
                <w:rFonts w:hint="eastAsia"/>
              </w:rPr>
              <w:t>数据接收</w:t>
            </w:r>
          </w:p>
          <w:p w14:paraId="28E4F0D3" w14:textId="105ED673" w:rsidR="00A16804" w:rsidRDefault="00A16804" w:rsidP="00A16804">
            <w:pPr>
              <w:pStyle w:val="af6"/>
              <w:rPr>
                <w:rFonts w:hint="eastAsia"/>
              </w:rPr>
            </w:pPr>
            <w:r>
              <w:rPr>
                <w:rFonts w:hint="eastAsia"/>
              </w:rPr>
              <w:t>8192</w:t>
            </w:r>
            <w:r>
              <w:rPr>
                <w:rFonts w:hint="eastAsia"/>
              </w:rPr>
              <w:tab/>
            </w:r>
            <w:r>
              <w:rPr>
                <w:rFonts w:hint="eastAsia"/>
              </w:rPr>
              <w:t>文件打开</w:t>
            </w:r>
          </w:p>
          <w:p w14:paraId="71F79F92" w14:textId="2FE83029" w:rsidR="00A16804" w:rsidRDefault="00A16804" w:rsidP="00A16804">
            <w:pPr>
              <w:pStyle w:val="af6"/>
            </w:pPr>
            <w:r>
              <w:rPr>
                <w:rFonts w:hint="eastAsia"/>
              </w:rPr>
              <w:t>8198</w:t>
            </w:r>
            <w:r>
              <w:rPr>
                <w:rFonts w:hint="eastAsia"/>
              </w:rPr>
              <w:tab/>
            </w:r>
            <w:r>
              <w:rPr>
                <w:rFonts w:hint="eastAsia"/>
              </w:rPr>
              <w:t>文件删除</w:t>
            </w:r>
          </w:p>
          <w:p w14:paraId="24B877E4" w14:textId="668C7C16" w:rsidR="00A16804" w:rsidRDefault="00A16804" w:rsidP="00A16804">
            <w:pPr>
              <w:pStyle w:val="af6"/>
              <w:rPr>
                <w:rFonts w:hint="eastAsia"/>
              </w:rPr>
            </w:pPr>
            <w:r>
              <w:rPr>
                <w:rFonts w:hint="eastAsia"/>
              </w:rPr>
              <w:t>8201</w:t>
            </w:r>
            <w:r>
              <w:t xml:space="preserve">    </w:t>
            </w:r>
            <w:r>
              <w:rPr>
                <w:rFonts w:hint="eastAsia"/>
              </w:rPr>
              <w:t>设备访问</w:t>
            </w:r>
          </w:p>
          <w:p w14:paraId="43B1AAD6" w14:textId="17E931FA" w:rsidR="00A16804" w:rsidRDefault="00A16804" w:rsidP="00A16804">
            <w:pPr>
              <w:pStyle w:val="af6"/>
              <w:rPr>
                <w:rFonts w:hint="eastAsia"/>
              </w:rPr>
            </w:pPr>
            <w:r>
              <w:rPr>
                <w:rFonts w:hint="eastAsia"/>
              </w:rPr>
              <w:t>12288</w:t>
            </w:r>
            <w:r>
              <w:rPr>
                <w:rFonts w:hint="eastAsia"/>
              </w:rPr>
              <w:tab/>
            </w:r>
            <w:r>
              <w:rPr>
                <w:rFonts w:hint="eastAsia"/>
              </w:rPr>
              <w:t>注册表打开或创建键</w:t>
            </w:r>
          </w:p>
          <w:p w14:paraId="11F3A4E5" w14:textId="154C9B9F" w:rsidR="00A16804" w:rsidRDefault="00A16804" w:rsidP="00A16804">
            <w:pPr>
              <w:pStyle w:val="af6"/>
              <w:rPr>
                <w:rFonts w:hint="eastAsia"/>
              </w:rPr>
            </w:pPr>
            <w:r>
              <w:rPr>
                <w:rFonts w:hint="eastAsia"/>
              </w:rPr>
              <w:t>12294</w:t>
            </w:r>
            <w:r>
              <w:rPr>
                <w:rFonts w:hint="eastAsia"/>
              </w:rPr>
              <w:tab/>
            </w:r>
            <w:r>
              <w:rPr>
                <w:rFonts w:hint="eastAsia"/>
              </w:rPr>
              <w:t>注册表设置值键</w:t>
            </w:r>
          </w:p>
          <w:p w14:paraId="4B098DCD" w14:textId="330570F0" w:rsidR="00A16804" w:rsidRDefault="00A16804" w:rsidP="00A16804">
            <w:pPr>
              <w:pStyle w:val="af6"/>
              <w:rPr>
                <w:rFonts w:hint="eastAsia"/>
              </w:rPr>
            </w:pPr>
            <w:r>
              <w:rPr>
                <w:rFonts w:hint="eastAsia"/>
              </w:rPr>
              <w:t>16384</w:t>
            </w:r>
            <w:r>
              <w:rPr>
                <w:rFonts w:hint="eastAsia"/>
              </w:rPr>
              <w:tab/>
            </w:r>
            <w:r>
              <w:rPr>
                <w:rFonts w:hint="eastAsia"/>
              </w:rPr>
              <w:t>启动进程</w:t>
            </w:r>
          </w:p>
          <w:p w14:paraId="4891DC8C" w14:textId="5404CB2B" w:rsidR="00A16804" w:rsidRDefault="00A16804" w:rsidP="00A16804">
            <w:pPr>
              <w:pStyle w:val="af6"/>
              <w:rPr>
                <w:rFonts w:hint="eastAsia"/>
              </w:rPr>
            </w:pPr>
            <w:r>
              <w:rPr>
                <w:rFonts w:hint="eastAsia"/>
              </w:rPr>
              <w:t>20480</w:t>
            </w:r>
            <w:r>
              <w:rPr>
                <w:rFonts w:hint="eastAsia"/>
              </w:rPr>
              <w:tab/>
            </w:r>
            <w:r>
              <w:rPr>
                <w:rFonts w:hint="eastAsia"/>
              </w:rPr>
              <w:t>创建远程线程</w:t>
            </w:r>
          </w:p>
          <w:p w14:paraId="1EC6AFFE" w14:textId="5E656BFA" w:rsidR="00A16804" w:rsidRDefault="00A16804" w:rsidP="00A16804">
            <w:pPr>
              <w:pStyle w:val="af6"/>
              <w:rPr>
                <w:rFonts w:hint="eastAsia"/>
              </w:rPr>
            </w:pPr>
            <w:r>
              <w:rPr>
                <w:rFonts w:hint="eastAsia"/>
              </w:rPr>
              <w:t>20481</w:t>
            </w:r>
            <w:r>
              <w:rPr>
                <w:rFonts w:hint="eastAsia"/>
              </w:rPr>
              <w:tab/>
              <w:t>WM_COPYDATA</w:t>
            </w:r>
            <w:r>
              <w:rPr>
                <w:rFonts w:hint="eastAsia"/>
              </w:rPr>
              <w:t>发送</w:t>
            </w:r>
          </w:p>
          <w:p w14:paraId="2708E09E" w14:textId="0B3C55E9" w:rsidR="00A16804" w:rsidRDefault="00A16804" w:rsidP="00A16804">
            <w:pPr>
              <w:pStyle w:val="af6"/>
              <w:rPr>
                <w:rFonts w:hint="eastAsia"/>
              </w:rPr>
            </w:pPr>
            <w:r>
              <w:rPr>
                <w:rFonts w:hint="eastAsia"/>
              </w:rPr>
              <w:t>24576</w:t>
            </w:r>
            <w:r>
              <w:rPr>
                <w:rFonts w:hint="eastAsia"/>
              </w:rPr>
              <w:tab/>
            </w:r>
            <w:r>
              <w:rPr>
                <w:rFonts w:hint="eastAsia"/>
              </w:rPr>
              <w:t>修改对象安全描述符</w:t>
            </w:r>
          </w:p>
        </w:tc>
      </w:tr>
      <w:tr w:rsidR="00197E79" w14:paraId="25D7FAB6" w14:textId="77777777" w:rsidTr="00F12D0C">
        <w:tc>
          <w:tcPr>
            <w:tcW w:w="2765" w:type="dxa"/>
          </w:tcPr>
          <w:p w14:paraId="64C0288D" w14:textId="62FFF8A2" w:rsidR="00197E79" w:rsidRDefault="00974162" w:rsidP="00F12D0C">
            <w:pPr>
              <w:pStyle w:val="af6"/>
              <w:ind w:firstLineChars="0" w:firstLine="0"/>
            </w:pPr>
            <w:r w:rsidRPr="00974162">
              <w:lastRenderedPageBreak/>
              <w:t>host</w:t>
            </w:r>
          </w:p>
        </w:tc>
        <w:tc>
          <w:tcPr>
            <w:tcW w:w="1382" w:type="dxa"/>
          </w:tcPr>
          <w:p w14:paraId="3AE082FD" w14:textId="0D9FC629" w:rsidR="00197E79" w:rsidRDefault="00974162" w:rsidP="00F12D0C">
            <w:pPr>
              <w:pStyle w:val="af6"/>
              <w:ind w:firstLineChars="0" w:firstLine="0"/>
            </w:pPr>
            <w:r>
              <w:t>String(255)</w:t>
            </w:r>
          </w:p>
        </w:tc>
        <w:tc>
          <w:tcPr>
            <w:tcW w:w="1383" w:type="dxa"/>
          </w:tcPr>
          <w:p w14:paraId="520DEE9D" w14:textId="3168DBE7" w:rsidR="00197E79" w:rsidRDefault="00946EB5" w:rsidP="00F12D0C">
            <w:pPr>
              <w:pStyle w:val="af6"/>
              <w:ind w:firstLineChars="0" w:firstLine="0"/>
            </w:pPr>
            <w:r>
              <w:rPr>
                <w:rFonts w:hint="eastAsia"/>
              </w:rPr>
              <w:t>否</w:t>
            </w:r>
          </w:p>
        </w:tc>
        <w:tc>
          <w:tcPr>
            <w:tcW w:w="2766" w:type="dxa"/>
          </w:tcPr>
          <w:p w14:paraId="7B87DA8B" w14:textId="1694BC62" w:rsidR="00197E79" w:rsidRDefault="00946EB5" w:rsidP="00F12D0C">
            <w:pPr>
              <w:pStyle w:val="af6"/>
              <w:ind w:firstLineChars="0" w:firstLine="0"/>
            </w:pPr>
            <w:r w:rsidRPr="00946EB5">
              <w:rPr>
                <w:rFonts w:hint="eastAsia"/>
              </w:rPr>
              <w:t>目标主机</w:t>
            </w:r>
          </w:p>
        </w:tc>
      </w:tr>
      <w:tr w:rsidR="00AC265F" w14:paraId="515794D4" w14:textId="77777777" w:rsidTr="00F12D0C">
        <w:tc>
          <w:tcPr>
            <w:tcW w:w="2765" w:type="dxa"/>
          </w:tcPr>
          <w:p w14:paraId="5A2A0362" w14:textId="7C6C30C4" w:rsidR="00AC265F" w:rsidRDefault="00946EB5" w:rsidP="00F12D0C">
            <w:pPr>
              <w:pStyle w:val="af6"/>
              <w:ind w:firstLineChars="0" w:firstLine="0"/>
            </w:pPr>
            <w:r w:rsidRPr="00946EB5">
              <w:t>port</w:t>
            </w:r>
          </w:p>
        </w:tc>
        <w:tc>
          <w:tcPr>
            <w:tcW w:w="1382" w:type="dxa"/>
          </w:tcPr>
          <w:p w14:paraId="18D0ABE8" w14:textId="2569228C" w:rsidR="00AC265F" w:rsidRDefault="00946EB5" w:rsidP="00F12D0C">
            <w:pPr>
              <w:pStyle w:val="af6"/>
              <w:ind w:firstLineChars="0" w:firstLine="0"/>
            </w:pPr>
            <w:r>
              <w:t>String(255)</w:t>
            </w:r>
          </w:p>
        </w:tc>
        <w:tc>
          <w:tcPr>
            <w:tcW w:w="1383" w:type="dxa"/>
          </w:tcPr>
          <w:p w14:paraId="185FACF0" w14:textId="7B4DC535" w:rsidR="00AC265F" w:rsidRDefault="00AC265F" w:rsidP="00F12D0C">
            <w:pPr>
              <w:pStyle w:val="af6"/>
              <w:ind w:firstLineChars="0" w:firstLine="0"/>
            </w:pPr>
            <w:r>
              <w:rPr>
                <w:rFonts w:hint="eastAsia"/>
              </w:rPr>
              <w:t>否</w:t>
            </w:r>
          </w:p>
        </w:tc>
        <w:tc>
          <w:tcPr>
            <w:tcW w:w="2766" w:type="dxa"/>
          </w:tcPr>
          <w:p w14:paraId="297A3BDF" w14:textId="3618C3A2" w:rsidR="00AC265F" w:rsidRDefault="00946EB5" w:rsidP="00F12D0C">
            <w:pPr>
              <w:pStyle w:val="af6"/>
              <w:ind w:firstLineChars="0" w:firstLine="0"/>
            </w:pPr>
            <w:r w:rsidRPr="00946EB5">
              <w:rPr>
                <w:rFonts w:hint="eastAsia"/>
              </w:rPr>
              <w:t>目标端口</w:t>
            </w:r>
          </w:p>
        </w:tc>
      </w:tr>
      <w:tr w:rsidR="00C42204" w14:paraId="7908C512" w14:textId="77777777" w:rsidTr="00F12D0C">
        <w:tc>
          <w:tcPr>
            <w:tcW w:w="2765" w:type="dxa"/>
          </w:tcPr>
          <w:p w14:paraId="6CD981D5" w14:textId="6C2A5DCC" w:rsidR="00C42204" w:rsidRPr="00946EB5" w:rsidRDefault="00C42204" w:rsidP="00F12D0C">
            <w:pPr>
              <w:pStyle w:val="af6"/>
              <w:ind w:firstLineChars="0" w:firstLine="0"/>
            </w:pPr>
            <w:r w:rsidRPr="00C42204">
              <w:t>bytes</w:t>
            </w:r>
          </w:p>
        </w:tc>
        <w:tc>
          <w:tcPr>
            <w:tcW w:w="1382" w:type="dxa"/>
          </w:tcPr>
          <w:p w14:paraId="6F56B360" w14:textId="58777F3C" w:rsidR="00C42204" w:rsidRDefault="00C42204" w:rsidP="00F12D0C">
            <w:pPr>
              <w:pStyle w:val="af6"/>
              <w:ind w:firstLineChars="0" w:firstLine="0"/>
            </w:pPr>
            <w:r>
              <w:rPr>
                <w:rFonts w:hint="eastAsia"/>
              </w:rPr>
              <w:t>Long</w:t>
            </w:r>
          </w:p>
        </w:tc>
        <w:tc>
          <w:tcPr>
            <w:tcW w:w="1383" w:type="dxa"/>
          </w:tcPr>
          <w:p w14:paraId="6C2C5266" w14:textId="6D346E88" w:rsidR="00C42204" w:rsidRDefault="00C42204" w:rsidP="00F12D0C">
            <w:pPr>
              <w:pStyle w:val="af6"/>
              <w:ind w:firstLineChars="0" w:firstLine="0"/>
              <w:rPr>
                <w:rFonts w:hint="eastAsia"/>
              </w:rPr>
            </w:pPr>
            <w:r>
              <w:rPr>
                <w:rFonts w:hint="eastAsia"/>
              </w:rPr>
              <w:t>否</w:t>
            </w:r>
          </w:p>
        </w:tc>
        <w:tc>
          <w:tcPr>
            <w:tcW w:w="2766" w:type="dxa"/>
          </w:tcPr>
          <w:p w14:paraId="7B61FBE0" w14:textId="64A7441A" w:rsidR="00C42204" w:rsidRPr="00946EB5" w:rsidRDefault="00C42204" w:rsidP="00F12D0C">
            <w:pPr>
              <w:pStyle w:val="af6"/>
              <w:ind w:firstLineChars="0" w:firstLine="0"/>
              <w:rPr>
                <w:rFonts w:hint="eastAsia"/>
              </w:rPr>
            </w:pPr>
            <w:r>
              <w:rPr>
                <w:rFonts w:hint="eastAsia"/>
              </w:rPr>
              <w:t>数据包大小</w:t>
            </w:r>
          </w:p>
        </w:tc>
      </w:tr>
      <w:tr w:rsidR="00C42204" w14:paraId="42C6BD7F" w14:textId="77777777" w:rsidTr="00F12D0C">
        <w:tc>
          <w:tcPr>
            <w:tcW w:w="2765" w:type="dxa"/>
          </w:tcPr>
          <w:p w14:paraId="3EDC6CF6" w14:textId="096CCD5E" w:rsidR="00C42204" w:rsidRPr="00C42204" w:rsidRDefault="00C42204" w:rsidP="00F12D0C">
            <w:pPr>
              <w:pStyle w:val="af6"/>
              <w:ind w:firstLineChars="0" w:firstLine="0"/>
            </w:pPr>
            <w:r w:rsidRPr="00C42204">
              <w:t>path</w:t>
            </w:r>
          </w:p>
        </w:tc>
        <w:tc>
          <w:tcPr>
            <w:tcW w:w="1382" w:type="dxa"/>
          </w:tcPr>
          <w:p w14:paraId="294CDF34" w14:textId="1CE8A9DD" w:rsidR="00C42204" w:rsidRDefault="00C42204" w:rsidP="00F12D0C">
            <w:pPr>
              <w:pStyle w:val="af6"/>
              <w:ind w:firstLineChars="0" w:firstLine="0"/>
              <w:rPr>
                <w:rFonts w:hint="eastAsia"/>
              </w:rPr>
            </w:pPr>
            <w:r>
              <w:t>String(255)</w:t>
            </w:r>
          </w:p>
        </w:tc>
        <w:tc>
          <w:tcPr>
            <w:tcW w:w="1383" w:type="dxa"/>
          </w:tcPr>
          <w:p w14:paraId="051B8C76" w14:textId="0814AB3D" w:rsidR="00C42204" w:rsidRDefault="00C42204" w:rsidP="00F12D0C">
            <w:pPr>
              <w:pStyle w:val="af6"/>
              <w:ind w:firstLineChars="0" w:firstLine="0"/>
              <w:rPr>
                <w:rFonts w:hint="eastAsia"/>
              </w:rPr>
            </w:pPr>
            <w:r>
              <w:rPr>
                <w:rFonts w:hint="eastAsia"/>
              </w:rPr>
              <w:t>否</w:t>
            </w:r>
          </w:p>
        </w:tc>
        <w:tc>
          <w:tcPr>
            <w:tcW w:w="2766" w:type="dxa"/>
          </w:tcPr>
          <w:p w14:paraId="29539DB0" w14:textId="77777777" w:rsidR="00C42204" w:rsidRDefault="00C42204" w:rsidP="00F12D0C">
            <w:pPr>
              <w:pStyle w:val="af6"/>
              <w:ind w:firstLineChars="0" w:firstLine="0"/>
            </w:pPr>
            <w:r w:rsidRPr="00C42204">
              <w:rPr>
                <w:rFonts w:hint="eastAsia"/>
              </w:rPr>
              <w:t>文件路径</w:t>
            </w:r>
            <w:r w:rsidRPr="00C42204">
              <w:rPr>
                <w:rFonts w:hint="eastAsia"/>
              </w:rPr>
              <w:t>/</w:t>
            </w:r>
            <w:r w:rsidRPr="00C42204">
              <w:rPr>
                <w:rFonts w:hint="eastAsia"/>
              </w:rPr>
              <w:t>如果创建远程线程时执行的</w:t>
            </w:r>
            <w:r w:rsidRPr="00C42204">
              <w:rPr>
                <w:rFonts w:hint="eastAsia"/>
              </w:rPr>
              <w:t>thread</w:t>
            </w:r>
          </w:p>
          <w:p w14:paraId="0CE831AF" w14:textId="06580B33" w:rsidR="00ED734F" w:rsidRPr="00C42204" w:rsidRDefault="00ED734F" w:rsidP="00F12D0C">
            <w:pPr>
              <w:pStyle w:val="af6"/>
              <w:ind w:firstLineChars="0" w:firstLine="0"/>
              <w:rPr>
                <w:rFonts w:hint="eastAsia"/>
              </w:rPr>
            </w:pPr>
            <w:r>
              <w:rPr>
                <w:rFonts w:hint="eastAsia"/>
              </w:rPr>
              <w:t>为可下载文件</w:t>
            </w:r>
            <w:proofErr w:type="spellStart"/>
            <w:r>
              <w:rPr>
                <w:rFonts w:hint="eastAsia"/>
              </w:rPr>
              <w:t>url</w:t>
            </w:r>
            <w:proofErr w:type="spellEnd"/>
          </w:p>
        </w:tc>
      </w:tr>
      <w:tr w:rsidR="00C42204" w14:paraId="01E03E6A" w14:textId="77777777" w:rsidTr="00F12D0C">
        <w:tc>
          <w:tcPr>
            <w:tcW w:w="2765" w:type="dxa"/>
          </w:tcPr>
          <w:p w14:paraId="1A036C70" w14:textId="1DE1573B" w:rsidR="00C42204" w:rsidRPr="00C42204" w:rsidRDefault="00C42204" w:rsidP="00F12D0C">
            <w:pPr>
              <w:pStyle w:val="af6"/>
              <w:ind w:firstLineChars="0" w:firstLine="0"/>
            </w:pPr>
            <w:proofErr w:type="spellStart"/>
            <w:r w:rsidRPr="00C42204">
              <w:t>fileName</w:t>
            </w:r>
            <w:proofErr w:type="spellEnd"/>
          </w:p>
        </w:tc>
        <w:tc>
          <w:tcPr>
            <w:tcW w:w="1382" w:type="dxa"/>
          </w:tcPr>
          <w:p w14:paraId="1063CD99" w14:textId="60C3EC05" w:rsidR="00C42204" w:rsidRDefault="00C42204" w:rsidP="00F12D0C">
            <w:pPr>
              <w:pStyle w:val="af6"/>
              <w:ind w:firstLineChars="0" w:firstLine="0"/>
            </w:pPr>
            <w:r>
              <w:t>String(255)</w:t>
            </w:r>
          </w:p>
        </w:tc>
        <w:tc>
          <w:tcPr>
            <w:tcW w:w="1383" w:type="dxa"/>
          </w:tcPr>
          <w:p w14:paraId="5FD30FF1" w14:textId="74FC8D8B" w:rsidR="00C42204" w:rsidRDefault="00C42204" w:rsidP="00F12D0C">
            <w:pPr>
              <w:pStyle w:val="af6"/>
              <w:ind w:firstLineChars="0" w:firstLine="0"/>
              <w:rPr>
                <w:rFonts w:hint="eastAsia"/>
              </w:rPr>
            </w:pPr>
            <w:r>
              <w:rPr>
                <w:rFonts w:hint="eastAsia"/>
              </w:rPr>
              <w:t>否</w:t>
            </w:r>
          </w:p>
        </w:tc>
        <w:tc>
          <w:tcPr>
            <w:tcW w:w="2766" w:type="dxa"/>
          </w:tcPr>
          <w:p w14:paraId="3F177495" w14:textId="2499E345" w:rsidR="00C42204" w:rsidRPr="00C42204" w:rsidRDefault="00C42204" w:rsidP="00F12D0C">
            <w:pPr>
              <w:pStyle w:val="af6"/>
              <w:ind w:firstLineChars="0" w:firstLine="0"/>
              <w:rPr>
                <w:rFonts w:hint="eastAsia"/>
              </w:rPr>
            </w:pPr>
            <w:r>
              <w:rPr>
                <w:rFonts w:hint="eastAsia"/>
              </w:rPr>
              <w:t>文件名称</w:t>
            </w:r>
          </w:p>
        </w:tc>
      </w:tr>
      <w:tr w:rsidR="00877D29" w14:paraId="7E0C6C30" w14:textId="77777777" w:rsidTr="00F12D0C">
        <w:tc>
          <w:tcPr>
            <w:tcW w:w="2765" w:type="dxa"/>
          </w:tcPr>
          <w:p w14:paraId="315E8FCF" w14:textId="5931C017" w:rsidR="00877D29" w:rsidRPr="00C42204" w:rsidRDefault="00A54986" w:rsidP="00F12D0C">
            <w:pPr>
              <w:pStyle w:val="af6"/>
              <w:ind w:firstLineChars="0" w:firstLine="0"/>
            </w:pPr>
            <w:r>
              <w:rPr>
                <w:rFonts w:hint="eastAsia"/>
              </w:rPr>
              <w:t>a</w:t>
            </w:r>
            <w:r w:rsidRPr="00A54986">
              <w:t>ccess</w:t>
            </w:r>
          </w:p>
        </w:tc>
        <w:tc>
          <w:tcPr>
            <w:tcW w:w="1382" w:type="dxa"/>
          </w:tcPr>
          <w:p w14:paraId="13BFB6D8" w14:textId="7C6E34A6" w:rsidR="00877D29" w:rsidRDefault="00A54986" w:rsidP="00F12D0C">
            <w:pPr>
              <w:pStyle w:val="af6"/>
              <w:ind w:firstLineChars="0" w:firstLine="0"/>
            </w:pPr>
            <w:r>
              <w:t>L</w:t>
            </w:r>
            <w:r>
              <w:rPr>
                <w:rFonts w:hint="eastAsia"/>
              </w:rPr>
              <w:t>ong</w:t>
            </w:r>
          </w:p>
        </w:tc>
        <w:tc>
          <w:tcPr>
            <w:tcW w:w="1383" w:type="dxa"/>
          </w:tcPr>
          <w:p w14:paraId="3CD62A40" w14:textId="2428D114" w:rsidR="00877D29" w:rsidRDefault="00877D29" w:rsidP="00F12D0C">
            <w:pPr>
              <w:pStyle w:val="af6"/>
              <w:ind w:firstLineChars="0" w:firstLine="0"/>
              <w:rPr>
                <w:rFonts w:hint="eastAsia"/>
              </w:rPr>
            </w:pPr>
            <w:r>
              <w:rPr>
                <w:rFonts w:hint="eastAsia"/>
              </w:rPr>
              <w:t>否</w:t>
            </w:r>
          </w:p>
        </w:tc>
        <w:tc>
          <w:tcPr>
            <w:tcW w:w="2766" w:type="dxa"/>
          </w:tcPr>
          <w:p w14:paraId="64A31F73" w14:textId="77777777" w:rsidR="00877D29" w:rsidRDefault="00A54986" w:rsidP="00F12D0C">
            <w:pPr>
              <w:pStyle w:val="af6"/>
              <w:ind w:firstLineChars="0" w:firstLine="0"/>
            </w:pPr>
            <w:r w:rsidRPr="00A54986">
              <w:rPr>
                <w:rFonts w:hint="eastAsia"/>
              </w:rPr>
              <w:t>打开文件时要求的访问权限</w:t>
            </w:r>
          </w:p>
          <w:p w14:paraId="7F1FB269" w14:textId="3AE9391F" w:rsidR="00A54986" w:rsidRPr="00A54986" w:rsidRDefault="00A54986" w:rsidP="00F12D0C">
            <w:pPr>
              <w:pStyle w:val="af6"/>
              <w:ind w:firstLineChars="0" w:firstLine="0"/>
              <w:rPr>
                <w:rFonts w:hint="eastAsia"/>
              </w:rPr>
            </w:pPr>
            <w:r>
              <w:rPr>
                <w:rFonts w:ascii="Helvetica" w:hAnsi="Helvetica" w:cs="Helvetica"/>
                <w:color w:val="000000"/>
                <w:shd w:val="clear" w:color="auto" w:fill="FFFFFF"/>
              </w:rPr>
              <w:t>该值为位序列（以</w:t>
            </w:r>
            <w:r>
              <w:rPr>
                <w:rFonts w:ascii="Helvetica" w:hAnsi="Helvetica" w:cs="Helvetica"/>
                <w:color w:val="000000"/>
                <w:shd w:val="clear" w:color="auto" w:fill="FFFFFF"/>
              </w:rPr>
              <w:t>32</w:t>
            </w:r>
            <w:r>
              <w:rPr>
                <w:rFonts w:ascii="Helvetica" w:hAnsi="Helvetica" w:cs="Helvetica"/>
                <w:color w:val="000000"/>
                <w:shd w:val="clear" w:color="auto" w:fill="FFFFFF"/>
              </w:rPr>
              <w:t>位无符号数承载），需要用对应的位掩码</w:t>
            </w:r>
            <w:proofErr w:type="gramStart"/>
            <w:r>
              <w:rPr>
                <w:rFonts w:ascii="Helvetica" w:hAnsi="Helvetica" w:cs="Helvetica"/>
                <w:color w:val="000000"/>
                <w:shd w:val="clear" w:color="auto" w:fill="FFFFFF"/>
              </w:rPr>
              <w:t>进行位</w:t>
            </w:r>
            <w:proofErr w:type="gramEnd"/>
            <w:r>
              <w:rPr>
                <w:rFonts w:ascii="Helvetica" w:hAnsi="Helvetica" w:cs="Helvetica"/>
                <w:color w:val="000000"/>
                <w:shd w:val="clear" w:color="auto" w:fill="FFFFFF"/>
              </w:rPr>
              <w:t>运算获得。具有使用含义的掩码目前包括：</w:t>
            </w:r>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 xml:space="preserve">0x80000000 – </w:t>
            </w:r>
            <w:r>
              <w:rPr>
                <w:rFonts w:ascii="Helvetica" w:hAnsi="Helvetica" w:cs="Helvetica"/>
                <w:color w:val="000000"/>
                <w:shd w:val="clear" w:color="auto" w:fill="FFFFFF"/>
              </w:rPr>
              <w:t>一般读</w:t>
            </w:r>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 xml:space="preserve">0x40000000 – </w:t>
            </w:r>
            <w:r>
              <w:rPr>
                <w:rFonts w:ascii="Helvetica" w:hAnsi="Helvetica" w:cs="Helvetica"/>
                <w:color w:val="000000"/>
                <w:shd w:val="clear" w:color="auto" w:fill="FFFFFF"/>
              </w:rPr>
              <w:t>一般写</w:t>
            </w:r>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 xml:space="preserve">0x20000000 – </w:t>
            </w:r>
            <w:r>
              <w:rPr>
                <w:rFonts w:ascii="Helvetica" w:hAnsi="Helvetica" w:cs="Helvetica"/>
                <w:color w:val="000000"/>
                <w:shd w:val="clear" w:color="auto" w:fill="FFFFFF"/>
              </w:rPr>
              <w:t>一般执行</w:t>
            </w:r>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 xml:space="preserve">0x10000000 – </w:t>
            </w:r>
            <w:r>
              <w:rPr>
                <w:rFonts w:ascii="Helvetica" w:hAnsi="Helvetica" w:cs="Helvetica"/>
                <w:color w:val="000000"/>
                <w:shd w:val="clear" w:color="auto" w:fill="FFFFFF"/>
              </w:rPr>
              <w:t>全部</w:t>
            </w:r>
          </w:p>
        </w:tc>
      </w:tr>
      <w:tr w:rsidR="00A54986" w14:paraId="50254987" w14:textId="77777777" w:rsidTr="00F12D0C">
        <w:tc>
          <w:tcPr>
            <w:tcW w:w="2765" w:type="dxa"/>
          </w:tcPr>
          <w:p w14:paraId="79AB5F9D" w14:textId="67E8C5FB" w:rsidR="00A54986" w:rsidRPr="00877D29" w:rsidRDefault="00A54986" w:rsidP="00F12D0C">
            <w:pPr>
              <w:pStyle w:val="af6"/>
              <w:ind w:firstLineChars="0" w:firstLine="0"/>
            </w:pPr>
            <w:proofErr w:type="spellStart"/>
            <w:r w:rsidRPr="00A54986">
              <w:t>generalFile</w:t>
            </w:r>
            <w:proofErr w:type="spellEnd"/>
          </w:p>
        </w:tc>
        <w:tc>
          <w:tcPr>
            <w:tcW w:w="1382" w:type="dxa"/>
          </w:tcPr>
          <w:p w14:paraId="3E7FF5DB" w14:textId="147A7EFD" w:rsidR="00A54986" w:rsidRDefault="00A54986" w:rsidP="00F12D0C">
            <w:pPr>
              <w:pStyle w:val="af6"/>
              <w:ind w:firstLineChars="0" w:firstLine="0"/>
            </w:pPr>
            <w:r>
              <w:rPr>
                <w:rFonts w:hint="eastAsia"/>
              </w:rPr>
              <w:t>B</w:t>
            </w:r>
            <w:r>
              <w:t>oolean</w:t>
            </w:r>
          </w:p>
        </w:tc>
        <w:tc>
          <w:tcPr>
            <w:tcW w:w="1383" w:type="dxa"/>
          </w:tcPr>
          <w:p w14:paraId="4E07BB15" w14:textId="0DB148C2" w:rsidR="00A54986" w:rsidRDefault="00A54986" w:rsidP="00F12D0C">
            <w:pPr>
              <w:pStyle w:val="af6"/>
              <w:ind w:firstLineChars="0" w:firstLine="0"/>
              <w:rPr>
                <w:rFonts w:hint="eastAsia"/>
              </w:rPr>
            </w:pPr>
            <w:r>
              <w:rPr>
                <w:rFonts w:hint="eastAsia"/>
              </w:rPr>
              <w:t>否</w:t>
            </w:r>
          </w:p>
        </w:tc>
        <w:tc>
          <w:tcPr>
            <w:tcW w:w="2766" w:type="dxa"/>
          </w:tcPr>
          <w:p w14:paraId="19A0FD62" w14:textId="4AFFB47C" w:rsidR="00A54986" w:rsidRDefault="00A54986" w:rsidP="00F12D0C">
            <w:pPr>
              <w:pStyle w:val="af6"/>
              <w:ind w:firstLineChars="0" w:firstLine="0"/>
              <w:rPr>
                <w:rFonts w:hint="eastAsia"/>
              </w:rPr>
            </w:pPr>
            <w:r w:rsidRPr="00A54986">
              <w:rPr>
                <w:rFonts w:hint="eastAsia"/>
              </w:rPr>
              <w:t>文件是否普通文件</w:t>
            </w:r>
          </w:p>
        </w:tc>
      </w:tr>
      <w:tr w:rsidR="00A54986" w14:paraId="1486B4F4" w14:textId="77777777" w:rsidTr="00F12D0C">
        <w:tc>
          <w:tcPr>
            <w:tcW w:w="2765" w:type="dxa"/>
          </w:tcPr>
          <w:p w14:paraId="616FB6D7" w14:textId="266623F7" w:rsidR="00A54986" w:rsidRPr="00A54986" w:rsidRDefault="00A54986" w:rsidP="00F12D0C">
            <w:pPr>
              <w:pStyle w:val="af6"/>
              <w:ind w:firstLineChars="0" w:firstLine="0"/>
            </w:pPr>
            <w:r>
              <w:t>b</w:t>
            </w:r>
            <w:r>
              <w:rPr>
                <w:rFonts w:hint="eastAsia"/>
              </w:rPr>
              <w:t>ackup</w:t>
            </w:r>
          </w:p>
        </w:tc>
        <w:tc>
          <w:tcPr>
            <w:tcW w:w="1382" w:type="dxa"/>
          </w:tcPr>
          <w:p w14:paraId="15C63963" w14:textId="1FEF1967" w:rsidR="00A54986" w:rsidRDefault="00A54986" w:rsidP="00F12D0C">
            <w:pPr>
              <w:pStyle w:val="af6"/>
              <w:ind w:firstLineChars="0" w:firstLine="0"/>
              <w:rPr>
                <w:rFonts w:hint="eastAsia"/>
              </w:rPr>
            </w:pPr>
            <w:r>
              <w:t>String(255)</w:t>
            </w:r>
          </w:p>
        </w:tc>
        <w:tc>
          <w:tcPr>
            <w:tcW w:w="1383" w:type="dxa"/>
          </w:tcPr>
          <w:p w14:paraId="7094584A" w14:textId="0693E44A" w:rsidR="00A54986" w:rsidRDefault="00A54986" w:rsidP="00F12D0C">
            <w:pPr>
              <w:pStyle w:val="af6"/>
              <w:ind w:firstLineChars="0" w:firstLine="0"/>
              <w:rPr>
                <w:rFonts w:hint="eastAsia"/>
              </w:rPr>
            </w:pPr>
            <w:r>
              <w:rPr>
                <w:rFonts w:hint="eastAsia"/>
              </w:rPr>
              <w:t>否</w:t>
            </w:r>
          </w:p>
        </w:tc>
        <w:tc>
          <w:tcPr>
            <w:tcW w:w="2766" w:type="dxa"/>
          </w:tcPr>
          <w:p w14:paraId="7AB26683" w14:textId="77777777" w:rsidR="00A54986" w:rsidRDefault="00A54986" w:rsidP="00F12D0C">
            <w:pPr>
              <w:pStyle w:val="af6"/>
              <w:ind w:firstLineChars="0" w:firstLine="0"/>
            </w:pPr>
            <w:r>
              <w:rPr>
                <w:rFonts w:hint="eastAsia"/>
              </w:rPr>
              <w:t>备份路径</w:t>
            </w:r>
          </w:p>
          <w:p w14:paraId="060BFA1C" w14:textId="1CAF394D" w:rsidR="00ED734F" w:rsidRPr="00A54986" w:rsidRDefault="00ED734F" w:rsidP="00F12D0C">
            <w:pPr>
              <w:pStyle w:val="af6"/>
              <w:ind w:firstLineChars="0" w:firstLine="0"/>
              <w:rPr>
                <w:rFonts w:hint="eastAsia"/>
              </w:rPr>
            </w:pPr>
            <w:r>
              <w:rPr>
                <w:rFonts w:hint="eastAsia"/>
              </w:rPr>
              <w:t>为可下载文件</w:t>
            </w:r>
            <w:proofErr w:type="spellStart"/>
            <w:r>
              <w:rPr>
                <w:rFonts w:hint="eastAsia"/>
              </w:rPr>
              <w:t>url</w:t>
            </w:r>
            <w:proofErr w:type="spellEnd"/>
          </w:p>
        </w:tc>
      </w:tr>
      <w:tr w:rsidR="006C2F11" w14:paraId="710F3CF5" w14:textId="77777777" w:rsidTr="00F12D0C">
        <w:tc>
          <w:tcPr>
            <w:tcW w:w="2765" w:type="dxa"/>
          </w:tcPr>
          <w:p w14:paraId="0E9AA9EB" w14:textId="457668F0" w:rsidR="006C2F11" w:rsidRDefault="006C2F11" w:rsidP="00F12D0C">
            <w:pPr>
              <w:pStyle w:val="af6"/>
              <w:ind w:firstLineChars="0" w:firstLine="0"/>
            </w:pPr>
            <w:r w:rsidRPr="006C2F11">
              <w:t>offset</w:t>
            </w:r>
          </w:p>
        </w:tc>
        <w:tc>
          <w:tcPr>
            <w:tcW w:w="1382" w:type="dxa"/>
          </w:tcPr>
          <w:p w14:paraId="5E754DAC" w14:textId="752BB043" w:rsidR="006C2F11" w:rsidRDefault="006C2F11" w:rsidP="00F12D0C">
            <w:pPr>
              <w:pStyle w:val="af6"/>
              <w:ind w:firstLineChars="0" w:firstLine="0"/>
            </w:pPr>
            <w:r>
              <w:rPr>
                <w:rFonts w:hint="eastAsia"/>
              </w:rPr>
              <w:t>Long</w:t>
            </w:r>
          </w:p>
        </w:tc>
        <w:tc>
          <w:tcPr>
            <w:tcW w:w="1383" w:type="dxa"/>
          </w:tcPr>
          <w:p w14:paraId="5531AD41" w14:textId="5B06605A" w:rsidR="006C2F11" w:rsidRDefault="006C2F11" w:rsidP="00F12D0C">
            <w:pPr>
              <w:pStyle w:val="af6"/>
              <w:ind w:firstLineChars="0" w:firstLine="0"/>
              <w:rPr>
                <w:rFonts w:hint="eastAsia"/>
              </w:rPr>
            </w:pPr>
            <w:r>
              <w:rPr>
                <w:rFonts w:hint="eastAsia"/>
              </w:rPr>
              <w:t>否</w:t>
            </w:r>
          </w:p>
        </w:tc>
        <w:tc>
          <w:tcPr>
            <w:tcW w:w="2766" w:type="dxa"/>
          </w:tcPr>
          <w:p w14:paraId="6DD0746C" w14:textId="0E446543" w:rsidR="006C2F11" w:rsidRDefault="006C2F11" w:rsidP="00F12D0C">
            <w:pPr>
              <w:pStyle w:val="af6"/>
              <w:ind w:firstLineChars="0" w:firstLine="0"/>
              <w:rPr>
                <w:rFonts w:hint="eastAsia"/>
              </w:rPr>
            </w:pPr>
            <w:r w:rsidRPr="006C2F11">
              <w:rPr>
                <w:rFonts w:hint="eastAsia"/>
              </w:rPr>
              <w:t>写入数据偏移量</w:t>
            </w:r>
          </w:p>
        </w:tc>
      </w:tr>
      <w:tr w:rsidR="006C2F11" w14:paraId="0A9C550F" w14:textId="77777777" w:rsidTr="00F12D0C">
        <w:tc>
          <w:tcPr>
            <w:tcW w:w="2765" w:type="dxa"/>
          </w:tcPr>
          <w:p w14:paraId="220CC1F2" w14:textId="14215468" w:rsidR="006C2F11" w:rsidRPr="006C2F11" w:rsidRDefault="006C2F11" w:rsidP="00F12D0C">
            <w:pPr>
              <w:pStyle w:val="af6"/>
              <w:ind w:firstLineChars="0" w:firstLine="0"/>
            </w:pPr>
            <w:r w:rsidRPr="006C2F11">
              <w:t>where</w:t>
            </w:r>
          </w:p>
        </w:tc>
        <w:tc>
          <w:tcPr>
            <w:tcW w:w="1382" w:type="dxa"/>
          </w:tcPr>
          <w:p w14:paraId="5E79276C" w14:textId="771A5523" w:rsidR="006C2F11" w:rsidRDefault="006C2F11" w:rsidP="00F12D0C">
            <w:pPr>
              <w:pStyle w:val="af6"/>
              <w:ind w:firstLineChars="0" w:firstLine="0"/>
              <w:rPr>
                <w:rFonts w:hint="eastAsia"/>
              </w:rPr>
            </w:pPr>
            <w:r>
              <w:rPr>
                <w:rFonts w:hint="eastAsia"/>
              </w:rPr>
              <w:t>I</w:t>
            </w:r>
            <w:r>
              <w:t>nteger</w:t>
            </w:r>
          </w:p>
        </w:tc>
        <w:tc>
          <w:tcPr>
            <w:tcW w:w="1383" w:type="dxa"/>
          </w:tcPr>
          <w:p w14:paraId="68EA3126" w14:textId="5E72011C" w:rsidR="006C2F11" w:rsidRDefault="006C2F11" w:rsidP="00F12D0C">
            <w:pPr>
              <w:pStyle w:val="af6"/>
              <w:ind w:firstLineChars="0" w:firstLine="0"/>
              <w:rPr>
                <w:rFonts w:hint="eastAsia"/>
              </w:rPr>
            </w:pPr>
            <w:r>
              <w:rPr>
                <w:rFonts w:hint="eastAsia"/>
              </w:rPr>
              <w:t>否</w:t>
            </w:r>
          </w:p>
        </w:tc>
        <w:tc>
          <w:tcPr>
            <w:tcW w:w="2766" w:type="dxa"/>
          </w:tcPr>
          <w:p w14:paraId="7B6C739D" w14:textId="4F826133" w:rsidR="006C2F11" w:rsidRPr="006C2F11" w:rsidRDefault="006C2F11" w:rsidP="00F12D0C">
            <w:pPr>
              <w:pStyle w:val="af6"/>
              <w:ind w:firstLineChars="0" w:firstLine="0"/>
              <w:rPr>
                <w:rFonts w:hint="eastAsia"/>
              </w:rPr>
            </w:pPr>
            <w:r w:rsidRPr="006C2F11">
              <w:rPr>
                <w:rFonts w:hint="eastAsia"/>
              </w:rPr>
              <w:t>从何处开始偏移。</w:t>
            </w:r>
            <w:r w:rsidRPr="006C2F11">
              <w:rPr>
                <w:rFonts w:hint="eastAsia"/>
              </w:rPr>
              <w:t xml:space="preserve">0 - </w:t>
            </w:r>
            <w:r w:rsidRPr="006C2F11">
              <w:rPr>
                <w:rFonts w:hint="eastAsia"/>
              </w:rPr>
              <w:t>从文件起始位置偏移；</w:t>
            </w:r>
            <w:r w:rsidRPr="006C2F11">
              <w:rPr>
                <w:rFonts w:hint="eastAsia"/>
              </w:rPr>
              <w:t xml:space="preserve">1 - </w:t>
            </w:r>
            <w:r w:rsidRPr="006C2F11">
              <w:rPr>
                <w:rFonts w:hint="eastAsia"/>
              </w:rPr>
              <w:t>从当前位置偏移（即上一次读写操作后的文件偏移量）；</w:t>
            </w:r>
            <w:r w:rsidRPr="006C2F11">
              <w:rPr>
                <w:rFonts w:hint="eastAsia"/>
              </w:rPr>
              <w:t xml:space="preserve">2 - </w:t>
            </w:r>
            <w:r w:rsidRPr="006C2F11">
              <w:rPr>
                <w:rFonts w:hint="eastAsia"/>
              </w:rPr>
              <w:t>从文件末尾向前偏移</w:t>
            </w:r>
          </w:p>
        </w:tc>
      </w:tr>
      <w:tr w:rsidR="006C2F11" w14:paraId="20DA6D2A" w14:textId="77777777" w:rsidTr="00F12D0C">
        <w:tc>
          <w:tcPr>
            <w:tcW w:w="2765" w:type="dxa"/>
          </w:tcPr>
          <w:p w14:paraId="04C55794" w14:textId="16AB3FDD" w:rsidR="006C2F11" w:rsidRPr="006C2F11" w:rsidRDefault="006C2F11" w:rsidP="00F12D0C">
            <w:pPr>
              <w:pStyle w:val="af6"/>
              <w:ind w:firstLineChars="0" w:firstLine="0"/>
            </w:pPr>
            <w:r w:rsidRPr="006C2F11">
              <w:t>parent</w:t>
            </w:r>
          </w:p>
        </w:tc>
        <w:tc>
          <w:tcPr>
            <w:tcW w:w="1382" w:type="dxa"/>
          </w:tcPr>
          <w:p w14:paraId="21BD83BD" w14:textId="038FE5B9" w:rsidR="006C2F11" w:rsidRDefault="006C2F11" w:rsidP="00F12D0C">
            <w:pPr>
              <w:pStyle w:val="af6"/>
              <w:ind w:firstLineChars="0" w:firstLine="0"/>
              <w:rPr>
                <w:rFonts w:hint="eastAsia"/>
              </w:rPr>
            </w:pPr>
            <w:r>
              <w:t>String(255)</w:t>
            </w:r>
          </w:p>
        </w:tc>
        <w:tc>
          <w:tcPr>
            <w:tcW w:w="1383" w:type="dxa"/>
          </w:tcPr>
          <w:p w14:paraId="7E739B42" w14:textId="520A29F1" w:rsidR="006C2F11" w:rsidRDefault="006C2F11" w:rsidP="00F12D0C">
            <w:pPr>
              <w:pStyle w:val="af6"/>
              <w:ind w:firstLineChars="0" w:firstLine="0"/>
              <w:rPr>
                <w:rFonts w:hint="eastAsia"/>
              </w:rPr>
            </w:pPr>
            <w:r>
              <w:rPr>
                <w:rFonts w:hint="eastAsia"/>
              </w:rPr>
              <w:t>否</w:t>
            </w:r>
          </w:p>
        </w:tc>
        <w:tc>
          <w:tcPr>
            <w:tcW w:w="2766" w:type="dxa"/>
          </w:tcPr>
          <w:p w14:paraId="34183C9F" w14:textId="32EBFBEF" w:rsidR="006C2F11" w:rsidRPr="006C2F11" w:rsidRDefault="006C2F11" w:rsidP="00F12D0C">
            <w:pPr>
              <w:pStyle w:val="af6"/>
              <w:ind w:firstLineChars="0" w:firstLine="0"/>
              <w:rPr>
                <w:rFonts w:hint="eastAsia"/>
              </w:rPr>
            </w:pPr>
            <w:proofErr w:type="gramStart"/>
            <w:r w:rsidRPr="006C2F11">
              <w:rPr>
                <w:rFonts w:hint="eastAsia"/>
              </w:rPr>
              <w:t>注册表父键</w:t>
            </w:r>
            <w:proofErr w:type="gramEnd"/>
          </w:p>
        </w:tc>
      </w:tr>
      <w:tr w:rsidR="006C2F11" w14:paraId="6CEA13D4" w14:textId="77777777" w:rsidTr="00F12D0C">
        <w:tc>
          <w:tcPr>
            <w:tcW w:w="2765" w:type="dxa"/>
          </w:tcPr>
          <w:p w14:paraId="707EDD67" w14:textId="0A9F105E" w:rsidR="006C2F11" w:rsidRPr="006C2F11" w:rsidRDefault="00ED734F" w:rsidP="00F12D0C">
            <w:pPr>
              <w:pStyle w:val="af6"/>
              <w:ind w:firstLineChars="0" w:firstLine="0"/>
            </w:pPr>
            <w:r w:rsidRPr="00ED734F">
              <w:t>key</w:t>
            </w:r>
          </w:p>
        </w:tc>
        <w:tc>
          <w:tcPr>
            <w:tcW w:w="1382" w:type="dxa"/>
          </w:tcPr>
          <w:p w14:paraId="4E00A178" w14:textId="259427D7" w:rsidR="006C2F11" w:rsidRDefault="00ED734F" w:rsidP="00F12D0C">
            <w:pPr>
              <w:pStyle w:val="af6"/>
              <w:ind w:firstLineChars="0" w:firstLine="0"/>
            </w:pPr>
            <w:r>
              <w:t>String(255)</w:t>
            </w:r>
          </w:p>
        </w:tc>
        <w:tc>
          <w:tcPr>
            <w:tcW w:w="1383" w:type="dxa"/>
          </w:tcPr>
          <w:p w14:paraId="093F458C" w14:textId="1503E6AF" w:rsidR="006C2F11" w:rsidRDefault="00ED734F" w:rsidP="00F12D0C">
            <w:pPr>
              <w:pStyle w:val="af6"/>
              <w:ind w:firstLineChars="0" w:firstLine="0"/>
              <w:rPr>
                <w:rFonts w:hint="eastAsia"/>
              </w:rPr>
            </w:pPr>
            <w:r>
              <w:rPr>
                <w:rFonts w:hint="eastAsia"/>
              </w:rPr>
              <w:t>否</w:t>
            </w:r>
          </w:p>
        </w:tc>
        <w:tc>
          <w:tcPr>
            <w:tcW w:w="2766" w:type="dxa"/>
          </w:tcPr>
          <w:p w14:paraId="5B5BD43D" w14:textId="1F37C2A2" w:rsidR="006C2F11" w:rsidRPr="006C2F11" w:rsidRDefault="00ED734F" w:rsidP="00F12D0C">
            <w:pPr>
              <w:pStyle w:val="af6"/>
              <w:ind w:firstLineChars="0" w:firstLine="0"/>
              <w:rPr>
                <w:rFonts w:hint="eastAsia"/>
              </w:rPr>
            </w:pPr>
            <w:r w:rsidRPr="00ED734F">
              <w:rPr>
                <w:rFonts w:hint="eastAsia"/>
              </w:rPr>
              <w:t>注册表目标</w:t>
            </w:r>
          </w:p>
        </w:tc>
      </w:tr>
      <w:tr w:rsidR="00ED734F" w14:paraId="6703905F" w14:textId="77777777" w:rsidTr="00F12D0C">
        <w:tc>
          <w:tcPr>
            <w:tcW w:w="2765" w:type="dxa"/>
          </w:tcPr>
          <w:p w14:paraId="72180E91" w14:textId="0C91A4E4" w:rsidR="00ED734F" w:rsidRPr="00ED734F" w:rsidRDefault="00ED734F" w:rsidP="00F12D0C">
            <w:pPr>
              <w:pStyle w:val="af6"/>
              <w:ind w:firstLineChars="0" w:firstLine="0"/>
            </w:pPr>
            <w:proofErr w:type="spellStart"/>
            <w:r w:rsidRPr="00ED734F">
              <w:t>valueName</w:t>
            </w:r>
            <w:proofErr w:type="spellEnd"/>
          </w:p>
        </w:tc>
        <w:tc>
          <w:tcPr>
            <w:tcW w:w="1382" w:type="dxa"/>
          </w:tcPr>
          <w:p w14:paraId="1FF3B2C2" w14:textId="3484598C" w:rsidR="00ED734F" w:rsidRDefault="006B0B8E" w:rsidP="00F12D0C">
            <w:pPr>
              <w:pStyle w:val="af6"/>
              <w:ind w:firstLineChars="0" w:firstLine="0"/>
            </w:pPr>
            <w:r>
              <w:t>String(255)</w:t>
            </w:r>
          </w:p>
        </w:tc>
        <w:tc>
          <w:tcPr>
            <w:tcW w:w="1383" w:type="dxa"/>
          </w:tcPr>
          <w:p w14:paraId="631D8D79" w14:textId="60C60FA9" w:rsidR="00ED734F" w:rsidRDefault="00ED734F" w:rsidP="00F12D0C">
            <w:pPr>
              <w:pStyle w:val="af6"/>
              <w:ind w:firstLineChars="0" w:firstLine="0"/>
              <w:rPr>
                <w:rFonts w:hint="eastAsia"/>
              </w:rPr>
            </w:pPr>
            <w:r>
              <w:rPr>
                <w:rFonts w:hint="eastAsia"/>
              </w:rPr>
              <w:t>否</w:t>
            </w:r>
          </w:p>
        </w:tc>
        <w:tc>
          <w:tcPr>
            <w:tcW w:w="2766" w:type="dxa"/>
          </w:tcPr>
          <w:p w14:paraId="7FC9425B" w14:textId="0339F345" w:rsidR="00ED734F" w:rsidRPr="00ED734F" w:rsidRDefault="00ED734F" w:rsidP="00F12D0C">
            <w:pPr>
              <w:pStyle w:val="af6"/>
              <w:ind w:firstLineChars="0" w:firstLine="0"/>
              <w:rPr>
                <w:rFonts w:hint="eastAsia"/>
              </w:rPr>
            </w:pPr>
            <w:proofErr w:type="gramStart"/>
            <w:r w:rsidRPr="00ED734F">
              <w:rPr>
                <w:rFonts w:hint="eastAsia"/>
              </w:rPr>
              <w:t>值键</w:t>
            </w:r>
            <w:proofErr w:type="gramEnd"/>
          </w:p>
        </w:tc>
      </w:tr>
      <w:tr w:rsidR="006B0B8E" w14:paraId="7DCFAC5B" w14:textId="77777777" w:rsidTr="00F12D0C">
        <w:tc>
          <w:tcPr>
            <w:tcW w:w="2765" w:type="dxa"/>
          </w:tcPr>
          <w:p w14:paraId="3FCC4404" w14:textId="6F076DAC" w:rsidR="006B0B8E" w:rsidRPr="00ED734F" w:rsidRDefault="006B0B8E" w:rsidP="00F12D0C">
            <w:pPr>
              <w:pStyle w:val="af6"/>
              <w:ind w:firstLineChars="0" w:firstLine="0"/>
            </w:pPr>
            <w:proofErr w:type="spellStart"/>
            <w:r w:rsidRPr="006B0B8E">
              <w:t>valueType</w:t>
            </w:r>
            <w:proofErr w:type="spellEnd"/>
          </w:p>
        </w:tc>
        <w:tc>
          <w:tcPr>
            <w:tcW w:w="1382" w:type="dxa"/>
          </w:tcPr>
          <w:p w14:paraId="1A5A34B5" w14:textId="546C0FD9" w:rsidR="006B0B8E" w:rsidRDefault="006B0B8E" w:rsidP="00F12D0C">
            <w:pPr>
              <w:pStyle w:val="af6"/>
              <w:ind w:firstLineChars="0" w:firstLine="0"/>
            </w:pPr>
            <w:r>
              <w:t>String(255)</w:t>
            </w:r>
          </w:p>
        </w:tc>
        <w:tc>
          <w:tcPr>
            <w:tcW w:w="1383" w:type="dxa"/>
          </w:tcPr>
          <w:p w14:paraId="11A4C2C6" w14:textId="4D8ECE24" w:rsidR="006B0B8E" w:rsidRDefault="006B0B8E" w:rsidP="00F12D0C">
            <w:pPr>
              <w:pStyle w:val="af6"/>
              <w:ind w:firstLineChars="0" w:firstLine="0"/>
              <w:rPr>
                <w:rFonts w:hint="eastAsia"/>
              </w:rPr>
            </w:pPr>
            <w:r>
              <w:rPr>
                <w:rFonts w:hint="eastAsia"/>
              </w:rPr>
              <w:t>否</w:t>
            </w:r>
          </w:p>
        </w:tc>
        <w:tc>
          <w:tcPr>
            <w:tcW w:w="2766" w:type="dxa"/>
          </w:tcPr>
          <w:p w14:paraId="78D0D030" w14:textId="52799650" w:rsidR="006B0B8E" w:rsidRPr="00ED734F" w:rsidRDefault="006B0B8E" w:rsidP="00F12D0C">
            <w:pPr>
              <w:pStyle w:val="af6"/>
              <w:ind w:firstLineChars="0" w:firstLine="0"/>
              <w:rPr>
                <w:rFonts w:hint="eastAsia"/>
              </w:rPr>
            </w:pPr>
            <w:proofErr w:type="gramStart"/>
            <w:r w:rsidRPr="006B0B8E">
              <w:rPr>
                <w:rFonts w:hint="eastAsia"/>
              </w:rPr>
              <w:t>值键类型</w:t>
            </w:r>
            <w:proofErr w:type="gramEnd"/>
          </w:p>
        </w:tc>
      </w:tr>
      <w:tr w:rsidR="006B0B8E" w14:paraId="10F9101D" w14:textId="77777777" w:rsidTr="00F12D0C">
        <w:tc>
          <w:tcPr>
            <w:tcW w:w="2765" w:type="dxa"/>
          </w:tcPr>
          <w:p w14:paraId="4C964A35" w14:textId="7A2F9D71" w:rsidR="006B0B8E" w:rsidRPr="006B0B8E" w:rsidRDefault="006B0B8E" w:rsidP="00F12D0C">
            <w:pPr>
              <w:pStyle w:val="af6"/>
              <w:ind w:firstLineChars="0" w:firstLine="0"/>
            </w:pPr>
            <w:r w:rsidRPr="006B0B8E">
              <w:t>data</w:t>
            </w:r>
          </w:p>
        </w:tc>
        <w:tc>
          <w:tcPr>
            <w:tcW w:w="1382" w:type="dxa"/>
          </w:tcPr>
          <w:p w14:paraId="3CA9AE38" w14:textId="1F7F4A27" w:rsidR="006B0B8E" w:rsidRDefault="006B0B8E" w:rsidP="00F12D0C">
            <w:pPr>
              <w:pStyle w:val="af6"/>
              <w:ind w:firstLineChars="0" w:firstLine="0"/>
            </w:pPr>
            <w:r>
              <w:t>String</w:t>
            </w:r>
          </w:p>
        </w:tc>
        <w:tc>
          <w:tcPr>
            <w:tcW w:w="1383" w:type="dxa"/>
          </w:tcPr>
          <w:p w14:paraId="548D6173" w14:textId="5AA3430D" w:rsidR="006B0B8E" w:rsidRDefault="006B0B8E" w:rsidP="00F12D0C">
            <w:pPr>
              <w:pStyle w:val="af6"/>
              <w:ind w:firstLineChars="0" w:firstLine="0"/>
              <w:rPr>
                <w:rFonts w:hint="eastAsia"/>
              </w:rPr>
            </w:pPr>
            <w:r>
              <w:rPr>
                <w:rFonts w:hint="eastAsia"/>
              </w:rPr>
              <w:t>否</w:t>
            </w:r>
          </w:p>
        </w:tc>
        <w:tc>
          <w:tcPr>
            <w:tcW w:w="2766" w:type="dxa"/>
          </w:tcPr>
          <w:p w14:paraId="4EE06114" w14:textId="6C32B11F" w:rsidR="006B0B8E" w:rsidRPr="006B0B8E" w:rsidRDefault="006B0B8E" w:rsidP="00F12D0C">
            <w:pPr>
              <w:pStyle w:val="af6"/>
              <w:ind w:firstLineChars="0" w:firstLine="0"/>
              <w:rPr>
                <w:rFonts w:hint="eastAsia"/>
              </w:rPr>
            </w:pPr>
            <w:proofErr w:type="gramStart"/>
            <w:r w:rsidRPr="006B0B8E">
              <w:rPr>
                <w:rFonts w:hint="eastAsia"/>
              </w:rPr>
              <w:t>值键值</w:t>
            </w:r>
            <w:proofErr w:type="gramEnd"/>
            <w:r w:rsidRPr="006B0B8E">
              <w:rPr>
                <w:rFonts w:hint="eastAsia"/>
              </w:rPr>
              <w:t>/</w:t>
            </w:r>
            <w:r w:rsidRPr="006B0B8E">
              <w:rPr>
                <w:rFonts w:hint="eastAsia"/>
              </w:rPr>
              <w:t>发送数据</w:t>
            </w:r>
            <w:r w:rsidRPr="006B0B8E">
              <w:rPr>
                <w:rFonts w:hint="eastAsia"/>
              </w:rPr>
              <w:t>(HEX</w:t>
            </w:r>
            <w:r w:rsidRPr="006B0B8E">
              <w:rPr>
                <w:rFonts w:hint="eastAsia"/>
              </w:rPr>
              <w:t>编码</w:t>
            </w:r>
            <w:r w:rsidRPr="006B0B8E">
              <w:rPr>
                <w:rFonts w:hint="eastAsia"/>
              </w:rPr>
              <w:t>)</w:t>
            </w:r>
          </w:p>
        </w:tc>
      </w:tr>
      <w:tr w:rsidR="006B0B8E" w14:paraId="46CF19E0" w14:textId="77777777" w:rsidTr="00F12D0C">
        <w:tc>
          <w:tcPr>
            <w:tcW w:w="2765" w:type="dxa"/>
          </w:tcPr>
          <w:p w14:paraId="03A4543E" w14:textId="593A7D87" w:rsidR="006B0B8E" w:rsidRPr="006B0B8E" w:rsidRDefault="006B0B8E" w:rsidP="00F12D0C">
            <w:pPr>
              <w:pStyle w:val="af6"/>
              <w:ind w:firstLineChars="0" w:firstLine="0"/>
            </w:pPr>
            <w:proofErr w:type="spellStart"/>
            <w:r w:rsidRPr="006B0B8E">
              <w:t>oldValueType</w:t>
            </w:r>
            <w:proofErr w:type="spellEnd"/>
          </w:p>
        </w:tc>
        <w:tc>
          <w:tcPr>
            <w:tcW w:w="1382" w:type="dxa"/>
          </w:tcPr>
          <w:p w14:paraId="5240897E" w14:textId="0A2831B4" w:rsidR="006B0B8E" w:rsidRDefault="006B0B8E" w:rsidP="00F12D0C">
            <w:pPr>
              <w:pStyle w:val="af6"/>
              <w:ind w:firstLineChars="0" w:firstLine="0"/>
            </w:pPr>
            <w:r>
              <w:t>String(255)</w:t>
            </w:r>
          </w:p>
        </w:tc>
        <w:tc>
          <w:tcPr>
            <w:tcW w:w="1383" w:type="dxa"/>
          </w:tcPr>
          <w:p w14:paraId="10E77EBE" w14:textId="62252D13" w:rsidR="006B0B8E" w:rsidRDefault="006B0B8E" w:rsidP="00F12D0C">
            <w:pPr>
              <w:pStyle w:val="af6"/>
              <w:ind w:firstLineChars="0" w:firstLine="0"/>
              <w:rPr>
                <w:rFonts w:hint="eastAsia"/>
              </w:rPr>
            </w:pPr>
            <w:r>
              <w:rPr>
                <w:rFonts w:hint="eastAsia"/>
              </w:rPr>
              <w:t>否</w:t>
            </w:r>
          </w:p>
        </w:tc>
        <w:tc>
          <w:tcPr>
            <w:tcW w:w="2766" w:type="dxa"/>
          </w:tcPr>
          <w:p w14:paraId="1BF5FBF1" w14:textId="54260E53" w:rsidR="006B0B8E" w:rsidRPr="006B0B8E" w:rsidRDefault="006B0B8E" w:rsidP="00F12D0C">
            <w:pPr>
              <w:pStyle w:val="af6"/>
              <w:ind w:firstLineChars="0" w:firstLine="0"/>
              <w:rPr>
                <w:rFonts w:hint="eastAsia"/>
              </w:rPr>
            </w:pPr>
            <w:proofErr w:type="gramStart"/>
            <w:r w:rsidRPr="006B0B8E">
              <w:rPr>
                <w:rFonts w:hint="eastAsia"/>
              </w:rPr>
              <w:t>值键原类型</w:t>
            </w:r>
            <w:proofErr w:type="gramEnd"/>
          </w:p>
        </w:tc>
      </w:tr>
      <w:tr w:rsidR="006B0B8E" w14:paraId="7532CC1B" w14:textId="77777777" w:rsidTr="00F12D0C">
        <w:tc>
          <w:tcPr>
            <w:tcW w:w="2765" w:type="dxa"/>
          </w:tcPr>
          <w:p w14:paraId="3C35DF43" w14:textId="09017F2C" w:rsidR="006B0B8E" w:rsidRPr="006B0B8E" w:rsidRDefault="006B0B8E" w:rsidP="00F12D0C">
            <w:pPr>
              <w:pStyle w:val="af6"/>
              <w:ind w:firstLineChars="0" w:firstLine="0"/>
            </w:pPr>
            <w:proofErr w:type="spellStart"/>
            <w:r w:rsidRPr="006B0B8E">
              <w:t>oldData</w:t>
            </w:r>
            <w:proofErr w:type="spellEnd"/>
          </w:p>
        </w:tc>
        <w:tc>
          <w:tcPr>
            <w:tcW w:w="1382" w:type="dxa"/>
          </w:tcPr>
          <w:p w14:paraId="79C2E00F" w14:textId="015E521B" w:rsidR="006B0B8E" w:rsidRDefault="006B0B8E" w:rsidP="00F12D0C">
            <w:pPr>
              <w:pStyle w:val="af6"/>
              <w:ind w:firstLineChars="0" w:firstLine="0"/>
            </w:pPr>
            <w:r>
              <w:t>String</w:t>
            </w:r>
          </w:p>
        </w:tc>
        <w:tc>
          <w:tcPr>
            <w:tcW w:w="1383" w:type="dxa"/>
          </w:tcPr>
          <w:p w14:paraId="441A8DAB" w14:textId="452878FC" w:rsidR="006B0B8E" w:rsidRDefault="006B0B8E" w:rsidP="00F12D0C">
            <w:pPr>
              <w:pStyle w:val="af6"/>
              <w:ind w:firstLineChars="0" w:firstLine="0"/>
              <w:rPr>
                <w:rFonts w:hint="eastAsia"/>
              </w:rPr>
            </w:pPr>
            <w:r>
              <w:rPr>
                <w:rFonts w:hint="eastAsia"/>
              </w:rPr>
              <w:t>否</w:t>
            </w:r>
          </w:p>
        </w:tc>
        <w:tc>
          <w:tcPr>
            <w:tcW w:w="2766" w:type="dxa"/>
          </w:tcPr>
          <w:p w14:paraId="49B9BA74" w14:textId="7712BC49" w:rsidR="006B0B8E" w:rsidRPr="006B0B8E" w:rsidRDefault="006B0B8E" w:rsidP="00F12D0C">
            <w:pPr>
              <w:pStyle w:val="af6"/>
              <w:ind w:firstLineChars="0" w:firstLine="0"/>
              <w:rPr>
                <w:rFonts w:hint="eastAsia"/>
              </w:rPr>
            </w:pPr>
            <w:proofErr w:type="gramStart"/>
            <w:r w:rsidRPr="006B0B8E">
              <w:rPr>
                <w:rFonts w:hint="eastAsia"/>
              </w:rPr>
              <w:t>值键原有值</w:t>
            </w:r>
            <w:proofErr w:type="gramEnd"/>
          </w:p>
        </w:tc>
      </w:tr>
      <w:tr w:rsidR="006B0B8E" w14:paraId="6F49ADCF" w14:textId="77777777" w:rsidTr="00F12D0C">
        <w:tc>
          <w:tcPr>
            <w:tcW w:w="2765" w:type="dxa"/>
          </w:tcPr>
          <w:p w14:paraId="5D4E358F" w14:textId="62590B55" w:rsidR="006B0B8E" w:rsidRPr="006B0B8E" w:rsidRDefault="006B0B8E" w:rsidP="00F12D0C">
            <w:pPr>
              <w:pStyle w:val="af6"/>
              <w:ind w:firstLineChars="0" w:firstLine="0"/>
            </w:pPr>
            <w:proofErr w:type="spellStart"/>
            <w:r w:rsidRPr="006B0B8E">
              <w:t>cmdLine</w:t>
            </w:r>
            <w:proofErr w:type="spellEnd"/>
          </w:p>
        </w:tc>
        <w:tc>
          <w:tcPr>
            <w:tcW w:w="1382" w:type="dxa"/>
          </w:tcPr>
          <w:p w14:paraId="1C698532" w14:textId="43076F14" w:rsidR="006B0B8E" w:rsidRDefault="006B0B8E" w:rsidP="00F12D0C">
            <w:pPr>
              <w:pStyle w:val="af6"/>
              <w:ind w:firstLineChars="0" w:firstLine="0"/>
            </w:pPr>
            <w:r>
              <w:t>String(255)</w:t>
            </w:r>
          </w:p>
        </w:tc>
        <w:tc>
          <w:tcPr>
            <w:tcW w:w="1383" w:type="dxa"/>
          </w:tcPr>
          <w:p w14:paraId="17278544" w14:textId="473F188E" w:rsidR="006B0B8E" w:rsidRDefault="006B0B8E" w:rsidP="00F12D0C">
            <w:pPr>
              <w:pStyle w:val="af6"/>
              <w:ind w:firstLineChars="0" w:firstLine="0"/>
              <w:rPr>
                <w:rFonts w:hint="eastAsia"/>
              </w:rPr>
            </w:pPr>
            <w:r>
              <w:rPr>
                <w:rFonts w:hint="eastAsia"/>
              </w:rPr>
              <w:t>否</w:t>
            </w:r>
          </w:p>
        </w:tc>
        <w:tc>
          <w:tcPr>
            <w:tcW w:w="2766" w:type="dxa"/>
          </w:tcPr>
          <w:p w14:paraId="62303AB9" w14:textId="2DA77796" w:rsidR="006B0B8E" w:rsidRPr="006B0B8E" w:rsidRDefault="006B0B8E" w:rsidP="00F12D0C">
            <w:pPr>
              <w:pStyle w:val="af6"/>
              <w:ind w:firstLineChars="0" w:firstLine="0"/>
              <w:rPr>
                <w:rFonts w:hint="eastAsia"/>
              </w:rPr>
            </w:pPr>
            <w:r w:rsidRPr="006B0B8E">
              <w:rPr>
                <w:rFonts w:hint="eastAsia"/>
              </w:rPr>
              <w:t>启动进程的完整命令行数据</w:t>
            </w:r>
          </w:p>
        </w:tc>
      </w:tr>
      <w:tr w:rsidR="006B0B8E" w14:paraId="5E362BC6" w14:textId="77777777" w:rsidTr="00F12D0C">
        <w:tc>
          <w:tcPr>
            <w:tcW w:w="2765" w:type="dxa"/>
          </w:tcPr>
          <w:p w14:paraId="271E4F73" w14:textId="3BFD5BE9" w:rsidR="006B0B8E" w:rsidRPr="006B0B8E" w:rsidRDefault="006B0B8E" w:rsidP="00F12D0C">
            <w:pPr>
              <w:pStyle w:val="af6"/>
              <w:ind w:firstLineChars="0" w:firstLine="0"/>
            </w:pPr>
            <w:proofErr w:type="spellStart"/>
            <w:r w:rsidRPr="006B0B8E">
              <w:t>cmdPid</w:t>
            </w:r>
            <w:proofErr w:type="spellEnd"/>
          </w:p>
        </w:tc>
        <w:tc>
          <w:tcPr>
            <w:tcW w:w="1382" w:type="dxa"/>
          </w:tcPr>
          <w:p w14:paraId="50DAB8BB" w14:textId="0F3D1DF2" w:rsidR="006B0B8E" w:rsidRDefault="006B0B8E" w:rsidP="00F12D0C">
            <w:pPr>
              <w:pStyle w:val="af6"/>
              <w:ind w:firstLineChars="0" w:firstLine="0"/>
            </w:pPr>
            <w:r>
              <w:t>String(255)</w:t>
            </w:r>
          </w:p>
        </w:tc>
        <w:tc>
          <w:tcPr>
            <w:tcW w:w="1383" w:type="dxa"/>
          </w:tcPr>
          <w:p w14:paraId="71EDC27C" w14:textId="5A9DD394" w:rsidR="006B0B8E" w:rsidRDefault="006B0B8E" w:rsidP="00F12D0C">
            <w:pPr>
              <w:pStyle w:val="af6"/>
              <w:ind w:firstLineChars="0" w:firstLine="0"/>
              <w:rPr>
                <w:rFonts w:hint="eastAsia"/>
              </w:rPr>
            </w:pPr>
            <w:r>
              <w:rPr>
                <w:rFonts w:hint="eastAsia"/>
              </w:rPr>
              <w:t>否</w:t>
            </w:r>
          </w:p>
        </w:tc>
        <w:tc>
          <w:tcPr>
            <w:tcW w:w="2766" w:type="dxa"/>
          </w:tcPr>
          <w:p w14:paraId="494B061C" w14:textId="48DF2715" w:rsidR="006B0B8E" w:rsidRPr="006B0B8E" w:rsidRDefault="006B0B8E" w:rsidP="00F12D0C">
            <w:pPr>
              <w:pStyle w:val="af6"/>
              <w:ind w:firstLineChars="0" w:firstLine="0"/>
              <w:rPr>
                <w:rFonts w:hint="eastAsia"/>
              </w:rPr>
            </w:pPr>
            <w:r w:rsidRPr="006B0B8E">
              <w:rPr>
                <w:rFonts w:hint="eastAsia"/>
              </w:rPr>
              <w:t>执行命令的</w:t>
            </w:r>
            <w:r w:rsidRPr="006B0B8E">
              <w:rPr>
                <w:rFonts w:hint="eastAsia"/>
              </w:rPr>
              <w:t>PID</w:t>
            </w:r>
          </w:p>
        </w:tc>
      </w:tr>
      <w:tr w:rsidR="006B0B8E" w14:paraId="72642981" w14:textId="77777777" w:rsidTr="00F12D0C">
        <w:tc>
          <w:tcPr>
            <w:tcW w:w="2765" w:type="dxa"/>
          </w:tcPr>
          <w:p w14:paraId="2380E505" w14:textId="6C55A767" w:rsidR="006B0B8E" w:rsidRPr="006B0B8E" w:rsidRDefault="006B0B8E" w:rsidP="00F12D0C">
            <w:pPr>
              <w:pStyle w:val="af6"/>
              <w:ind w:firstLineChars="0" w:firstLine="0"/>
            </w:pPr>
            <w:proofErr w:type="spellStart"/>
            <w:r w:rsidRPr="006B0B8E">
              <w:t>cmd</w:t>
            </w:r>
            <w:proofErr w:type="spellEnd"/>
          </w:p>
        </w:tc>
        <w:tc>
          <w:tcPr>
            <w:tcW w:w="1382" w:type="dxa"/>
          </w:tcPr>
          <w:p w14:paraId="22DEB048" w14:textId="36B291ED" w:rsidR="006B0B8E" w:rsidRDefault="006B0B8E" w:rsidP="00F12D0C">
            <w:pPr>
              <w:pStyle w:val="af6"/>
              <w:ind w:firstLineChars="0" w:firstLine="0"/>
            </w:pPr>
            <w:r>
              <w:t>String(255)</w:t>
            </w:r>
          </w:p>
        </w:tc>
        <w:tc>
          <w:tcPr>
            <w:tcW w:w="1383" w:type="dxa"/>
          </w:tcPr>
          <w:p w14:paraId="541D8E3A" w14:textId="73CAC65B" w:rsidR="006B0B8E" w:rsidRDefault="006B0B8E" w:rsidP="00F12D0C">
            <w:pPr>
              <w:pStyle w:val="af6"/>
              <w:ind w:firstLineChars="0" w:firstLine="0"/>
              <w:rPr>
                <w:rFonts w:hint="eastAsia"/>
              </w:rPr>
            </w:pPr>
            <w:r>
              <w:rPr>
                <w:rFonts w:hint="eastAsia"/>
              </w:rPr>
              <w:t>否</w:t>
            </w:r>
          </w:p>
        </w:tc>
        <w:tc>
          <w:tcPr>
            <w:tcW w:w="2766" w:type="dxa"/>
          </w:tcPr>
          <w:p w14:paraId="0CE61945" w14:textId="26307FD0" w:rsidR="006B0B8E" w:rsidRPr="006B0B8E" w:rsidRDefault="006B0B8E" w:rsidP="00F12D0C">
            <w:pPr>
              <w:pStyle w:val="af6"/>
              <w:ind w:firstLineChars="0" w:firstLine="0"/>
              <w:rPr>
                <w:rFonts w:hint="eastAsia"/>
              </w:rPr>
            </w:pPr>
            <w:r w:rsidRPr="006B0B8E">
              <w:rPr>
                <w:rFonts w:hint="eastAsia"/>
              </w:rPr>
              <w:t>执行的命令</w:t>
            </w:r>
          </w:p>
        </w:tc>
      </w:tr>
      <w:tr w:rsidR="006B0B8E" w14:paraId="7FA8A7CB" w14:textId="77777777" w:rsidTr="00F12D0C">
        <w:tc>
          <w:tcPr>
            <w:tcW w:w="2765" w:type="dxa"/>
          </w:tcPr>
          <w:p w14:paraId="75B9358C" w14:textId="67A6200F" w:rsidR="006B0B8E" w:rsidRPr="001518FF" w:rsidRDefault="001518FF" w:rsidP="00F12D0C">
            <w:pPr>
              <w:pStyle w:val="af6"/>
              <w:ind w:firstLineChars="0" w:firstLine="0"/>
            </w:pPr>
            <w:proofErr w:type="spellStart"/>
            <w:r w:rsidRPr="001518FF">
              <w:t>args</w:t>
            </w:r>
            <w:proofErr w:type="spellEnd"/>
          </w:p>
        </w:tc>
        <w:tc>
          <w:tcPr>
            <w:tcW w:w="1382" w:type="dxa"/>
          </w:tcPr>
          <w:p w14:paraId="5D483D26" w14:textId="1C190A08" w:rsidR="006B0B8E" w:rsidRDefault="001518FF" w:rsidP="00F12D0C">
            <w:pPr>
              <w:pStyle w:val="af6"/>
              <w:ind w:firstLineChars="0" w:firstLine="0"/>
            </w:pPr>
            <w:r>
              <w:rPr>
                <w:rFonts w:hint="eastAsia"/>
              </w:rPr>
              <w:t>String</w:t>
            </w:r>
            <w:r>
              <w:t>[]</w:t>
            </w:r>
          </w:p>
        </w:tc>
        <w:tc>
          <w:tcPr>
            <w:tcW w:w="1383" w:type="dxa"/>
          </w:tcPr>
          <w:p w14:paraId="375EB1A6" w14:textId="2DD83E53" w:rsidR="006B0B8E" w:rsidRDefault="001518FF" w:rsidP="00F12D0C">
            <w:pPr>
              <w:pStyle w:val="af6"/>
              <w:ind w:firstLineChars="0" w:firstLine="0"/>
              <w:rPr>
                <w:rFonts w:hint="eastAsia"/>
              </w:rPr>
            </w:pPr>
            <w:r>
              <w:rPr>
                <w:rFonts w:hint="eastAsia"/>
              </w:rPr>
              <w:t>否</w:t>
            </w:r>
          </w:p>
        </w:tc>
        <w:tc>
          <w:tcPr>
            <w:tcW w:w="2766" w:type="dxa"/>
          </w:tcPr>
          <w:p w14:paraId="46D1F4C9" w14:textId="037D65C4" w:rsidR="006B0B8E" w:rsidRPr="001518FF" w:rsidRDefault="001518FF" w:rsidP="00F12D0C">
            <w:pPr>
              <w:pStyle w:val="af6"/>
              <w:ind w:firstLineChars="0" w:firstLine="0"/>
              <w:rPr>
                <w:rFonts w:hint="eastAsia"/>
              </w:rPr>
            </w:pPr>
            <w:r w:rsidRPr="001518FF">
              <w:rPr>
                <w:rFonts w:hint="eastAsia"/>
              </w:rPr>
              <w:t>执行命令时的参数（数组）</w:t>
            </w:r>
          </w:p>
        </w:tc>
      </w:tr>
      <w:tr w:rsidR="006B0B8E" w14:paraId="22F80ECD" w14:textId="77777777" w:rsidTr="00F12D0C">
        <w:tc>
          <w:tcPr>
            <w:tcW w:w="2765" w:type="dxa"/>
          </w:tcPr>
          <w:p w14:paraId="555A9C54" w14:textId="530E83C9" w:rsidR="006B0B8E" w:rsidRPr="006B0B8E" w:rsidRDefault="001518FF" w:rsidP="00F12D0C">
            <w:pPr>
              <w:pStyle w:val="af6"/>
              <w:ind w:firstLineChars="0" w:firstLine="0"/>
            </w:pPr>
            <w:proofErr w:type="spellStart"/>
            <w:r w:rsidRPr="001518FF">
              <w:t>threadEntryAddress</w:t>
            </w:r>
            <w:proofErr w:type="spellEnd"/>
          </w:p>
        </w:tc>
        <w:tc>
          <w:tcPr>
            <w:tcW w:w="1382" w:type="dxa"/>
          </w:tcPr>
          <w:p w14:paraId="102C2D24" w14:textId="13ED28DC" w:rsidR="006B0B8E" w:rsidRDefault="00AF5CA2" w:rsidP="00F12D0C">
            <w:pPr>
              <w:pStyle w:val="af6"/>
              <w:ind w:firstLineChars="0" w:firstLine="0"/>
            </w:pPr>
            <w:r>
              <w:t>String(255)</w:t>
            </w:r>
          </w:p>
        </w:tc>
        <w:tc>
          <w:tcPr>
            <w:tcW w:w="1383" w:type="dxa"/>
          </w:tcPr>
          <w:p w14:paraId="09CC83C4" w14:textId="37F02844" w:rsidR="006B0B8E" w:rsidRDefault="00AF5CA2" w:rsidP="00F12D0C">
            <w:pPr>
              <w:pStyle w:val="af6"/>
              <w:ind w:firstLineChars="0" w:firstLine="0"/>
              <w:rPr>
                <w:rFonts w:hint="eastAsia"/>
              </w:rPr>
            </w:pPr>
            <w:r>
              <w:rPr>
                <w:rFonts w:hint="eastAsia"/>
              </w:rPr>
              <w:t>否</w:t>
            </w:r>
          </w:p>
        </w:tc>
        <w:tc>
          <w:tcPr>
            <w:tcW w:w="2766" w:type="dxa"/>
          </w:tcPr>
          <w:p w14:paraId="05E7A6D6" w14:textId="5266EA12" w:rsidR="006B0B8E" w:rsidRPr="001518FF" w:rsidRDefault="001518FF" w:rsidP="00F12D0C">
            <w:pPr>
              <w:pStyle w:val="af6"/>
              <w:ind w:firstLineChars="0" w:firstLine="0"/>
              <w:rPr>
                <w:rFonts w:hint="eastAsia"/>
              </w:rPr>
            </w:pPr>
            <w:r w:rsidRPr="001518FF">
              <w:rPr>
                <w:rFonts w:hint="eastAsia"/>
              </w:rPr>
              <w:t>创建远程线程时提供的入口函数地址</w:t>
            </w:r>
          </w:p>
        </w:tc>
      </w:tr>
      <w:tr w:rsidR="001518FF" w14:paraId="591F1E4F" w14:textId="77777777" w:rsidTr="00F12D0C">
        <w:tc>
          <w:tcPr>
            <w:tcW w:w="2765" w:type="dxa"/>
          </w:tcPr>
          <w:p w14:paraId="418DE544" w14:textId="550F6FED" w:rsidR="001518FF" w:rsidRPr="001518FF" w:rsidRDefault="001518FF" w:rsidP="00F12D0C">
            <w:pPr>
              <w:pStyle w:val="af6"/>
              <w:ind w:firstLineChars="0" w:firstLine="0"/>
            </w:pPr>
            <w:proofErr w:type="spellStart"/>
            <w:r w:rsidRPr="001518FF">
              <w:t>destPid</w:t>
            </w:r>
            <w:proofErr w:type="spellEnd"/>
          </w:p>
        </w:tc>
        <w:tc>
          <w:tcPr>
            <w:tcW w:w="1382" w:type="dxa"/>
          </w:tcPr>
          <w:p w14:paraId="7BA13026" w14:textId="75E0B958" w:rsidR="001518FF" w:rsidRDefault="001518FF" w:rsidP="00F12D0C">
            <w:pPr>
              <w:pStyle w:val="af6"/>
              <w:ind w:firstLineChars="0" w:firstLine="0"/>
            </w:pPr>
            <w:r>
              <w:rPr>
                <w:rFonts w:hint="eastAsia"/>
              </w:rPr>
              <w:t>Long</w:t>
            </w:r>
          </w:p>
        </w:tc>
        <w:tc>
          <w:tcPr>
            <w:tcW w:w="1383" w:type="dxa"/>
          </w:tcPr>
          <w:p w14:paraId="71C128D3" w14:textId="13458D9A" w:rsidR="001518FF" w:rsidRDefault="00AF5CA2" w:rsidP="00F12D0C">
            <w:pPr>
              <w:pStyle w:val="af6"/>
              <w:ind w:firstLineChars="0" w:firstLine="0"/>
              <w:rPr>
                <w:rFonts w:hint="eastAsia"/>
              </w:rPr>
            </w:pPr>
            <w:r>
              <w:rPr>
                <w:rFonts w:hint="eastAsia"/>
              </w:rPr>
              <w:t>否</w:t>
            </w:r>
          </w:p>
        </w:tc>
        <w:tc>
          <w:tcPr>
            <w:tcW w:w="2766" w:type="dxa"/>
          </w:tcPr>
          <w:p w14:paraId="1A480CC8" w14:textId="6E35BE91" w:rsidR="001518FF" w:rsidRPr="006B0B8E" w:rsidRDefault="001518FF" w:rsidP="00F12D0C">
            <w:pPr>
              <w:pStyle w:val="af6"/>
              <w:ind w:firstLineChars="0" w:firstLine="0"/>
              <w:rPr>
                <w:rFonts w:hint="eastAsia"/>
              </w:rPr>
            </w:pPr>
            <w:r w:rsidRPr="001518FF">
              <w:rPr>
                <w:rFonts w:hint="eastAsia"/>
              </w:rPr>
              <w:t>消息发送目标的</w:t>
            </w:r>
            <w:r w:rsidRPr="001518FF">
              <w:rPr>
                <w:rFonts w:hint="eastAsia"/>
              </w:rPr>
              <w:t>PID</w:t>
            </w:r>
          </w:p>
        </w:tc>
      </w:tr>
      <w:tr w:rsidR="001518FF" w14:paraId="5D11BF7F" w14:textId="77777777" w:rsidTr="00F12D0C">
        <w:tc>
          <w:tcPr>
            <w:tcW w:w="2765" w:type="dxa"/>
          </w:tcPr>
          <w:p w14:paraId="5A9534A2" w14:textId="4AC28938" w:rsidR="001518FF" w:rsidRPr="001518FF" w:rsidRDefault="001518FF" w:rsidP="00F12D0C">
            <w:pPr>
              <w:pStyle w:val="af6"/>
              <w:ind w:firstLineChars="0" w:firstLine="0"/>
            </w:pPr>
            <w:proofErr w:type="spellStart"/>
            <w:r w:rsidRPr="001518FF">
              <w:t>destPName</w:t>
            </w:r>
            <w:proofErr w:type="spellEnd"/>
          </w:p>
        </w:tc>
        <w:tc>
          <w:tcPr>
            <w:tcW w:w="1382" w:type="dxa"/>
          </w:tcPr>
          <w:p w14:paraId="2911006C" w14:textId="0C454E60" w:rsidR="001518FF" w:rsidRDefault="00AF5CA2" w:rsidP="00F12D0C">
            <w:pPr>
              <w:pStyle w:val="af6"/>
              <w:ind w:firstLineChars="0" w:firstLine="0"/>
            </w:pPr>
            <w:r>
              <w:t>String(255)</w:t>
            </w:r>
          </w:p>
        </w:tc>
        <w:tc>
          <w:tcPr>
            <w:tcW w:w="1383" w:type="dxa"/>
          </w:tcPr>
          <w:p w14:paraId="0C49F359" w14:textId="6E55F8B3" w:rsidR="001518FF" w:rsidRDefault="00AF5CA2" w:rsidP="00F12D0C">
            <w:pPr>
              <w:pStyle w:val="af6"/>
              <w:ind w:firstLineChars="0" w:firstLine="0"/>
              <w:rPr>
                <w:rFonts w:hint="eastAsia"/>
              </w:rPr>
            </w:pPr>
            <w:r>
              <w:rPr>
                <w:rFonts w:hint="eastAsia"/>
              </w:rPr>
              <w:t>否</w:t>
            </w:r>
          </w:p>
        </w:tc>
        <w:tc>
          <w:tcPr>
            <w:tcW w:w="2766" w:type="dxa"/>
          </w:tcPr>
          <w:p w14:paraId="0C095515" w14:textId="5A407BBD" w:rsidR="001518FF" w:rsidRPr="006B0B8E" w:rsidRDefault="001518FF" w:rsidP="00F12D0C">
            <w:pPr>
              <w:pStyle w:val="af6"/>
              <w:ind w:firstLineChars="0" w:firstLine="0"/>
              <w:rPr>
                <w:rFonts w:hint="eastAsia"/>
              </w:rPr>
            </w:pPr>
            <w:r w:rsidRPr="001518FF">
              <w:rPr>
                <w:rFonts w:hint="eastAsia"/>
              </w:rPr>
              <w:t>目标进程名称</w:t>
            </w:r>
          </w:p>
        </w:tc>
      </w:tr>
      <w:tr w:rsidR="001518FF" w14:paraId="3F2BD941" w14:textId="77777777" w:rsidTr="00F12D0C">
        <w:tc>
          <w:tcPr>
            <w:tcW w:w="2765" w:type="dxa"/>
          </w:tcPr>
          <w:p w14:paraId="17DFF700" w14:textId="318EE759" w:rsidR="001518FF" w:rsidRPr="001518FF" w:rsidRDefault="001518FF" w:rsidP="00F12D0C">
            <w:pPr>
              <w:pStyle w:val="af6"/>
              <w:ind w:firstLineChars="0" w:firstLine="0"/>
            </w:pPr>
            <w:proofErr w:type="spellStart"/>
            <w:r w:rsidRPr="001518FF">
              <w:t>destHwnd</w:t>
            </w:r>
            <w:proofErr w:type="spellEnd"/>
          </w:p>
        </w:tc>
        <w:tc>
          <w:tcPr>
            <w:tcW w:w="1382" w:type="dxa"/>
          </w:tcPr>
          <w:p w14:paraId="0613706E" w14:textId="2584F3C4" w:rsidR="001518FF" w:rsidRDefault="00AF5CA2" w:rsidP="00F12D0C">
            <w:pPr>
              <w:pStyle w:val="af6"/>
              <w:ind w:firstLineChars="0" w:firstLine="0"/>
            </w:pPr>
            <w:r>
              <w:rPr>
                <w:rFonts w:hint="eastAsia"/>
              </w:rPr>
              <w:t>L</w:t>
            </w:r>
            <w:r>
              <w:t>ong</w:t>
            </w:r>
          </w:p>
        </w:tc>
        <w:tc>
          <w:tcPr>
            <w:tcW w:w="1383" w:type="dxa"/>
          </w:tcPr>
          <w:p w14:paraId="32CCCCA1" w14:textId="7332EE39" w:rsidR="001518FF" w:rsidRDefault="00AF5CA2" w:rsidP="00F12D0C">
            <w:pPr>
              <w:pStyle w:val="af6"/>
              <w:ind w:firstLineChars="0" w:firstLine="0"/>
              <w:rPr>
                <w:rFonts w:hint="eastAsia"/>
              </w:rPr>
            </w:pPr>
            <w:r>
              <w:rPr>
                <w:rFonts w:hint="eastAsia"/>
              </w:rPr>
              <w:t>否</w:t>
            </w:r>
          </w:p>
        </w:tc>
        <w:tc>
          <w:tcPr>
            <w:tcW w:w="2766" w:type="dxa"/>
          </w:tcPr>
          <w:p w14:paraId="75D31DD1" w14:textId="5038FED3" w:rsidR="001518FF" w:rsidRPr="001518FF" w:rsidRDefault="001518FF" w:rsidP="00F12D0C">
            <w:pPr>
              <w:pStyle w:val="af6"/>
              <w:ind w:firstLineChars="0" w:firstLine="0"/>
              <w:rPr>
                <w:rFonts w:hint="eastAsia"/>
              </w:rPr>
            </w:pPr>
            <w:r w:rsidRPr="001518FF">
              <w:rPr>
                <w:rFonts w:hint="eastAsia"/>
              </w:rPr>
              <w:t>消息发送目标窗口的句柄</w:t>
            </w:r>
          </w:p>
        </w:tc>
      </w:tr>
      <w:tr w:rsidR="001518FF" w14:paraId="54B87E17" w14:textId="77777777" w:rsidTr="00F12D0C">
        <w:tc>
          <w:tcPr>
            <w:tcW w:w="2765" w:type="dxa"/>
          </w:tcPr>
          <w:p w14:paraId="091625C5" w14:textId="0EF23D11" w:rsidR="001518FF" w:rsidRPr="001518FF" w:rsidRDefault="00AF5CA2" w:rsidP="00F12D0C">
            <w:pPr>
              <w:pStyle w:val="af6"/>
              <w:ind w:firstLineChars="0" w:firstLine="0"/>
            </w:pPr>
            <w:proofErr w:type="spellStart"/>
            <w:r w:rsidRPr="00AF5CA2">
              <w:t>destTitle</w:t>
            </w:r>
            <w:proofErr w:type="spellEnd"/>
          </w:p>
        </w:tc>
        <w:tc>
          <w:tcPr>
            <w:tcW w:w="1382" w:type="dxa"/>
          </w:tcPr>
          <w:p w14:paraId="31B3A147" w14:textId="59DC732B" w:rsidR="001518FF" w:rsidRDefault="00AF5CA2" w:rsidP="00F12D0C">
            <w:pPr>
              <w:pStyle w:val="af6"/>
              <w:ind w:firstLineChars="0" w:firstLine="0"/>
            </w:pPr>
            <w:r>
              <w:t>String(255)</w:t>
            </w:r>
          </w:p>
        </w:tc>
        <w:tc>
          <w:tcPr>
            <w:tcW w:w="1383" w:type="dxa"/>
          </w:tcPr>
          <w:p w14:paraId="533EE8CC" w14:textId="03EA0303" w:rsidR="001518FF" w:rsidRDefault="00AF5CA2" w:rsidP="00F12D0C">
            <w:pPr>
              <w:pStyle w:val="af6"/>
              <w:ind w:firstLineChars="0" w:firstLine="0"/>
              <w:rPr>
                <w:rFonts w:hint="eastAsia"/>
              </w:rPr>
            </w:pPr>
            <w:r>
              <w:rPr>
                <w:rFonts w:hint="eastAsia"/>
              </w:rPr>
              <w:t>否</w:t>
            </w:r>
          </w:p>
        </w:tc>
        <w:tc>
          <w:tcPr>
            <w:tcW w:w="2766" w:type="dxa"/>
          </w:tcPr>
          <w:p w14:paraId="2F75C94E" w14:textId="647A0ECA" w:rsidR="001518FF" w:rsidRPr="006B0B8E" w:rsidRDefault="001518FF" w:rsidP="00F12D0C">
            <w:pPr>
              <w:pStyle w:val="af6"/>
              <w:ind w:firstLineChars="0" w:firstLine="0"/>
              <w:rPr>
                <w:rFonts w:hint="eastAsia"/>
              </w:rPr>
            </w:pPr>
            <w:r w:rsidRPr="001518FF">
              <w:rPr>
                <w:rFonts w:hint="eastAsia"/>
              </w:rPr>
              <w:t>目标窗口标题</w:t>
            </w:r>
          </w:p>
        </w:tc>
      </w:tr>
      <w:tr w:rsidR="00AF5CA2" w14:paraId="26BC4AFE" w14:textId="77777777" w:rsidTr="00F12D0C">
        <w:tc>
          <w:tcPr>
            <w:tcW w:w="2765" w:type="dxa"/>
          </w:tcPr>
          <w:p w14:paraId="2F4F2CDF" w14:textId="3901993C" w:rsidR="00AF5CA2" w:rsidRPr="00AF5CA2" w:rsidRDefault="00AF5CA2" w:rsidP="00F12D0C">
            <w:pPr>
              <w:pStyle w:val="af6"/>
              <w:ind w:firstLineChars="0" w:firstLine="0"/>
            </w:pPr>
            <w:proofErr w:type="spellStart"/>
            <w:r w:rsidRPr="00AF5CA2">
              <w:t>srcHwnd</w:t>
            </w:r>
            <w:proofErr w:type="spellEnd"/>
          </w:p>
        </w:tc>
        <w:tc>
          <w:tcPr>
            <w:tcW w:w="1382" w:type="dxa"/>
          </w:tcPr>
          <w:p w14:paraId="0B793F0E" w14:textId="087DD192" w:rsidR="00AF5CA2" w:rsidRDefault="00AF5CA2" w:rsidP="00F12D0C">
            <w:pPr>
              <w:pStyle w:val="af6"/>
              <w:ind w:firstLineChars="0" w:firstLine="0"/>
            </w:pPr>
            <w:r>
              <w:rPr>
                <w:rFonts w:hint="eastAsia"/>
              </w:rPr>
              <w:t>L</w:t>
            </w:r>
            <w:r>
              <w:t>ong</w:t>
            </w:r>
          </w:p>
        </w:tc>
        <w:tc>
          <w:tcPr>
            <w:tcW w:w="1383" w:type="dxa"/>
          </w:tcPr>
          <w:p w14:paraId="4574BFF9" w14:textId="438238C5" w:rsidR="00AF5CA2" w:rsidRDefault="00AF5CA2" w:rsidP="00F12D0C">
            <w:pPr>
              <w:pStyle w:val="af6"/>
              <w:ind w:firstLineChars="0" w:firstLine="0"/>
              <w:rPr>
                <w:rFonts w:hint="eastAsia"/>
              </w:rPr>
            </w:pPr>
            <w:r>
              <w:rPr>
                <w:rFonts w:hint="eastAsia"/>
              </w:rPr>
              <w:t>否</w:t>
            </w:r>
          </w:p>
        </w:tc>
        <w:tc>
          <w:tcPr>
            <w:tcW w:w="2766" w:type="dxa"/>
          </w:tcPr>
          <w:p w14:paraId="2AF57CAA" w14:textId="558E7D55" w:rsidR="00AF5CA2" w:rsidRPr="001518FF" w:rsidRDefault="00AF5CA2" w:rsidP="00F12D0C">
            <w:pPr>
              <w:pStyle w:val="af6"/>
              <w:ind w:firstLineChars="0" w:firstLine="0"/>
              <w:rPr>
                <w:rFonts w:hint="eastAsia"/>
              </w:rPr>
            </w:pPr>
            <w:r w:rsidRPr="00AF5CA2">
              <w:rPr>
                <w:rFonts w:hint="eastAsia"/>
              </w:rPr>
              <w:t>消息发送源窗口的句柄</w:t>
            </w:r>
          </w:p>
        </w:tc>
      </w:tr>
      <w:tr w:rsidR="00AF5CA2" w14:paraId="5F05F2E0" w14:textId="77777777" w:rsidTr="00F12D0C">
        <w:tc>
          <w:tcPr>
            <w:tcW w:w="2765" w:type="dxa"/>
          </w:tcPr>
          <w:p w14:paraId="366EA8BF" w14:textId="466597ED" w:rsidR="00AF5CA2" w:rsidRPr="00AF5CA2" w:rsidRDefault="00AF5CA2" w:rsidP="00F12D0C">
            <w:pPr>
              <w:pStyle w:val="af6"/>
              <w:ind w:firstLineChars="0" w:firstLine="0"/>
            </w:pPr>
            <w:proofErr w:type="spellStart"/>
            <w:r w:rsidRPr="00AF5CA2">
              <w:lastRenderedPageBreak/>
              <w:t>srcTitle</w:t>
            </w:r>
            <w:proofErr w:type="spellEnd"/>
          </w:p>
        </w:tc>
        <w:tc>
          <w:tcPr>
            <w:tcW w:w="1382" w:type="dxa"/>
          </w:tcPr>
          <w:p w14:paraId="4E4C69FF" w14:textId="3153B034" w:rsidR="00AF5CA2" w:rsidRDefault="00AF5CA2" w:rsidP="00F12D0C">
            <w:pPr>
              <w:pStyle w:val="af6"/>
              <w:ind w:firstLineChars="0" w:firstLine="0"/>
            </w:pPr>
            <w:r>
              <w:t>String(255)</w:t>
            </w:r>
          </w:p>
        </w:tc>
        <w:tc>
          <w:tcPr>
            <w:tcW w:w="1383" w:type="dxa"/>
          </w:tcPr>
          <w:p w14:paraId="648B47D5" w14:textId="75C8BD9F" w:rsidR="00AF5CA2" w:rsidRDefault="00AF5CA2" w:rsidP="00F12D0C">
            <w:pPr>
              <w:pStyle w:val="af6"/>
              <w:ind w:firstLineChars="0" w:firstLine="0"/>
              <w:rPr>
                <w:rFonts w:hint="eastAsia"/>
              </w:rPr>
            </w:pPr>
            <w:r>
              <w:rPr>
                <w:rFonts w:hint="eastAsia"/>
              </w:rPr>
              <w:t>否</w:t>
            </w:r>
          </w:p>
        </w:tc>
        <w:tc>
          <w:tcPr>
            <w:tcW w:w="2766" w:type="dxa"/>
          </w:tcPr>
          <w:p w14:paraId="4E4F9B4F" w14:textId="0C6FA75F" w:rsidR="00AF5CA2" w:rsidRPr="001518FF" w:rsidRDefault="00AF5CA2" w:rsidP="00F12D0C">
            <w:pPr>
              <w:pStyle w:val="af6"/>
              <w:ind w:firstLineChars="0" w:firstLine="0"/>
              <w:rPr>
                <w:rFonts w:hint="eastAsia"/>
              </w:rPr>
            </w:pPr>
            <w:r w:rsidRPr="00AF5CA2">
              <w:rPr>
                <w:rFonts w:hint="eastAsia"/>
              </w:rPr>
              <w:t>源窗口标题</w:t>
            </w:r>
          </w:p>
        </w:tc>
      </w:tr>
      <w:tr w:rsidR="00AF5CA2" w14:paraId="4E79C7AB" w14:textId="77777777" w:rsidTr="00F12D0C">
        <w:tc>
          <w:tcPr>
            <w:tcW w:w="2765" w:type="dxa"/>
          </w:tcPr>
          <w:p w14:paraId="2BE748EF" w14:textId="0E30B27F" w:rsidR="00AF5CA2" w:rsidRPr="00AF5CA2" w:rsidRDefault="00AF5CA2" w:rsidP="00F12D0C">
            <w:pPr>
              <w:pStyle w:val="af6"/>
              <w:ind w:firstLineChars="0" w:firstLine="0"/>
            </w:pPr>
            <w:proofErr w:type="spellStart"/>
            <w:r w:rsidRPr="00AF5CA2">
              <w:t>deviceName</w:t>
            </w:r>
            <w:proofErr w:type="spellEnd"/>
          </w:p>
        </w:tc>
        <w:tc>
          <w:tcPr>
            <w:tcW w:w="1382" w:type="dxa"/>
          </w:tcPr>
          <w:p w14:paraId="62E5C660" w14:textId="729B7628" w:rsidR="00AF5CA2" w:rsidRDefault="00AF5CA2" w:rsidP="00F12D0C">
            <w:pPr>
              <w:pStyle w:val="af6"/>
              <w:ind w:firstLineChars="0" w:firstLine="0"/>
            </w:pPr>
            <w:r>
              <w:t>String(255)</w:t>
            </w:r>
          </w:p>
        </w:tc>
        <w:tc>
          <w:tcPr>
            <w:tcW w:w="1383" w:type="dxa"/>
          </w:tcPr>
          <w:p w14:paraId="23F82AA4" w14:textId="311F77B8" w:rsidR="00AF5CA2" w:rsidRDefault="00AF5CA2" w:rsidP="00F12D0C">
            <w:pPr>
              <w:pStyle w:val="af6"/>
              <w:ind w:firstLineChars="0" w:firstLine="0"/>
              <w:rPr>
                <w:rFonts w:hint="eastAsia"/>
              </w:rPr>
            </w:pPr>
            <w:r>
              <w:rPr>
                <w:rFonts w:hint="eastAsia"/>
              </w:rPr>
              <w:t>否</w:t>
            </w:r>
          </w:p>
        </w:tc>
        <w:tc>
          <w:tcPr>
            <w:tcW w:w="2766" w:type="dxa"/>
          </w:tcPr>
          <w:p w14:paraId="0288A049" w14:textId="5ED43338" w:rsidR="00AF5CA2" w:rsidRPr="001518FF" w:rsidRDefault="00AF5CA2" w:rsidP="00F12D0C">
            <w:pPr>
              <w:pStyle w:val="af6"/>
              <w:ind w:firstLineChars="0" w:firstLine="0"/>
              <w:rPr>
                <w:rFonts w:hint="eastAsia"/>
              </w:rPr>
            </w:pPr>
            <w:r w:rsidRPr="00AF5CA2">
              <w:rPr>
                <w:rFonts w:hint="eastAsia"/>
              </w:rPr>
              <w:t>设备名称</w:t>
            </w:r>
          </w:p>
        </w:tc>
      </w:tr>
      <w:tr w:rsidR="00AF5CA2" w14:paraId="7D693E72" w14:textId="77777777" w:rsidTr="00F12D0C">
        <w:tc>
          <w:tcPr>
            <w:tcW w:w="2765" w:type="dxa"/>
          </w:tcPr>
          <w:p w14:paraId="75B3E1D5" w14:textId="721BE240" w:rsidR="00AF5CA2" w:rsidRPr="00AF5CA2" w:rsidRDefault="006E1B27" w:rsidP="00F12D0C">
            <w:pPr>
              <w:pStyle w:val="af6"/>
              <w:ind w:firstLineChars="0" w:firstLine="0"/>
            </w:pPr>
            <w:r w:rsidRPr="006E1B27">
              <w:t>target</w:t>
            </w:r>
          </w:p>
        </w:tc>
        <w:tc>
          <w:tcPr>
            <w:tcW w:w="1382" w:type="dxa"/>
          </w:tcPr>
          <w:p w14:paraId="10EB9EFE" w14:textId="158BCB12" w:rsidR="00AF5CA2" w:rsidRDefault="006E1B27" w:rsidP="00F12D0C">
            <w:pPr>
              <w:pStyle w:val="af6"/>
              <w:ind w:firstLineChars="0" w:firstLine="0"/>
            </w:pPr>
            <w:r>
              <w:t>String(255)</w:t>
            </w:r>
          </w:p>
        </w:tc>
        <w:tc>
          <w:tcPr>
            <w:tcW w:w="1383" w:type="dxa"/>
          </w:tcPr>
          <w:p w14:paraId="3A3F3E6E" w14:textId="7F14E504" w:rsidR="00AF5CA2" w:rsidRDefault="006E1B27" w:rsidP="00F12D0C">
            <w:pPr>
              <w:pStyle w:val="af6"/>
              <w:ind w:firstLineChars="0" w:firstLine="0"/>
              <w:rPr>
                <w:rFonts w:hint="eastAsia"/>
              </w:rPr>
            </w:pPr>
            <w:r>
              <w:rPr>
                <w:rFonts w:hint="eastAsia"/>
              </w:rPr>
              <w:t>否</w:t>
            </w:r>
          </w:p>
        </w:tc>
        <w:tc>
          <w:tcPr>
            <w:tcW w:w="2766" w:type="dxa"/>
          </w:tcPr>
          <w:p w14:paraId="274AD8BB" w14:textId="157A6781" w:rsidR="00AF5CA2" w:rsidRPr="001518FF" w:rsidRDefault="006E1B27" w:rsidP="00F12D0C">
            <w:pPr>
              <w:pStyle w:val="af6"/>
              <w:ind w:firstLineChars="0" w:firstLine="0"/>
              <w:rPr>
                <w:rFonts w:hint="eastAsia"/>
              </w:rPr>
            </w:pPr>
            <w:r w:rsidRPr="006E1B27">
              <w:rPr>
                <w:rFonts w:hint="eastAsia"/>
              </w:rPr>
              <w:t>目标对象名</w:t>
            </w:r>
          </w:p>
        </w:tc>
      </w:tr>
      <w:tr w:rsidR="00AF5CA2" w14:paraId="458EFF25" w14:textId="77777777" w:rsidTr="00F12D0C">
        <w:tc>
          <w:tcPr>
            <w:tcW w:w="2765" w:type="dxa"/>
          </w:tcPr>
          <w:p w14:paraId="5943AE46" w14:textId="75BDC0BE" w:rsidR="00AF5CA2" w:rsidRPr="00AF5CA2" w:rsidRDefault="006E1B27" w:rsidP="00F12D0C">
            <w:pPr>
              <w:pStyle w:val="af6"/>
              <w:ind w:firstLineChars="0" w:firstLine="0"/>
            </w:pPr>
            <w:r w:rsidRPr="006E1B27">
              <w:t>owner</w:t>
            </w:r>
          </w:p>
        </w:tc>
        <w:tc>
          <w:tcPr>
            <w:tcW w:w="1382" w:type="dxa"/>
          </w:tcPr>
          <w:p w14:paraId="1481A852" w14:textId="2EFA24B7" w:rsidR="00AF5CA2" w:rsidRDefault="006E1B27" w:rsidP="00F12D0C">
            <w:pPr>
              <w:pStyle w:val="af6"/>
              <w:ind w:firstLineChars="0" w:firstLine="0"/>
            </w:pPr>
            <w:r>
              <w:t>String(255)</w:t>
            </w:r>
          </w:p>
        </w:tc>
        <w:tc>
          <w:tcPr>
            <w:tcW w:w="1383" w:type="dxa"/>
          </w:tcPr>
          <w:p w14:paraId="4D23130D" w14:textId="5FA2BF0A" w:rsidR="00AF5CA2" w:rsidRDefault="006E1B27" w:rsidP="00F12D0C">
            <w:pPr>
              <w:pStyle w:val="af6"/>
              <w:ind w:firstLineChars="0" w:firstLine="0"/>
              <w:rPr>
                <w:rFonts w:hint="eastAsia"/>
              </w:rPr>
            </w:pPr>
            <w:r>
              <w:rPr>
                <w:rFonts w:hint="eastAsia"/>
              </w:rPr>
              <w:t>否</w:t>
            </w:r>
          </w:p>
        </w:tc>
        <w:tc>
          <w:tcPr>
            <w:tcW w:w="2766" w:type="dxa"/>
          </w:tcPr>
          <w:p w14:paraId="559EBB94" w14:textId="1A04340F" w:rsidR="00AF5CA2" w:rsidRPr="006E1B27" w:rsidRDefault="006E1B27" w:rsidP="00F12D0C">
            <w:pPr>
              <w:pStyle w:val="af6"/>
              <w:ind w:firstLineChars="0" w:firstLine="0"/>
              <w:rPr>
                <w:rFonts w:hint="eastAsia"/>
              </w:rPr>
            </w:pPr>
            <w:r w:rsidRPr="006E1B27">
              <w:rPr>
                <w:rFonts w:hint="eastAsia"/>
              </w:rPr>
              <w:t>本次修改操作需要修改的目标用户</w:t>
            </w:r>
          </w:p>
        </w:tc>
      </w:tr>
      <w:tr w:rsidR="001518FF" w14:paraId="63EB14E7" w14:textId="77777777" w:rsidTr="00F12D0C">
        <w:tc>
          <w:tcPr>
            <w:tcW w:w="2765" w:type="dxa"/>
          </w:tcPr>
          <w:p w14:paraId="2A604DBC" w14:textId="0AEAA87A" w:rsidR="001518FF" w:rsidRPr="001518FF" w:rsidRDefault="006E1B27" w:rsidP="00F12D0C">
            <w:pPr>
              <w:pStyle w:val="af6"/>
              <w:ind w:firstLineChars="0" w:firstLine="0"/>
            </w:pPr>
            <w:r w:rsidRPr="006E1B27">
              <w:t>group</w:t>
            </w:r>
          </w:p>
        </w:tc>
        <w:tc>
          <w:tcPr>
            <w:tcW w:w="1382" w:type="dxa"/>
          </w:tcPr>
          <w:p w14:paraId="4B92EF7A" w14:textId="4D5F5CA4" w:rsidR="001518FF" w:rsidRDefault="006E1B27" w:rsidP="00F12D0C">
            <w:pPr>
              <w:pStyle w:val="af6"/>
              <w:ind w:firstLineChars="0" w:firstLine="0"/>
            </w:pPr>
            <w:r>
              <w:t>String(255)</w:t>
            </w:r>
          </w:p>
        </w:tc>
        <w:tc>
          <w:tcPr>
            <w:tcW w:w="1383" w:type="dxa"/>
          </w:tcPr>
          <w:p w14:paraId="5EF9EE6A" w14:textId="0187D4C1" w:rsidR="001518FF" w:rsidRDefault="006E1B27" w:rsidP="00F12D0C">
            <w:pPr>
              <w:pStyle w:val="af6"/>
              <w:ind w:firstLineChars="0" w:firstLine="0"/>
              <w:rPr>
                <w:rFonts w:hint="eastAsia"/>
              </w:rPr>
            </w:pPr>
            <w:r>
              <w:rPr>
                <w:rFonts w:hint="eastAsia"/>
              </w:rPr>
              <w:t>否</w:t>
            </w:r>
          </w:p>
        </w:tc>
        <w:tc>
          <w:tcPr>
            <w:tcW w:w="2766" w:type="dxa"/>
          </w:tcPr>
          <w:p w14:paraId="353C4335" w14:textId="1F7377B9" w:rsidR="001518FF" w:rsidRPr="006E1B27" w:rsidRDefault="006E1B27" w:rsidP="00F12D0C">
            <w:pPr>
              <w:pStyle w:val="af6"/>
              <w:ind w:firstLineChars="0" w:firstLine="0"/>
              <w:rPr>
                <w:rFonts w:hint="eastAsia"/>
              </w:rPr>
            </w:pPr>
            <w:r w:rsidRPr="006E1B27">
              <w:rPr>
                <w:rFonts w:hint="eastAsia"/>
              </w:rPr>
              <w:t>本次修改操作需要修改的目标用户组</w:t>
            </w:r>
          </w:p>
        </w:tc>
      </w:tr>
      <w:tr w:rsidR="006E1B27" w14:paraId="63C9279E" w14:textId="77777777" w:rsidTr="00F12D0C">
        <w:tc>
          <w:tcPr>
            <w:tcW w:w="2765" w:type="dxa"/>
          </w:tcPr>
          <w:p w14:paraId="6D42BA08" w14:textId="52F57B05" w:rsidR="006E1B27" w:rsidRPr="006E1B27" w:rsidRDefault="006E1B27" w:rsidP="00F12D0C">
            <w:pPr>
              <w:pStyle w:val="af6"/>
              <w:ind w:firstLineChars="0" w:firstLine="0"/>
            </w:pPr>
            <w:proofErr w:type="spellStart"/>
            <w:r w:rsidRPr="006E1B27">
              <w:t>daclSdString</w:t>
            </w:r>
            <w:proofErr w:type="spellEnd"/>
          </w:p>
        </w:tc>
        <w:tc>
          <w:tcPr>
            <w:tcW w:w="1382" w:type="dxa"/>
          </w:tcPr>
          <w:p w14:paraId="33E7A710" w14:textId="5E71E973" w:rsidR="006E1B27" w:rsidRDefault="006E1B27" w:rsidP="00F12D0C">
            <w:pPr>
              <w:pStyle w:val="af6"/>
              <w:ind w:firstLineChars="0" w:firstLine="0"/>
            </w:pPr>
            <w:r>
              <w:t>String(255)</w:t>
            </w:r>
          </w:p>
        </w:tc>
        <w:tc>
          <w:tcPr>
            <w:tcW w:w="1383" w:type="dxa"/>
          </w:tcPr>
          <w:p w14:paraId="5900E8DA" w14:textId="52F995BA" w:rsidR="006E1B27" w:rsidRDefault="006E1B27" w:rsidP="00F12D0C">
            <w:pPr>
              <w:pStyle w:val="af6"/>
              <w:ind w:firstLineChars="0" w:firstLine="0"/>
              <w:rPr>
                <w:rFonts w:hint="eastAsia"/>
              </w:rPr>
            </w:pPr>
            <w:r>
              <w:rPr>
                <w:rFonts w:hint="eastAsia"/>
              </w:rPr>
              <w:t>否</w:t>
            </w:r>
          </w:p>
        </w:tc>
        <w:tc>
          <w:tcPr>
            <w:tcW w:w="2766" w:type="dxa"/>
          </w:tcPr>
          <w:p w14:paraId="12F1DD72" w14:textId="0A89E488" w:rsidR="006E1B27" w:rsidRPr="006B0B8E" w:rsidRDefault="006E1B27" w:rsidP="00F12D0C">
            <w:pPr>
              <w:pStyle w:val="af6"/>
              <w:ind w:firstLineChars="0" w:firstLine="0"/>
              <w:rPr>
                <w:rFonts w:hint="eastAsia"/>
              </w:rPr>
            </w:pPr>
            <w:r w:rsidRPr="006E1B27">
              <w:rPr>
                <w:rFonts w:hint="eastAsia"/>
              </w:rPr>
              <w:t>DACL</w:t>
            </w:r>
            <w:r w:rsidRPr="006E1B27">
              <w:rPr>
                <w:rFonts w:hint="eastAsia"/>
              </w:rPr>
              <w:t>安全描述符字符串</w:t>
            </w:r>
          </w:p>
        </w:tc>
      </w:tr>
      <w:tr w:rsidR="006E1B27" w14:paraId="51EE11CA" w14:textId="77777777" w:rsidTr="00F12D0C">
        <w:tc>
          <w:tcPr>
            <w:tcW w:w="2765" w:type="dxa"/>
          </w:tcPr>
          <w:p w14:paraId="5FE0574D" w14:textId="2729738C" w:rsidR="006E1B27" w:rsidRPr="006E1B27" w:rsidRDefault="006E1B27" w:rsidP="00F12D0C">
            <w:pPr>
              <w:pStyle w:val="af6"/>
              <w:ind w:firstLineChars="0" w:firstLine="0"/>
            </w:pPr>
            <w:r w:rsidRPr="006E1B27">
              <w:t>mode</w:t>
            </w:r>
          </w:p>
        </w:tc>
        <w:tc>
          <w:tcPr>
            <w:tcW w:w="1382" w:type="dxa"/>
          </w:tcPr>
          <w:p w14:paraId="3C821B93" w14:textId="5315D3DE" w:rsidR="006E1B27" w:rsidRDefault="006E1B27" w:rsidP="00F12D0C">
            <w:pPr>
              <w:pStyle w:val="af6"/>
              <w:ind w:firstLineChars="0" w:firstLine="0"/>
            </w:pPr>
            <w:r>
              <w:t>String(255)</w:t>
            </w:r>
          </w:p>
        </w:tc>
        <w:tc>
          <w:tcPr>
            <w:tcW w:w="1383" w:type="dxa"/>
          </w:tcPr>
          <w:p w14:paraId="6668B58F" w14:textId="4BF1E174" w:rsidR="006E1B27" w:rsidRDefault="006E1B27" w:rsidP="00F12D0C">
            <w:pPr>
              <w:pStyle w:val="af6"/>
              <w:ind w:firstLineChars="0" w:firstLine="0"/>
              <w:rPr>
                <w:rFonts w:hint="eastAsia"/>
              </w:rPr>
            </w:pPr>
            <w:r>
              <w:rPr>
                <w:rFonts w:hint="eastAsia"/>
              </w:rPr>
              <w:t>否</w:t>
            </w:r>
          </w:p>
        </w:tc>
        <w:tc>
          <w:tcPr>
            <w:tcW w:w="2766" w:type="dxa"/>
          </w:tcPr>
          <w:p w14:paraId="5A0A2303" w14:textId="3D407470" w:rsidR="006E1B27" w:rsidRPr="006B0B8E" w:rsidRDefault="006E1B27" w:rsidP="00F12D0C">
            <w:pPr>
              <w:pStyle w:val="af6"/>
              <w:ind w:firstLineChars="0" w:firstLine="0"/>
              <w:rPr>
                <w:rFonts w:hint="eastAsia"/>
              </w:rPr>
            </w:pPr>
            <w:r w:rsidRPr="006E1B27">
              <w:rPr>
                <w:rFonts w:hint="eastAsia"/>
              </w:rPr>
              <w:t>权限掩码</w:t>
            </w:r>
          </w:p>
        </w:tc>
      </w:tr>
      <w:tr w:rsidR="00146A30" w14:paraId="35B55D9A" w14:textId="77777777" w:rsidTr="00BF5FA6">
        <w:tc>
          <w:tcPr>
            <w:tcW w:w="8492" w:type="dxa"/>
            <w:gridSpan w:val="4"/>
          </w:tcPr>
          <w:p w14:paraId="4DA107CF" w14:textId="77777777" w:rsidR="00146A30" w:rsidRDefault="00146A30" w:rsidP="00F12D0C">
            <w:pPr>
              <w:pStyle w:val="af6"/>
              <w:ind w:firstLineChars="0" w:firstLine="0"/>
            </w:pPr>
            <w:r>
              <w:rPr>
                <w:rFonts w:hint="eastAsia"/>
              </w:rPr>
              <w:t>响应报文</w:t>
            </w:r>
          </w:p>
        </w:tc>
      </w:tr>
      <w:tr w:rsidR="00146A30" w14:paraId="0BF922CA" w14:textId="77777777" w:rsidTr="00BF5FA6">
        <w:tc>
          <w:tcPr>
            <w:tcW w:w="8492" w:type="dxa"/>
            <w:gridSpan w:val="4"/>
          </w:tcPr>
          <w:p w14:paraId="240B302B" w14:textId="77777777" w:rsidR="00146A30" w:rsidRDefault="00146A30" w:rsidP="00F12D0C">
            <w:pPr>
              <w:pStyle w:val="af6"/>
              <w:ind w:firstLineChars="0" w:firstLine="0"/>
            </w:pPr>
            <w:r>
              <w:rPr>
                <w:rFonts w:hint="eastAsia"/>
              </w:rPr>
              <w:t>说明：</w:t>
            </w:r>
          </w:p>
          <w:p w14:paraId="5C4397A5" w14:textId="1C305E84" w:rsidR="00146A30" w:rsidRDefault="00146A30" w:rsidP="00F12D0C">
            <w:pPr>
              <w:pStyle w:val="af6"/>
              <w:ind w:firstLineChars="0" w:firstLine="0"/>
            </w:pPr>
          </w:p>
          <w:p w14:paraId="281D6D5C" w14:textId="77777777" w:rsidR="00146A30" w:rsidRDefault="00146A30" w:rsidP="00F12D0C">
            <w:pPr>
              <w:pStyle w:val="af6"/>
              <w:ind w:firstLineChars="0" w:firstLine="0"/>
            </w:pPr>
          </w:p>
        </w:tc>
      </w:tr>
    </w:tbl>
    <w:p w14:paraId="7B428E4F" w14:textId="77777777" w:rsidR="00102B6C" w:rsidRDefault="00102B6C" w:rsidP="00102B6C"/>
    <w:p w14:paraId="435A77B1" w14:textId="2ED1791F" w:rsidR="00102B6C" w:rsidRDefault="00102B6C" w:rsidP="00102B6C">
      <w:r>
        <w:rPr>
          <w:rFonts w:hint="eastAsia"/>
        </w:rPr>
        <w:t>请求样例：</w:t>
      </w:r>
    </w:p>
    <w:p w14:paraId="4091981F" w14:textId="04E3AD41" w:rsidR="00614ACF" w:rsidRDefault="007E0FDC" w:rsidP="00C679BC">
      <w:pPr>
        <w:rPr>
          <w:rFonts w:ascii="Lucida Console" w:eastAsia="微软雅黑" w:hAnsi="Lucida Console" w:cs="Lucida Console"/>
          <w:kern w:val="0"/>
          <w:sz w:val="17"/>
          <w:szCs w:val="17"/>
        </w:rPr>
      </w:pPr>
      <w:proofErr w:type="spellStart"/>
      <w:proofErr w:type="gramStart"/>
      <w:r>
        <w:rPr>
          <w:rFonts w:ascii="Helvetica" w:hAnsi="Helvetica" w:cs="Helvetica"/>
          <w:color w:val="000000"/>
        </w:rPr>
        <w:t>uuid</w:t>
      </w:r>
      <w:proofErr w:type="spellEnd"/>
      <w:r w:rsidR="00C679BC">
        <w:t>=</w:t>
      </w:r>
      <w:proofErr w:type="gramEnd"/>
      <w:r w:rsidR="006C5E5C" w:rsidRPr="00102B6C">
        <w:rPr>
          <w:rFonts w:ascii="Lucida Console" w:eastAsia="微软雅黑" w:hAnsi="Lucida Console" w:cs="Lucida Console"/>
          <w:kern w:val="0"/>
          <w:sz w:val="17"/>
          <w:szCs w:val="17"/>
        </w:rPr>
        <w:t>1203201812041020030001</w:t>
      </w:r>
      <w:r w:rsidR="00C679BC">
        <w:rPr>
          <w:rFonts w:ascii="Lucida Console" w:eastAsia="微软雅黑" w:hAnsi="Lucida Console" w:cs="Lucida Console"/>
          <w:kern w:val="0"/>
          <w:sz w:val="17"/>
          <w:szCs w:val="17"/>
        </w:rPr>
        <w:t>&amp;</w:t>
      </w:r>
      <w:r>
        <w:t>timestamp</w:t>
      </w:r>
      <w:r w:rsidR="00C679BC">
        <w:t>=</w:t>
      </w:r>
      <w:r>
        <w:rPr>
          <w:rFonts w:ascii="Lucida Console" w:eastAsia="微软雅黑" w:hAnsi="Lucida Console" w:cs="Lucida Console"/>
          <w:kern w:val="0"/>
          <w:sz w:val="17"/>
          <w:szCs w:val="17"/>
        </w:rPr>
        <w:t>2021-01-01 10:12:12</w:t>
      </w:r>
      <w:r w:rsidR="00C679BC">
        <w:rPr>
          <w:rFonts w:ascii="Lucida Console" w:eastAsia="微软雅黑" w:hAnsi="Lucida Console" w:cs="Lucida Console"/>
          <w:kern w:val="0"/>
          <w:sz w:val="17"/>
          <w:szCs w:val="17"/>
        </w:rPr>
        <w:t>&amp;</w:t>
      </w:r>
      <w:r w:rsidR="00410A3B">
        <w:rPr>
          <w:rFonts w:ascii="Lucida Console" w:eastAsia="微软雅黑" w:hAnsi="Lucida Console" w:cs="Lucida Console"/>
          <w:kern w:val="0"/>
          <w:sz w:val="17"/>
          <w:szCs w:val="17"/>
        </w:rPr>
        <w:t>type</w:t>
      </w:r>
      <w:r w:rsidR="00C679BC">
        <w:rPr>
          <w:rFonts w:ascii="Lucida Console" w:eastAsia="微软雅黑" w:hAnsi="Lucida Console" w:cs="Lucida Console"/>
          <w:kern w:val="0"/>
          <w:sz w:val="17"/>
          <w:szCs w:val="17"/>
        </w:rPr>
        <w:t>=</w:t>
      </w:r>
      <w:r w:rsidR="00410A3B">
        <w:rPr>
          <w:rFonts w:ascii="Lucida Console" w:eastAsia="微软雅黑" w:hAnsi="Lucida Console" w:cs="Lucida Console" w:hint="eastAsia"/>
          <w:kern w:val="0"/>
          <w:sz w:val="17"/>
          <w:szCs w:val="17"/>
        </w:rPr>
        <w:t>0</w:t>
      </w:r>
      <w:r w:rsidR="00410A3B">
        <w:rPr>
          <w:rFonts w:ascii="Lucida Console" w:eastAsia="微软雅黑" w:hAnsi="Lucida Console" w:cs="Lucida Console"/>
          <w:kern w:val="0"/>
          <w:sz w:val="17"/>
          <w:szCs w:val="17"/>
        </w:rPr>
        <w:t>&amp;actionGroup=1&amp;pid=12353&amp;taskId=5343122</w:t>
      </w:r>
    </w:p>
    <w:p w14:paraId="3DF24235" w14:textId="77777777" w:rsidR="00146A30" w:rsidRDefault="00146A30" w:rsidP="00146A30">
      <w:pPr>
        <w:pStyle w:val="af6"/>
        <w:ind w:firstLineChars="0" w:firstLine="0"/>
      </w:pPr>
    </w:p>
    <w:p w14:paraId="11E2B7E9" w14:textId="77777777" w:rsidR="00146A30" w:rsidRDefault="00146A30" w:rsidP="00146A30">
      <w:pPr>
        <w:pStyle w:val="af6"/>
        <w:ind w:firstLineChars="0" w:firstLine="0"/>
      </w:pPr>
      <w:r>
        <w:rPr>
          <w:rFonts w:hint="eastAsia"/>
        </w:rPr>
        <w:t>响应报文样例：</w:t>
      </w:r>
    </w:p>
    <w:p w14:paraId="41B61227" w14:textId="77777777" w:rsidR="00146A30" w:rsidRPr="004E2B62" w:rsidRDefault="00146A30" w:rsidP="00146A30">
      <w:pPr>
        <w:autoSpaceDE w:val="0"/>
        <w:autoSpaceDN w:val="0"/>
        <w:adjustRightInd w:val="0"/>
        <w:jc w:val="left"/>
        <w:rPr>
          <w:rFonts w:ascii="Lucida Console" w:hAnsi="Lucida Console" w:cs="Lucida Console"/>
          <w:kern w:val="0"/>
          <w:sz w:val="17"/>
          <w:szCs w:val="17"/>
        </w:rPr>
      </w:pPr>
      <w:r w:rsidRPr="004E2B62">
        <w:rPr>
          <w:rFonts w:ascii="Lucida Console" w:hAnsi="Lucida Console" w:cs="Lucida Console"/>
          <w:kern w:val="0"/>
          <w:sz w:val="17"/>
          <w:szCs w:val="17"/>
        </w:rPr>
        <w:t>{</w:t>
      </w:r>
    </w:p>
    <w:p w14:paraId="00E337F7" w14:textId="77777777" w:rsidR="00146A30" w:rsidRPr="004E2B62" w:rsidRDefault="00146A30" w:rsidP="00146A30">
      <w:pPr>
        <w:autoSpaceDE w:val="0"/>
        <w:autoSpaceDN w:val="0"/>
        <w:adjustRightInd w:val="0"/>
        <w:jc w:val="left"/>
        <w:rPr>
          <w:rFonts w:ascii="Lucida Console" w:hAnsi="Lucida Console" w:cs="Lucida Console"/>
          <w:kern w:val="0"/>
          <w:sz w:val="17"/>
          <w:szCs w:val="17"/>
        </w:rPr>
      </w:pPr>
      <w:r w:rsidRPr="004E2B62">
        <w:rPr>
          <w:rFonts w:ascii="Lucida Console" w:hAnsi="Lucida Console" w:cs="Lucida Console"/>
          <w:kern w:val="0"/>
          <w:sz w:val="17"/>
          <w:szCs w:val="17"/>
        </w:rPr>
        <w:t xml:space="preserve">    "</w:t>
      </w:r>
      <w:proofErr w:type="gramStart"/>
      <w:r w:rsidRPr="004E2B62">
        <w:rPr>
          <w:rFonts w:ascii="Lucida Console" w:hAnsi="Lucida Console" w:cs="Lucida Console"/>
          <w:kern w:val="0"/>
          <w:sz w:val="17"/>
          <w:szCs w:val="17"/>
        </w:rPr>
        <w:t>code</w:t>
      </w:r>
      <w:proofErr w:type="gramEnd"/>
      <w:r w:rsidRPr="004E2B62">
        <w:rPr>
          <w:rFonts w:ascii="Lucida Console" w:hAnsi="Lucida Console" w:cs="Lucida Console"/>
          <w:kern w:val="0"/>
          <w:sz w:val="17"/>
          <w:szCs w:val="17"/>
        </w:rPr>
        <w:t>": "0",</w:t>
      </w:r>
    </w:p>
    <w:p w14:paraId="348DDE48" w14:textId="1F01ADCE" w:rsidR="00146A30" w:rsidRDefault="00146A30" w:rsidP="00614ACF">
      <w:pPr>
        <w:autoSpaceDE w:val="0"/>
        <w:autoSpaceDN w:val="0"/>
        <w:adjustRightInd w:val="0"/>
        <w:jc w:val="left"/>
        <w:rPr>
          <w:rFonts w:ascii="Lucida Console" w:eastAsia="微软雅黑" w:hAnsi="Lucida Console" w:cs="Lucida Console"/>
          <w:kern w:val="0"/>
          <w:sz w:val="17"/>
          <w:szCs w:val="17"/>
        </w:rPr>
      </w:pPr>
      <w:r w:rsidRPr="004E2B62">
        <w:rPr>
          <w:rFonts w:ascii="Lucida Console" w:hAnsi="Lucida Console" w:cs="Lucida Console"/>
          <w:kern w:val="0"/>
          <w:sz w:val="17"/>
          <w:szCs w:val="17"/>
        </w:rPr>
        <w:t xml:space="preserve">    "message": "</w:t>
      </w:r>
      <w:r>
        <w:rPr>
          <w:rFonts w:ascii="微软雅黑" w:eastAsia="微软雅黑" w:hAnsi="Lucida Console" w:cs="微软雅黑" w:hint="eastAsia"/>
          <w:kern w:val="0"/>
          <w:sz w:val="17"/>
          <w:szCs w:val="17"/>
          <w:lang w:val="zh-CN"/>
        </w:rPr>
        <w:t>成功</w:t>
      </w:r>
      <w:r>
        <w:rPr>
          <w:rFonts w:ascii="Lucida Console" w:eastAsia="微软雅黑" w:hAnsi="Lucida Console" w:cs="Lucida Console"/>
          <w:kern w:val="0"/>
          <w:sz w:val="17"/>
          <w:szCs w:val="17"/>
        </w:rPr>
        <w:t>"</w:t>
      </w:r>
    </w:p>
    <w:p w14:paraId="14AF6B0E" w14:textId="77777777" w:rsidR="00146A30" w:rsidRDefault="00146A30" w:rsidP="00146A30">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w:t>
      </w:r>
    </w:p>
    <w:p w14:paraId="096A60DF" w14:textId="77777777" w:rsidR="00CF5EBB" w:rsidRDefault="00CF5EBB" w:rsidP="004E0A55">
      <w:pPr>
        <w:rPr>
          <w:rFonts w:hint="eastAsia"/>
        </w:rPr>
      </w:pPr>
    </w:p>
    <w:p w14:paraId="30A7848B" w14:textId="44379AC3" w:rsidR="0090168A" w:rsidRDefault="003920F2" w:rsidP="0090168A">
      <w:pPr>
        <w:pStyle w:val="20"/>
      </w:pPr>
      <w:bookmarkStart w:id="29" w:name="_Toc63600511"/>
      <w:r>
        <w:rPr>
          <w:rFonts w:hint="eastAsia"/>
        </w:rPr>
        <w:t>通用响应及</w:t>
      </w:r>
      <w:r w:rsidR="0090168A">
        <w:rPr>
          <w:rFonts w:hint="eastAsia"/>
        </w:rPr>
        <w:t>错误码说明</w:t>
      </w:r>
      <w:bookmarkEnd w:id="29"/>
    </w:p>
    <w:p w14:paraId="570FA5FF" w14:textId="2580DDF9" w:rsidR="0090168A" w:rsidRDefault="0090168A" w:rsidP="0090168A">
      <w:pPr>
        <w:pStyle w:val="af6"/>
        <w:ind w:firstLineChars="0" w:firstLine="0"/>
      </w:pPr>
      <w:r>
        <w:rPr>
          <w:rFonts w:hint="eastAsia"/>
        </w:rPr>
        <w:t>通用结果响应报文如下：</w:t>
      </w:r>
    </w:p>
    <w:p w14:paraId="0E5FFF3B" w14:textId="77777777" w:rsidR="0090168A" w:rsidRDefault="0090168A" w:rsidP="0090168A">
      <w:pPr>
        <w:autoSpaceDE w:val="0"/>
        <w:autoSpaceDN w:val="0"/>
        <w:adjustRightInd w:val="0"/>
        <w:jc w:val="left"/>
        <w:rPr>
          <w:rFonts w:ascii="Lucida Console" w:hAnsi="Lucida Console" w:cs="Lucida Console"/>
          <w:kern w:val="0"/>
          <w:sz w:val="17"/>
          <w:szCs w:val="17"/>
        </w:rPr>
      </w:pPr>
      <w:r w:rsidRPr="004E2B62">
        <w:rPr>
          <w:rFonts w:ascii="Lucida Console" w:hAnsi="Lucida Console" w:cs="Lucida Console"/>
          <w:kern w:val="0"/>
          <w:sz w:val="17"/>
          <w:szCs w:val="17"/>
        </w:rPr>
        <w:t>{</w:t>
      </w:r>
    </w:p>
    <w:p w14:paraId="07E83575" w14:textId="347E7B2F" w:rsidR="0010078E" w:rsidRPr="004E2B62" w:rsidRDefault="0010078E" w:rsidP="0090168A">
      <w:pPr>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 xml:space="preserve">    </w:t>
      </w:r>
      <w:r w:rsidRPr="0010078E">
        <w:rPr>
          <w:rFonts w:ascii="Lucida Console" w:hAnsi="Lucida Console" w:cs="Lucida Console"/>
          <w:kern w:val="0"/>
          <w:sz w:val="17"/>
          <w:szCs w:val="17"/>
        </w:rPr>
        <w:t>"</w:t>
      </w:r>
      <w:proofErr w:type="gramStart"/>
      <w:r w:rsidRPr="0010078E">
        <w:rPr>
          <w:rFonts w:ascii="Lucida Console" w:hAnsi="Lucida Console" w:cs="Lucida Console"/>
          <w:kern w:val="0"/>
          <w:sz w:val="17"/>
          <w:szCs w:val="17"/>
        </w:rPr>
        <w:t>path</w:t>
      </w:r>
      <w:proofErr w:type="gramEnd"/>
      <w:r w:rsidRPr="0010078E">
        <w:rPr>
          <w:rFonts w:ascii="Lucida Console" w:hAnsi="Lucida Console" w:cs="Lucida Console"/>
          <w:kern w:val="0"/>
          <w:sz w:val="17"/>
          <w:szCs w:val="17"/>
        </w:rPr>
        <w:t>": "/patient-</w:t>
      </w:r>
      <w:proofErr w:type="spellStart"/>
      <w:r w:rsidRPr="0010078E">
        <w:rPr>
          <w:rFonts w:ascii="Lucida Console" w:hAnsi="Lucida Console" w:cs="Lucida Console"/>
          <w:kern w:val="0"/>
          <w:sz w:val="17"/>
          <w:szCs w:val="17"/>
        </w:rPr>
        <w:t>api</w:t>
      </w:r>
      <w:proofErr w:type="spellEnd"/>
      <w:r w:rsidRPr="0010078E">
        <w:rPr>
          <w:rFonts w:ascii="Lucida Console" w:hAnsi="Lucida Console" w:cs="Lucida Console"/>
          <w:kern w:val="0"/>
          <w:sz w:val="17"/>
          <w:szCs w:val="17"/>
        </w:rPr>
        <w:t>/</w:t>
      </w:r>
      <w:proofErr w:type="spellStart"/>
      <w:r w:rsidRPr="0010078E">
        <w:rPr>
          <w:rFonts w:ascii="Lucida Console" w:hAnsi="Lucida Console" w:cs="Lucida Console"/>
          <w:kern w:val="0"/>
          <w:sz w:val="17"/>
          <w:szCs w:val="17"/>
        </w:rPr>
        <w:t>webapi</w:t>
      </w:r>
      <w:proofErr w:type="spellEnd"/>
      <w:r w:rsidRPr="0010078E">
        <w:rPr>
          <w:rFonts w:ascii="Lucida Console" w:hAnsi="Lucida Console" w:cs="Lucida Console"/>
          <w:kern w:val="0"/>
          <w:sz w:val="17"/>
          <w:szCs w:val="17"/>
        </w:rPr>
        <w:t>/hello/test",</w:t>
      </w:r>
    </w:p>
    <w:p w14:paraId="13CF3AE0" w14:textId="6CEAA30F" w:rsidR="0090168A" w:rsidRPr="004E2B62" w:rsidRDefault="0010078E" w:rsidP="0090168A">
      <w:pPr>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 xml:space="preserve">    "</w:t>
      </w:r>
      <w:proofErr w:type="gramStart"/>
      <w:r>
        <w:rPr>
          <w:rFonts w:ascii="Lucida Console" w:hAnsi="Lucida Console" w:cs="Lucida Console"/>
          <w:kern w:val="0"/>
          <w:sz w:val="17"/>
          <w:szCs w:val="17"/>
        </w:rPr>
        <w:t>code</w:t>
      </w:r>
      <w:proofErr w:type="gramEnd"/>
      <w:r>
        <w:rPr>
          <w:rFonts w:ascii="Lucida Console" w:hAnsi="Lucida Console" w:cs="Lucida Console"/>
          <w:kern w:val="0"/>
          <w:sz w:val="17"/>
          <w:szCs w:val="17"/>
        </w:rPr>
        <w:t>": "system-name.400.10001</w:t>
      </w:r>
      <w:r w:rsidR="0090168A" w:rsidRPr="004E2B62">
        <w:rPr>
          <w:rFonts w:ascii="Lucida Console" w:hAnsi="Lucida Console" w:cs="Lucida Console"/>
          <w:kern w:val="0"/>
          <w:sz w:val="17"/>
          <w:szCs w:val="17"/>
        </w:rPr>
        <w:t>",</w:t>
      </w:r>
    </w:p>
    <w:p w14:paraId="10125EF2" w14:textId="02EF9F3A" w:rsidR="0090168A" w:rsidRDefault="0090168A" w:rsidP="0010078E">
      <w:pPr>
        <w:autoSpaceDE w:val="0"/>
        <w:autoSpaceDN w:val="0"/>
        <w:adjustRightInd w:val="0"/>
        <w:ind w:firstLine="345"/>
        <w:jc w:val="left"/>
        <w:rPr>
          <w:rFonts w:ascii="Lucida Console" w:eastAsia="微软雅黑" w:hAnsi="Lucida Console" w:cs="Lucida Console"/>
          <w:kern w:val="0"/>
          <w:sz w:val="17"/>
          <w:szCs w:val="17"/>
        </w:rPr>
      </w:pPr>
      <w:r w:rsidRPr="004E2B62">
        <w:rPr>
          <w:rFonts w:ascii="Lucida Console" w:hAnsi="Lucida Console" w:cs="Lucida Console"/>
          <w:kern w:val="0"/>
          <w:sz w:val="17"/>
          <w:szCs w:val="17"/>
        </w:rPr>
        <w:t>"message": "</w:t>
      </w:r>
      <w:r w:rsidR="0010078E">
        <w:rPr>
          <w:rFonts w:ascii="微软雅黑" w:eastAsia="微软雅黑" w:hAnsi="Lucida Console" w:cs="微软雅黑" w:hint="eastAsia"/>
          <w:kern w:val="0"/>
          <w:sz w:val="17"/>
          <w:szCs w:val="17"/>
          <w:lang w:val="zh-CN"/>
        </w:rPr>
        <w:t>数据校验错误</w:t>
      </w:r>
      <w:r>
        <w:rPr>
          <w:rFonts w:ascii="Lucida Console" w:eastAsia="微软雅黑" w:hAnsi="Lucida Console" w:cs="Lucida Console"/>
          <w:kern w:val="0"/>
          <w:sz w:val="17"/>
          <w:szCs w:val="17"/>
        </w:rPr>
        <w:t>"</w:t>
      </w:r>
      <w:r w:rsidR="0010078E">
        <w:rPr>
          <w:rFonts w:ascii="Lucida Console" w:eastAsia="微软雅黑" w:hAnsi="Lucida Console" w:cs="Lucida Console"/>
          <w:kern w:val="0"/>
          <w:sz w:val="17"/>
          <w:szCs w:val="17"/>
        </w:rPr>
        <w:t>,</w:t>
      </w:r>
    </w:p>
    <w:p w14:paraId="0F066223" w14:textId="1DD9132B" w:rsidR="0010078E" w:rsidRDefault="0010078E" w:rsidP="0010078E">
      <w:pPr>
        <w:autoSpaceDE w:val="0"/>
        <w:autoSpaceDN w:val="0"/>
        <w:adjustRightInd w:val="0"/>
        <w:ind w:firstLine="345"/>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w:t>
      </w:r>
      <w:proofErr w:type="gramStart"/>
      <w:r>
        <w:rPr>
          <w:rFonts w:ascii="Lucida Console" w:eastAsia="微软雅黑" w:hAnsi="Lucida Console" w:cs="Lucida Console"/>
          <w:kern w:val="0"/>
          <w:sz w:val="17"/>
          <w:szCs w:val="17"/>
        </w:rPr>
        <w:t>system</w:t>
      </w:r>
      <w:proofErr w:type="gramEnd"/>
      <w:r>
        <w:rPr>
          <w:rFonts w:ascii="Lucida Console" w:eastAsia="微软雅黑" w:hAnsi="Lucida Console" w:cs="Lucida Console"/>
          <w:kern w:val="0"/>
          <w:sz w:val="17"/>
          <w:szCs w:val="17"/>
        </w:rPr>
        <w:t>”: “system-name”</w:t>
      </w:r>
    </w:p>
    <w:p w14:paraId="2BD12CE7" w14:textId="77777777" w:rsidR="0090168A" w:rsidRDefault="0090168A" w:rsidP="0090168A">
      <w:pPr>
        <w:autoSpaceDE w:val="0"/>
        <w:autoSpaceDN w:val="0"/>
        <w:adjustRightInd w:val="0"/>
        <w:jc w:val="left"/>
        <w:rPr>
          <w:rFonts w:ascii="Lucida Console" w:eastAsia="微软雅黑" w:hAnsi="Lucida Console" w:cs="Lucida Console"/>
          <w:kern w:val="0"/>
          <w:sz w:val="17"/>
          <w:szCs w:val="17"/>
        </w:rPr>
      </w:pPr>
      <w:r>
        <w:rPr>
          <w:rFonts w:ascii="Lucida Console" w:eastAsia="微软雅黑" w:hAnsi="Lucida Console" w:cs="Lucida Console"/>
          <w:kern w:val="0"/>
          <w:sz w:val="17"/>
          <w:szCs w:val="17"/>
        </w:rPr>
        <w:t>}</w:t>
      </w:r>
    </w:p>
    <w:p w14:paraId="38FA4383" w14:textId="4B637146" w:rsidR="0090168A" w:rsidRDefault="0090168A" w:rsidP="0090168A">
      <w:r>
        <w:rPr>
          <w:rFonts w:hint="eastAsia"/>
        </w:rPr>
        <w:t>其中</w:t>
      </w:r>
      <w:r>
        <w:rPr>
          <w:rFonts w:hint="eastAsia"/>
        </w:rPr>
        <w:t>code</w:t>
      </w:r>
      <w:r>
        <w:rPr>
          <w:rFonts w:hint="eastAsia"/>
        </w:rPr>
        <w:t>不为</w:t>
      </w:r>
      <w:r>
        <w:rPr>
          <w:rFonts w:hint="eastAsia"/>
        </w:rPr>
        <w:t>0</w:t>
      </w:r>
      <w:r>
        <w:rPr>
          <w:rFonts w:hint="eastAsia"/>
        </w:rPr>
        <w:t>时表示接口错误，错误码如下</w:t>
      </w:r>
    </w:p>
    <w:p w14:paraId="68B36A3A" w14:textId="77777777" w:rsidR="0010078E" w:rsidRDefault="0010078E" w:rsidP="0090168A">
      <w:r>
        <w:rPr>
          <w:rFonts w:hint="eastAsia"/>
        </w:rPr>
        <w:t>错误时错误码</w:t>
      </w:r>
      <w:r>
        <w:rPr>
          <w:rFonts w:hint="eastAsia"/>
        </w:rPr>
        <w:t>code</w:t>
      </w:r>
      <w:r>
        <w:rPr>
          <w:rFonts w:hint="eastAsia"/>
        </w:rPr>
        <w:t>为三级节点结构，由</w:t>
      </w:r>
      <w:r>
        <w:rPr>
          <w:rFonts w:hint="eastAsia"/>
        </w:rPr>
        <w:t>system</w:t>
      </w:r>
      <w:r>
        <w:t>-</w:t>
      </w:r>
      <w:proofErr w:type="spellStart"/>
      <w:r>
        <w:t>name.</w:t>
      </w:r>
      <w:r>
        <w:rPr>
          <w:rFonts w:hint="eastAsia"/>
        </w:rPr>
        <w:t>http</w:t>
      </w:r>
      <w:r>
        <w:t>code.errorcode</w:t>
      </w:r>
      <w:proofErr w:type="spellEnd"/>
      <w:r>
        <w:rPr>
          <w:rFonts w:hint="eastAsia"/>
        </w:rPr>
        <w:t>组成。</w:t>
      </w:r>
      <w:r>
        <w:rPr>
          <w:rFonts w:hint="eastAsia"/>
        </w:rPr>
        <w:t xml:space="preserve"> </w:t>
      </w:r>
    </w:p>
    <w:p w14:paraId="007E650C" w14:textId="0C298744" w:rsidR="0010078E" w:rsidRDefault="0010078E" w:rsidP="0090168A">
      <w:r>
        <w:rPr>
          <w:rFonts w:hint="eastAsia"/>
        </w:rPr>
        <w:t>其中</w:t>
      </w:r>
      <w:r>
        <w:rPr>
          <w:rFonts w:hint="eastAsia"/>
        </w:rPr>
        <w:t>system</w:t>
      </w:r>
      <w:r>
        <w:t>-name</w:t>
      </w:r>
      <w:r>
        <w:rPr>
          <w:rFonts w:hint="eastAsia"/>
        </w:rPr>
        <w:t>为业务系统对应</w:t>
      </w:r>
      <w:proofErr w:type="spellStart"/>
      <w:r w:rsidR="00F75700">
        <w:rPr>
          <w:rFonts w:hint="eastAsia"/>
        </w:rPr>
        <w:t>appkey</w:t>
      </w:r>
      <w:proofErr w:type="spellEnd"/>
    </w:p>
    <w:p w14:paraId="6617A75F" w14:textId="625F4B43" w:rsidR="0010078E" w:rsidRDefault="0010078E" w:rsidP="0010078E">
      <w:pPr>
        <w:ind w:firstLine="435"/>
      </w:pPr>
      <w:proofErr w:type="spellStart"/>
      <w:r>
        <w:t>H</w:t>
      </w:r>
      <w:r>
        <w:rPr>
          <w:rFonts w:hint="eastAsia"/>
        </w:rPr>
        <w:t>ttpcode</w:t>
      </w:r>
      <w:proofErr w:type="spellEnd"/>
      <w:r>
        <w:rPr>
          <w:rFonts w:hint="eastAsia"/>
        </w:rPr>
        <w:t>包括</w:t>
      </w:r>
      <w:r>
        <w:rPr>
          <w:rFonts w:hint="eastAsia"/>
        </w:rPr>
        <w:t xml:space="preserve"> 400</w:t>
      </w:r>
      <w:r>
        <w:t xml:space="preserve"> </w:t>
      </w:r>
      <w:r>
        <w:rPr>
          <w:rFonts w:hint="eastAsia"/>
        </w:rPr>
        <w:t>和</w:t>
      </w:r>
      <w:r>
        <w:rPr>
          <w:rFonts w:hint="eastAsia"/>
        </w:rPr>
        <w:t>500</w:t>
      </w:r>
      <w:r>
        <w:rPr>
          <w:rFonts w:hint="eastAsia"/>
        </w:rPr>
        <w:t>，</w:t>
      </w:r>
      <w:r>
        <w:rPr>
          <w:rFonts w:hint="eastAsia"/>
        </w:rPr>
        <w:t xml:space="preserve"> 400</w:t>
      </w:r>
      <w:r>
        <w:rPr>
          <w:rFonts w:hint="eastAsia"/>
        </w:rPr>
        <w:t>表示接口传入数据有误，</w:t>
      </w:r>
      <w:r>
        <w:rPr>
          <w:rFonts w:hint="eastAsia"/>
        </w:rPr>
        <w:t xml:space="preserve"> 500</w:t>
      </w:r>
      <w:r>
        <w:rPr>
          <w:rFonts w:hint="eastAsia"/>
        </w:rPr>
        <w:t>表示集成平台处理有误</w:t>
      </w:r>
    </w:p>
    <w:p w14:paraId="715EF163" w14:textId="2E4A0415" w:rsidR="0010078E" w:rsidRPr="0010078E" w:rsidRDefault="0010078E" w:rsidP="0010078E">
      <w:pPr>
        <w:ind w:firstLine="435"/>
      </w:pPr>
      <w:proofErr w:type="spellStart"/>
      <w:r>
        <w:t>E</w:t>
      </w:r>
      <w:r>
        <w:rPr>
          <w:rFonts w:hint="eastAsia"/>
        </w:rPr>
        <w:t>rrorcode</w:t>
      </w:r>
      <w:proofErr w:type="spellEnd"/>
      <w:r>
        <w:rPr>
          <w:rFonts w:hint="eastAsia"/>
        </w:rPr>
        <w:t>为集成平台逻辑处理错误码</w:t>
      </w:r>
    </w:p>
    <w:p w14:paraId="4E6B0ED1" w14:textId="77777777" w:rsidR="0010078E" w:rsidRDefault="0010078E" w:rsidP="0090168A"/>
    <w:p w14:paraId="688B5C9D" w14:textId="42B31447" w:rsidR="0010078E" w:rsidRPr="0010078E" w:rsidRDefault="007E50A8" w:rsidP="0090168A">
      <w:r>
        <w:rPr>
          <w:rFonts w:hint="eastAsia"/>
        </w:rPr>
        <w:t>错误码</w:t>
      </w:r>
      <w:r w:rsidR="0010078E">
        <w:rPr>
          <w:rFonts w:hint="eastAsia"/>
        </w:rPr>
        <w:t>合集</w:t>
      </w:r>
    </w:p>
    <w:tbl>
      <w:tblPr>
        <w:tblStyle w:val="af1"/>
        <w:tblW w:w="0" w:type="auto"/>
        <w:tblLook w:val="04A0" w:firstRow="1" w:lastRow="0" w:firstColumn="1" w:lastColumn="0" w:noHBand="0" w:noVBand="1"/>
      </w:tblPr>
      <w:tblGrid>
        <w:gridCol w:w="2831"/>
        <w:gridCol w:w="2831"/>
        <w:gridCol w:w="2832"/>
      </w:tblGrid>
      <w:tr w:rsidR="00A25CD0" w14:paraId="1176613F" w14:textId="77777777" w:rsidTr="00A25CD0">
        <w:tc>
          <w:tcPr>
            <w:tcW w:w="2831" w:type="dxa"/>
          </w:tcPr>
          <w:p w14:paraId="70CCF7ED" w14:textId="759026E5" w:rsidR="00A25CD0" w:rsidRDefault="00A25CD0" w:rsidP="0090168A">
            <w:r>
              <w:rPr>
                <w:rFonts w:hint="eastAsia"/>
              </w:rPr>
              <w:t>模块</w:t>
            </w:r>
          </w:p>
        </w:tc>
        <w:tc>
          <w:tcPr>
            <w:tcW w:w="2831" w:type="dxa"/>
          </w:tcPr>
          <w:p w14:paraId="02503856" w14:textId="4B9107E2" w:rsidR="00A25CD0" w:rsidRDefault="007E50A8" w:rsidP="0090168A">
            <w:r>
              <w:rPr>
                <w:rFonts w:hint="eastAsia"/>
              </w:rPr>
              <w:t>省略应用简称的错误码</w:t>
            </w:r>
          </w:p>
        </w:tc>
        <w:tc>
          <w:tcPr>
            <w:tcW w:w="2832" w:type="dxa"/>
          </w:tcPr>
          <w:p w14:paraId="5A8DEAD2" w14:textId="77777777" w:rsidR="00A25CD0" w:rsidRDefault="00A25CD0" w:rsidP="0090168A"/>
        </w:tc>
      </w:tr>
      <w:tr w:rsidR="0075384C" w14:paraId="26DFAC77" w14:textId="77777777" w:rsidTr="0075384C">
        <w:tc>
          <w:tcPr>
            <w:tcW w:w="2831" w:type="dxa"/>
            <w:vMerge w:val="restart"/>
            <w:vAlign w:val="center"/>
          </w:tcPr>
          <w:p w14:paraId="057D6809" w14:textId="583A8794" w:rsidR="0075384C" w:rsidRDefault="0075384C" w:rsidP="0075384C">
            <w:pPr>
              <w:jc w:val="center"/>
            </w:pPr>
            <w:r>
              <w:rPr>
                <w:rFonts w:hint="eastAsia"/>
              </w:rPr>
              <w:t>通用</w:t>
            </w:r>
          </w:p>
        </w:tc>
        <w:tc>
          <w:tcPr>
            <w:tcW w:w="2831" w:type="dxa"/>
          </w:tcPr>
          <w:p w14:paraId="370CD2F3" w14:textId="4CBCB1B0" w:rsidR="0075384C" w:rsidRDefault="007E50A8" w:rsidP="0090168A">
            <w:r>
              <w:t>400.</w:t>
            </w:r>
            <w:r w:rsidR="0075384C">
              <w:t>100</w:t>
            </w:r>
            <w:r w:rsidR="00322237">
              <w:t>0</w:t>
            </w:r>
            <w:r w:rsidR="0075384C">
              <w:t>1</w:t>
            </w:r>
          </w:p>
        </w:tc>
        <w:tc>
          <w:tcPr>
            <w:tcW w:w="2832" w:type="dxa"/>
          </w:tcPr>
          <w:p w14:paraId="0205782B" w14:textId="135BC703" w:rsidR="0075384C" w:rsidRDefault="0075384C" w:rsidP="0090168A">
            <w:r>
              <w:t>Access T</w:t>
            </w:r>
            <w:r>
              <w:rPr>
                <w:rFonts w:hint="eastAsia"/>
              </w:rPr>
              <w:t>oken</w:t>
            </w:r>
            <w:r>
              <w:rPr>
                <w:rFonts w:hint="eastAsia"/>
              </w:rPr>
              <w:t>不正确或已过</w:t>
            </w:r>
            <w:r>
              <w:rPr>
                <w:rFonts w:hint="eastAsia"/>
              </w:rPr>
              <w:lastRenderedPageBreak/>
              <w:t>期</w:t>
            </w:r>
          </w:p>
        </w:tc>
      </w:tr>
      <w:tr w:rsidR="0075384C" w14:paraId="68AEB770" w14:textId="77777777" w:rsidTr="00A25CD0">
        <w:tc>
          <w:tcPr>
            <w:tcW w:w="2831" w:type="dxa"/>
            <w:vMerge/>
          </w:tcPr>
          <w:p w14:paraId="6DE81677" w14:textId="77777777" w:rsidR="0075384C" w:rsidRDefault="0075384C" w:rsidP="0090168A"/>
        </w:tc>
        <w:tc>
          <w:tcPr>
            <w:tcW w:w="2831" w:type="dxa"/>
          </w:tcPr>
          <w:p w14:paraId="7BB2BDC6" w14:textId="74A7127F" w:rsidR="0075384C" w:rsidRDefault="007E50A8" w:rsidP="0090168A">
            <w:r>
              <w:t>400.</w:t>
            </w:r>
            <w:r w:rsidR="0075384C">
              <w:rPr>
                <w:rFonts w:hint="eastAsia"/>
              </w:rPr>
              <w:t>100</w:t>
            </w:r>
            <w:r w:rsidR="00322237">
              <w:rPr>
                <w:rFonts w:hint="eastAsia"/>
              </w:rPr>
              <w:t>0</w:t>
            </w:r>
            <w:r w:rsidR="0075384C">
              <w:rPr>
                <w:rFonts w:hint="eastAsia"/>
              </w:rPr>
              <w:t>2</w:t>
            </w:r>
          </w:p>
        </w:tc>
        <w:tc>
          <w:tcPr>
            <w:tcW w:w="2832" w:type="dxa"/>
          </w:tcPr>
          <w:p w14:paraId="13276086" w14:textId="6BE24CF9" w:rsidR="0075384C" w:rsidRDefault="0075384C" w:rsidP="0090168A">
            <w:proofErr w:type="spellStart"/>
            <w:r>
              <w:rPr>
                <w:rFonts w:hint="eastAsia"/>
              </w:rPr>
              <w:t>appkey</w:t>
            </w:r>
            <w:proofErr w:type="spellEnd"/>
            <w:r>
              <w:rPr>
                <w:rFonts w:hint="eastAsia"/>
              </w:rPr>
              <w:t>或</w:t>
            </w:r>
            <w:proofErr w:type="spellStart"/>
            <w:r>
              <w:rPr>
                <w:rFonts w:hint="eastAsia"/>
              </w:rPr>
              <w:t>appsecret</w:t>
            </w:r>
            <w:proofErr w:type="spellEnd"/>
            <w:r>
              <w:rPr>
                <w:rFonts w:hint="eastAsia"/>
              </w:rPr>
              <w:t>错误</w:t>
            </w:r>
          </w:p>
        </w:tc>
      </w:tr>
      <w:tr w:rsidR="0075384C" w14:paraId="7DBF4EA0" w14:textId="77777777" w:rsidTr="00A25CD0">
        <w:tc>
          <w:tcPr>
            <w:tcW w:w="2831" w:type="dxa"/>
            <w:vMerge/>
          </w:tcPr>
          <w:p w14:paraId="11C03DD3" w14:textId="77777777" w:rsidR="0075384C" w:rsidRDefault="0075384C" w:rsidP="0090168A"/>
        </w:tc>
        <w:tc>
          <w:tcPr>
            <w:tcW w:w="2831" w:type="dxa"/>
          </w:tcPr>
          <w:p w14:paraId="17107DFA" w14:textId="647A7FAD" w:rsidR="0075384C" w:rsidRDefault="007E50A8" w:rsidP="0090168A">
            <w:r>
              <w:t>400.</w:t>
            </w:r>
            <w:r w:rsidR="0075384C">
              <w:rPr>
                <w:rFonts w:hint="eastAsia"/>
              </w:rPr>
              <w:t>100</w:t>
            </w:r>
            <w:r w:rsidR="00322237">
              <w:rPr>
                <w:rFonts w:hint="eastAsia"/>
              </w:rPr>
              <w:t>0</w:t>
            </w:r>
            <w:r w:rsidR="0075384C">
              <w:rPr>
                <w:rFonts w:hint="eastAsia"/>
              </w:rPr>
              <w:t>3</w:t>
            </w:r>
          </w:p>
        </w:tc>
        <w:tc>
          <w:tcPr>
            <w:tcW w:w="2832" w:type="dxa"/>
          </w:tcPr>
          <w:p w14:paraId="6EBDADBE" w14:textId="11331F20" w:rsidR="0075384C" w:rsidRDefault="0075384C" w:rsidP="0090168A">
            <w:r>
              <w:rPr>
                <w:rFonts w:hint="eastAsia"/>
              </w:rPr>
              <w:t>接口参数错误</w:t>
            </w:r>
          </w:p>
        </w:tc>
      </w:tr>
      <w:tr w:rsidR="0075384C" w14:paraId="76D1BE66" w14:textId="77777777" w:rsidTr="00A25CD0">
        <w:tc>
          <w:tcPr>
            <w:tcW w:w="2831" w:type="dxa"/>
            <w:vMerge/>
          </w:tcPr>
          <w:p w14:paraId="653BFB00" w14:textId="77777777" w:rsidR="0075384C" w:rsidRDefault="0075384C" w:rsidP="0090168A"/>
        </w:tc>
        <w:tc>
          <w:tcPr>
            <w:tcW w:w="2831" w:type="dxa"/>
          </w:tcPr>
          <w:p w14:paraId="4919272F" w14:textId="03F0653E" w:rsidR="0075384C" w:rsidRDefault="007E50A8" w:rsidP="0090168A">
            <w:r>
              <w:t>500.</w:t>
            </w:r>
            <w:r w:rsidR="0075384C">
              <w:rPr>
                <w:rFonts w:hint="eastAsia"/>
              </w:rPr>
              <w:t>9999</w:t>
            </w:r>
            <w:r w:rsidR="00322237">
              <w:rPr>
                <w:rFonts w:hint="eastAsia"/>
              </w:rPr>
              <w:t>9</w:t>
            </w:r>
          </w:p>
        </w:tc>
        <w:tc>
          <w:tcPr>
            <w:tcW w:w="2832" w:type="dxa"/>
          </w:tcPr>
          <w:p w14:paraId="65011D66" w14:textId="312034C6" w:rsidR="0075384C" w:rsidRDefault="0075384C" w:rsidP="0090168A">
            <w:r>
              <w:rPr>
                <w:rFonts w:ascii="Helvetica" w:hAnsi="Helvetica" w:cs="Helvetica"/>
                <w:color w:val="333333"/>
                <w:szCs w:val="21"/>
                <w:shd w:val="clear" w:color="auto" w:fill="FFFFFF"/>
              </w:rPr>
              <w:t>系统繁忙，请稍候再试</w:t>
            </w:r>
          </w:p>
        </w:tc>
      </w:tr>
      <w:tr w:rsidR="00CF22E4" w14:paraId="5FEE2A4C" w14:textId="77777777" w:rsidTr="00CF22E4">
        <w:tc>
          <w:tcPr>
            <w:tcW w:w="2831" w:type="dxa"/>
            <w:vMerge w:val="restart"/>
            <w:vAlign w:val="center"/>
          </w:tcPr>
          <w:p w14:paraId="095024E4" w14:textId="452F76B1" w:rsidR="00CF22E4" w:rsidRDefault="00CF22E4" w:rsidP="00CF22E4">
            <w:pPr>
              <w:jc w:val="center"/>
            </w:pPr>
            <w:r>
              <w:rPr>
                <w:rFonts w:hint="eastAsia"/>
              </w:rPr>
              <w:t>授权相关</w:t>
            </w:r>
          </w:p>
        </w:tc>
        <w:tc>
          <w:tcPr>
            <w:tcW w:w="2831" w:type="dxa"/>
          </w:tcPr>
          <w:p w14:paraId="62A3E736" w14:textId="1FBB8216" w:rsidR="00CF22E4" w:rsidRDefault="007E50A8" w:rsidP="0090168A">
            <w:r>
              <w:t>400.</w:t>
            </w:r>
            <w:r w:rsidR="00CF22E4">
              <w:rPr>
                <w:rFonts w:hint="eastAsia"/>
              </w:rPr>
              <w:t>11001</w:t>
            </w:r>
          </w:p>
        </w:tc>
        <w:tc>
          <w:tcPr>
            <w:tcW w:w="2832" w:type="dxa"/>
          </w:tcPr>
          <w:p w14:paraId="44E9FF26" w14:textId="4DABC57F" w:rsidR="00CF22E4" w:rsidRDefault="00CF22E4" w:rsidP="0090168A">
            <w:proofErr w:type="spellStart"/>
            <w:r w:rsidRPr="00322237">
              <w:rPr>
                <w:rFonts w:hint="eastAsia"/>
              </w:rPr>
              <w:t>redirect_uri</w:t>
            </w:r>
            <w:proofErr w:type="spellEnd"/>
            <w:r w:rsidRPr="00322237">
              <w:rPr>
                <w:rFonts w:hint="eastAsia"/>
              </w:rPr>
              <w:t>域名与后台配置不一致</w:t>
            </w:r>
          </w:p>
        </w:tc>
      </w:tr>
      <w:tr w:rsidR="00CF22E4" w14:paraId="378A6C12" w14:textId="77777777" w:rsidTr="00A25CD0">
        <w:tc>
          <w:tcPr>
            <w:tcW w:w="2831" w:type="dxa"/>
            <w:vMerge/>
          </w:tcPr>
          <w:p w14:paraId="70EC5AEE" w14:textId="77777777" w:rsidR="00CF22E4" w:rsidRDefault="00CF22E4" w:rsidP="0090168A"/>
        </w:tc>
        <w:tc>
          <w:tcPr>
            <w:tcW w:w="2831" w:type="dxa"/>
          </w:tcPr>
          <w:p w14:paraId="36694D9B" w14:textId="57AE7531" w:rsidR="00CF22E4" w:rsidRDefault="007E50A8" w:rsidP="0090168A">
            <w:r>
              <w:t>400.</w:t>
            </w:r>
            <w:r w:rsidR="00CF22E4">
              <w:rPr>
                <w:rFonts w:hint="eastAsia"/>
              </w:rPr>
              <w:t>11002</w:t>
            </w:r>
          </w:p>
        </w:tc>
        <w:tc>
          <w:tcPr>
            <w:tcW w:w="2832" w:type="dxa"/>
          </w:tcPr>
          <w:p w14:paraId="00D2F194" w14:textId="0676F8DA" w:rsidR="00CF22E4" w:rsidRDefault="00CF22E4" w:rsidP="0090168A">
            <w:r>
              <w:rPr>
                <w:rFonts w:hint="eastAsia"/>
              </w:rPr>
              <w:t>用户</w:t>
            </w:r>
            <w:r>
              <w:t>GUID</w:t>
            </w:r>
            <w:r>
              <w:rPr>
                <w:rFonts w:hint="eastAsia"/>
              </w:rPr>
              <w:t>不存在</w:t>
            </w:r>
          </w:p>
        </w:tc>
      </w:tr>
      <w:tr w:rsidR="00CF22E4" w14:paraId="4B461E6E" w14:textId="77777777" w:rsidTr="00A25CD0">
        <w:tc>
          <w:tcPr>
            <w:tcW w:w="2831" w:type="dxa"/>
            <w:vMerge/>
          </w:tcPr>
          <w:p w14:paraId="2F385307" w14:textId="77777777" w:rsidR="00CF22E4" w:rsidRDefault="00CF22E4" w:rsidP="0090168A"/>
        </w:tc>
        <w:tc>
          <w:tcPr>
            <w:tcW w:w="2831" w:type="dxa"/>
          </w:tcPr>
          <w:p w14:paraId="1ED5F39C" w14:textId="62E55C15" w:rsidR="00CF22E4" w:rsidRDefault="007E50A8" w:rsidP="0090168A">
            <w:r>
              <w:t>400.</w:t>
            </w:r>
            <w:r w:rsidR="00CF22E4">
              <w:rPr>
                <w:rFonts w:hint="eastAsia"/>
              </w:rPr>
              <w:t>11003</w:t>
            </w:r>
          </w:p>
        </w:tc>
        <w:tc>
          <w:tcPr>
            <w:tcW w:w="2832" w:type="dxa"/>
          </w:tcPr>
          <w:p w14:paraId="10EF66C4" w14:textId="0F1169CB" w:rsidR="00CF22E4" w:rsidRDefault="00CF22E4" w:rsidP="00576ED0">
            <w:r>
              <w:rPr>
                <w:rFonts w:hint="eastAsia"/>
              </w:rPr>
              <w:t>c</w:t>
            </w:r>
            <w:r>
              <w:t>ode</w:t>
            </w:r>
            <w:r>
              <w:rPr>
                <w:rFonts w:hint="eastAsia"/>
              </w:rPr>
              <w:t>无效</w:t>
            </w:r>
          </w:p>
        </w:tc>
      </w:tr>
      <w:tr w:rsidR="00CF22E4" w14:paraId="6B615F33" w14:textId="77777777" w:rsidTr="00A25CD0">
        <w:tc>
          <w:tcPr>
            <w:tcW w:w="2831" w:type="dxa"/>
            <w:vMerge/>
          </w:tcPr>
          <w:p w14:paraId="6A8A80D8" w14:textId="77777777" w:rsidR="00CF22E4" w:rsidRDefault="00CF22E4" w:rsidP="0090168A"/>
        </w:tc>
        <w:tc>
          <w:tcPr>
            <w:tcW w:w="2831" w:type="dxa"/>
          </w:tcPr>
          <w:p w14:paraId="5E7DBB87" w14:textId="6D00F98D" w:rsidR="00CF22E4" w:rsidRPr="00576ED0" w:rsidRDefault="007E50A8" w:rsidP="0090168A">
            <w:r>
              <w:t>400.</w:t>
            </w:r>
            <w:r w:rsidR="00CF22E4">
              <w:rPr>
                <w:rFonts w:hint="eastAsia"/>
              </w:rPr>
              <w:t>11004</w:t>
            </w:r>
          </w:p>
        </w:tc>
        <w:tc>
          <w:tcPr>
            <w:tcW w:w="2832" w:type="dxa"/>
          </w:tcPr>
          <w:p w14:paraId="18901AD0" w14:textId="40EA1B53" w:rsidR="00CF22E4" w:rsidRDefault="00CF22E4" w:rsidP="0090168A">
            <w:proofErr w:type="spellStart"/>
            <w:r>
              <w:t>Access_tok</w:t>
            </w:r>
            <w:r>
              <w:rPr>
                <w:rFonts w:hint="eastAsia"/>
              </w:rPr>
              <w:t>e</w:t>
            </w:r>
            <w:r>
              <w:t>n</w:t>
            </w:r>
            <w:proofErr w:type="spellEnd"/>
            <w:r>
              <w:rPr>
                <w:rFonts w:hint="eastAsia"/>
              </w:rPr>
              <w:t>无效</w:t>
            </w:r>
          </w:p>
        </w:tc>
      </w:tr>
      <w:tr w:rsidR="00CF22E4" w14:paraId="381FC83D" w14:textId="77777777" w:rsidTr="00A25CD0">
        <w:tc>
          <w:tcPr>
            <w:tcW w:w="2831" w:type="dxa"/>
            <w:vMerge/>
          </w:tcPr>
          <w:p w14:paraId="566BA41B" w14:textId="77777777" w:rsidR="00CF22E4" w:rsidRDefault="00CF22E4" w:rsidP="0090168A"/>
        </w:tc>
        <w:tc>
          <w:tcPr>
            <w:tcW w:w="2831" w:type="dxa"/>
          </w:tcPr>
          <w:p w14:paraId="7A837DD7" w14:textId="27D50169" w:rsidR="00CF22E4" w:rsidRDefault="007E50A8" w:rsidP="0090168A">
            <w:r>
              <w:t>400.</w:t>
            </w:r>
            <w:r w:rsidR="00CF22E4">
              <w:rPr>
                <w:rFonts w:hint="eastAsia"/>
              </w:rPr>
              <w:t>1</w:t>
            </w:r>
            <w:r w:rsidR="00CF22E4">
              <w:t>1005</w:t>
            </w:r>
          </w:p>
        </w:tc>
        <w:tc>
          <w:tcPr>
            <w:tcW w:w="2832" w:type="dxa"/>
          </w:tcPr>
          <w:p w14:paraId="217F9FBD" w14:textId="7C4E8B17" w:rsidR="00CF22E4" w:rsidRDefault="00CF22E4" w:rsidP="0090168A">
            <w:proofErr w:type="spellStart"/>
            <w:r>
              <w:t>Refresh_token</w:t>
            </w:r>
            <w:proofErr w:type="spellEnd"/>
            <w:r>
              <w:rPr>
                <w:rFonts w:hint="eastAsia"/>
              </w:rPr>
              <w:t>无效</w:t>
            </w:r>
          </w:p>
        </w:tc>
      </w:tr>
      <w:tr w:rsidR="00CF22E4" w14:paraId="49AF509F" w14:textId="77777777" w:rsidTr="00A25CD0">
        <w:tc>
          <w:tcPr>
            <w:tcW w:w="2831" w:type="dxa"/>
            <w:vMerge/>
          </w:tcPr>
          <w:p w14:paraId="71610EEE" w14:textId="77777777" w:rsidR="00CF22E4" w:rsidRDefault="00CF22E4" w:rsidP="0090168A"/>
        </w:tc>
        <w:tc>
          <w:tcPr>
            <w:tcW w:w="2831" w:type="dxa"/>
          </w:tcPr>
          <w:p w14:paraId="3386B700" w14:textId="38BF0730" w:rsidR="00CF22E4" w:rsidRDefault="007E50A8" w:rsidP="0090168A">
            <w:r>
              <w:t>400.</w:t>
            </w:r>
            <w:r w:rsidR="00CF22E4">
              <w:rPr>
                <w:rFonts w:hint="eastAsia"/>
              </w:rPr>
              <w:t>1</w:t>
            </w:r>
            <w:r w:rsidR="00CF22E4">
              <w:t>1006</w:t>
            </w:r>
          </w:p>
        </w:tc>
        <w:tc>
          <w:tcPr>
            <w:tcW w:w="2832" w:type="dxa"/>
          </w:tcPr>
          <w:p w14:paraId="52275331" w14:textId="2DB0C2F9" w:rsidR="00CF22E4" w:rsidRDefault="00CF22E4" w:rsidP="0090168A">
            <w:proofErr w:type="spellStart"/>
            <w:r w:rsidRPr="000D1E50">
              <w:t>grant_type</w:t>
            </w:r>
            <w:proofErr w:type="spellEnd"/>
            <w:r>
              <w:rPr>
                <w:rFonts w:hint="eastAsia"/>
              </w:rPr>
              <w:t>错误</w:t>
            </w:r>
          </w:p>
        </w:tc>
      </w:tr>
      <w:tr w:rsidR="005431C6" w14:paraId="4514245D" w14:textId="77777777" w:rsidTr="005431C6">
        <w:tc>
          <w:tcPr>
            <w:tcW w:w="2831" w:type="dxa"/>
            <w:vMerge w:val="restart"/>
            <w:vAlign w:val="center"/>
          </w:tcPr>
          <w:p w14:paraId="264478BF" w14:textId="5A1FE009" w:rsidR="005431C6" w:rsidRDefault="005431C6" w:rsidP="005431C6">
            <w:pPr>
              <w:jc w:val="center"/>
            </w:pPr>
          </w:p>
        </w:tc>
        <w:tc>
          <w:tcPr>
            <w:tcW w:w="2831" w:type="dxa"/>
          </w:tcPr>
          <w:p w14:paraId="2BD8EE50" w14:textId="0AB84446" w:rsidR="005431C6" w:rsidRDefault="005431C6" w:rsidP="0090168A"/>
        </w:tc>
        <w:tc>
          <w:tcPr>
            <w:tcW w:w="2832" w:type="dxa"/>
          </w:tcPr>
          <w:p w14:paraId="3C3B2C02" w14:textId="19D13A5A" w:rsidR="005431C6" w:rsidRDefault="005431C6" w:rsidP="0090168A"/>
        </w:tc>
      </w:tr>
      <w:tr w:rsidR="005431C6" w14:paraId="115B863D" w14:textId="77777777" w:rsidTr="005431C6">
        <w:tc>
          <w:tcPr>
            <w:tcW w:w="2831" w:type="dxa"/>
            <w:vMerge/>
            <w:vAlign w:val="center"/>
          </w:tcPr>
          <w:p w14:paraId="5B2FC3BF" w14:textId="77777777" w:rsidR="005431C6" w:rsidRDefault="005431C6" w:rsidP="0090168A"/>
        </w:tc>
        <w:tc>
          <w:tcPr>
            <w:tcW w:w="2831" w:type="dxa"/>
          </w:tcPr>
          <w:p w14:paraId="527564E8" w14:textId="7615AC22" w:rsidR="005431C6" w:rsidRDefault="005431C6" w:rsidP="0090168A"/>
        </w:tc>
        <w:tc>
          <w:tcPr>
            <w:tcW w:w="2832" w:type="dxa"/>
          </w:tcPr>
          <w:p w14:paraId="7CACEF0B" w14:textId="13E2925D" w:rsidR="005431C6" w:rsidRDefault="005431C6" w:rsidP="0090168A"/>
        </w:tc>
      </w:tr>
    </w:tbl>
    <w:p w14:paraId="777361D1" w14:textId="48E94269" w:rsidR="008F60FB" w:rsidRPr="008F60FB" w:rsidRDefault="0091032F" w:rsidP="004E0A55">
      <w:r>
        <w:t xml:space="preserve"> </w:t>
      </w:r>
    </w:p>
    <w:sectPr w:rsidR="008F60FB" w:rsidRPr="008F60FB" w:rsidSect="00B15FEC">
      <w:headerReference w:type="default" r:id="rId8"/>
      <w:footerReference w:type="default" r:id="rId9"/>
      <w:pgSz w:w="11906" w:h="16838" w:code="9"/>
      <w:pgMar w:top="1440" w:right="1701" w:bottom="1440" w:left="1701" w:header="851" w:footer="851"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9A0A3" w14:textId="77777777" w:rsidR="00577229" w:rsidRDefault="00577229">
      <w:r>
        <w:separator/>
      </w:r>
    </w:p>
  </w:endnote>
  <w:endnote w:type="continuationSeparator" w:id="0">
    <w:p w14:paraId="53929C39" w14:textId="77777777" w:rsidR="00577229" w:rsidRDefault="00577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altName w:val="Garamond"/>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CCBF4" w14:textId="77777777" w:rsidR="00D31651" w:rsidRDefault="00D31651">
    <w:pPr>
      <w:pStyle w:val="a7"/>
      <w:tabs>
        <w:tab w:val="clear" w:pos="8306"/>
        <w:tab w:val="right" w:pos="8460"/>
      </w:tabs>
    </w:pPr>
    <w:r>
      <w:rPr>
        <w:rFonts w:hint="eastAsia"/>
      </w:rPr>
      <w:tab/>
    </w:r>
    <w:r>
      <w:rPr>
        <w:rFonts w:hint="eastAsia"/>
      </w:rPr>
      <w:t>第</w:t>
    </w:r>
    <w:r>
      <w:rPr>
        <w:rFonts w:hint="eastAsia"/>
      </w:rPr>
      <w:t xml:space="preserve"> </w:t>
    </w:r>
    <w:r>
      <w:rPr>
        <w:rStyle w:val="a8"/>
      </w:rPr>
      <w:fldChar w:fldCharType="begin"/>
    </w:r>
    <w:r>
      <w:rPr>
        <w:rStyle w:val="a8"/>
      </w:rPr>
      <w:instrText xml:space="preserve"> PAGE </w:instrText>
    </w:r>
    <w:r>
      <w:rPr>
        <w:rStyle w:val="a8"/>
      </w:rPr>
      <w:fldChar w:fldCharType="separate"/>
    </w:r>
    <w:r w:rsidR="00E409DC">
      <w:rPr>
        <w:rStyle w:val="a8"/>
        <w:noProof/>
      </w:rPr>
      <w:t>2</w:t>
    </w:r>
    <w:r>
      <w:rPr>
        <w:rStyle w:val="a8"/>
      </w:rPr>
      <w:fldChar w:fldCharType="end"/>
    </w:r>
    <w:r>
      <w:rPr>
        <w:rStyle w:val="a8"/>
        <w:rFonts w:hint="eastAsia"/>
      </w:rPr>
      <w:t xml:space="preserve"> </w:t>
    </w:r>
    <w:r>
      <w:rPr>
        <w:rFonts w:hint="eastAsia"/>
      </w:rPr>
      <w:t>页</w:t>
    </w:r>
    <w:r>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3EE3EB" w14:textId="77777777" w:rsidR="00577229" w:rsidRDefault="00577229">
      <w:r>
        <w:separator/>
      </w:r>
    </w:p>
  </w:footnote>
  <w:footnote w:type="continuationSeparator" w:id="0">
    <w:p w14:paraId="594120A9" w14:textId="77777777" w:rsidR="00577229" w:rsidRDefault="005772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B118" w14:textId="63CC843A" w:rsidR="00D31651" w:rsidRPr="00EB1328" w:rsidRDefault="00D31651">
    <w:pPr>
      <w:pStyle w:val="a3"/>
      <w:tabs>
        <w:tab w:val="clear" w:pos="8306"/>
        <w:tab w:val="right" w:pos="8460"/>
      </w:tabs>
      <w:jc w:val="both"/>
    </w:pP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80DE6D8C"/>
    <w:lvl w:ilvl="0">
      <w:start w:val="1"/>
      <w:numFmt w:val="decimal"/>
      <w:pStyle w:val="2"/>
      <w:lvlText w:val="%1."/>
      <w:lvlJc w:val="left"/>
      <w:pPr>
        <w:tabs>
          <w:tab w:val="num" w:pos="780"/>
        </w:tabs>
        <w:ind w:leftChars="200" w:left="780" w:hangingChars="200" w:hanging="360"/>
      </w:pPr>
    </w:lvl>
  </w:abstractNum>
  <w:abstractNum w:abstractNumId="1">
    <w:nsid w:val="00000001"/>
    <w:multiLevelType w:val="multilevel"/>
    <w:tmpl w:val="E6B89D3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720"/>
        </w:tabs>
        <w:ind w:left="567" w:hanging="567"/>
      </w:pPr>
      <w:rPr>
        <w:rFonts w:hint="eastAsia"/>
      </w:rPr>
    </w:lvl>
    <w:lvl w:ilvl="2">
      <w:start w:val="1"/>
      <w:numFmt w:val="decimal"/>
      <w:lvlText w:val="%1.%2.%3."/>
      <w:lvlJc w:val="left"/>
      <w:pPr>
        <w:tabs>
          <w:tab w:val="num" w:pos="1620"/>
        </w:tabs>
        <w:ind w:left="1249" w:hanging="709"/>
      </w:pPr>
      <w:rPr>
        <w:rFonts w:hint="eastAsia"/>
      </w:rPr>
    </w:lvl>
    <w:lvl w:ilvl="3">
      <w:start w:val="1"/>
      <w:numFmt w:val="decimal"/>
      <w:lvlText w:val="%1.%2.%3.%4."/>
      <w:lvlJc w:val="left"/>
      <w:pPr>
        <w:tabs>
          <w:tab w:val="num" w:pos="1440"/>
        </w:tabs>
        <w:ind w:left="851" w:hanging="851"/>
      </w:pPr>
      <w:rPr>
        <w:rFonts w:hint="eastAsia"/>
      </w:rPr>
    </w:lvl>
    <w:lvl w:ilvl="4">
      <w:start w:val="1"/>
      <w:numFmt w:val="decimal"/>
      <w:lvlText w:val="%1.%2.%3.%4.%5."/>
      <w:lvlJc w:val="left"/>
      <w:pPr>
        <w:tabs>
          <w:tab w:val="num" w:pos="1800"/>
        </w:tabs>
        <w:ind w:left="992" w:hanging="992"/>
      </w:pPr>
      <w:rPr>
        <w:rFonts w:hint="eastAsia"/>
      </w:rPr>
    </w:lvl>
    <w:lvl w:ilvl="5">
      <w:start w:val="1"/>
      <w:numFmt w:val="decimal"/>
      <w:lvlText w:val="%1.%2.%3.%4.%5.%6."/>
      <w:lvlJc w:val="left"/>
      <w:pPr>
        <w:tabs>
          <w:tab w:val="num" w:pos="1440"/>
        </w:tabs>
        <w:ind w:left="1134" w:hanging="1134"/>
      </w:pPr>
      <w:rPr>
        <w:rFonts w:hint="eastAsia"/>
      </w:rPr>
    </w:lvl>
    <w:lvl w:ilvl="6">
      <w:start w:val="1"/>
      <w:numFmt w:val="decimal"/>
      <w:lvlText w:val="%1.%2.%3.%4.%5.%6.%7."/>
      <w:lvlJc w:val="left"/>
      <w:pPr>
        <w:tabs>
          <w:tab w:val="num" w:pos="1800"/>
        </w:tabs>
        <w:ind w:left="1276" w:hanging="1276"/>
      </w:pPr>
      <w:rPr>
        <w:rFonts w:hint="eastAsia"/>
      </w:rPr>
    </w:lvl>
    <w:lvl w:ilvl="7">
      <w:start w:val="1"/>
      <w:numFmt w:val="decimal"/>
      <w:pStyle w:val="ParaCharCharCharCharCharCharCharCharCharCharCharCharCharChar"/>
      <w:lvlText w:val="%1.%2.%3.%4.%5.%6.%7.%8."/>
      <w:lvlJc w:val="left"/>
      <w:pPr>
        <w:tabs>
          <w:tab w:val="num" w:pos="2160"/>
        </w:tabs>
        <w:ind w:left="1418" w:hanging="1418"/>
      </w:pPr>
      <w:rPr>
        <w:rFonts w:hint="eastAsia"/>
      </w:rPr>
    </w:lvl>
    <w:lvl w:ilvl="8">
      <w:start w:val="1"/>
      <w:numFmt w:val="decimal"/>
      <w:lvlText w:val="%1.%2.%3.%4.%5.%6.%7.%8.%9."/>
      <w:lvlJc w:val="left"/>
      <w:pPr>
        <w:tabs>
          <w:tab w:val="num" w:pos="2160"/>
        </w:tabs>
        <w:ind w:left="1559" w:hanging="1559"/>
      </w:pPr>
      <w:rPr>
        <w:rFonts w:hint="eastAsia"/>
      </w:rPr>
    </w:lvl>
  </w:abstractNum>
  <w:abstractNum w:abstractNumId="2">
    <w:nsid w:val="049D3C03"/>
    <w:multiLevelType w:val="singleLevel"/>
    <w:tmpl w:val="80DE6D8C"/>
    <w:lvl w:ilvl="0">
      <w:start w:val="1"/>
      <w:numFmt w:val="decimal"/>
      <w:lvlText w:val="%1."/>
      <w:lvlJc w:val="left"/>
      <w:pPr>
        <w:tabs>
          <w:tab w:val="num" w:pos="780"/>
        </w:tabs>
        <w:ind w:leftChars="200" w:left="780" w:hangingChars="200" w:hanging="360"/>
      </w:pPr>
    </w:lvl>
  </w:abstractNum>
  <w:abstractNum w:abstractNumId="3">
    <w:nsid w:val="05E55166"/>
    <w:multiLevelType w:val="hybridMultilevel"/>
    <w:tmpl w:val="9C48F2CC"/>
    <w:lvl w:ilvl="0" w:tplc="34C83C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6BF70FF"/>
    <w:multiLevelType w:val="hybridMultilevel"/>
    <w:tmpl w:val="9C48F2CC"/>
    <w:lvl w:ilvl="0" w:tplc="34C83C38">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5">
    <w:nsid w:val="082C42BF"/>
    <w:multiLevelType w:val="hybridMultilevel"/>
    <w:tmpl w:val="9C48F2CC"/>
    <w:lvl w:ilvl="0" w:tplc="34C83C38">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6">
    <w:nsid w:val="0BF97027"/>
    <w:multiLevelType w:val="hybridMultilevel"/>
    <w:tmpl w:val="9A1A51B2"/>
    <w:lvl w:ilvl="0" w:tplc="3A2E8A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D2B695B"/>
    <w:multiLevelType w:val="hybridMultilevel"/>
    <w:tmpl w:val="32565448"/>
    <w:lvl w:ilvl="0" w:tplc="3836D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F7401C5"/>
    <w:multiLevelType w:val="hybridMultilevel"/>
    <w:tmpl w:val="9C48F2CC"/>
    <w:lvl w:ilvl="0" w:tplc="34C83C38">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9">
    <w:nsid w:val="12156AEF"/>
    <w:multiLevelType w:val="hybridMultilevel"/>
    <w:tmpl w:val="3778837A"/>
    <w:lvl w:ilvl="0" w:tplc="0409000F">
      <w:start w:val="1"/>
      <w:numFmt w:val="decimal"/>
      <w:lvlText w:val="%1."/>
      <w:lvlJc w:val="left"/>
      <w:pPr>
        <w:ind w:left="845" w:hanging="480"/>
      </w:pPr>
      <w:rPr>
        <w:rFonts w:hint="default"/>
      </w:rPr>
    </w:lvl>
    <w:lvl w:ilvl="1" w:tplc="B07E8862" w:tentative="1">
      <w:start w:val="1"/>
      <w:numFmt w:val="bullet"/>
      <w:lvlText w:val=""/>
      <w:lvlJc w:val="left"/>
      <w:pPr>
        <w:ind w:left="1205" w:hanging="420"/>
      </w:pPr>
      <w:rPr>
        <w:rFonts w:ascii="Wingdings" w:hAnsi="Wingdings" w:hint="default"/>
      </w:rPr>
    </w:lvl>
    <w:lvl w:ilvl="2" w:tplc="7FB83F9E" w:tentative="1">
      <w:start w:val="1"/>
      <w:numFmt w:val="bullet"/>
      <w:lvlText w:val=""/>
      <w:lvlJc w:val="left"/>
      <w:pPr>
        <w:ind w:left="1625" w:hanging="420"/>
      </w:pPr>
      <w:rPr>
        <w:rFonts w:ascii="Wingdings" w:hAnsi="Wingdings" w:hint="default"/>
      </w:rPr>
    </w:lvl>
    <w:lvl w:ilvl="3" w:tplc="15CA4FD4" w:tentative="1">
      <w:start w:val="1"/>
      <w:numFmt w:val="bullet"/>
      <w:lvlText w:val=""/>
      <w:lvlJc w:val="left"/>
      <w:pPr>
        <w:ind w:left="2045" w:hanging="420"/>
      </w:pPr>
      <w:rPr>
        <w:rFonts w:ascii="Wingdings" w:hAnsi="Wingdings" w:hint="default"/>
      </w:rPr>
    </w:lvl>
    <w:lvl w:ilvl="4" w:tplc="0AAA6816" w:tentative="1">
      <w:start w:val="1"/>
      <w:numFmt w:val="bullet"/>
      <w:lvlText w:val=""/>
      <w:lvlJc w:val="left"/>
      <w:pPr>
        <w:ind w:left="2465" w:hanging="420"/>
      </w:pPr>
      <w:rPr>
        <w:rFonts w:ascii="Wingdings" w:hAnsi="Wingdings" w:hint="default"/>
      </w:rPr>
    </w:lvl>
    <w:lvl w:ilvl="5" w:tplc="77EAC542" w:tentative="1">
      <w:start w:val="1"/>
      <w:numFmt w:val="bullet"/>
      <w:lvlText w:val=""/>
      <w:lvlJc w:val="left"/>
      <w:pPr>
        <w:ind w:left="2885" w:hanging="420"/>
      </w:pPr>
      <w:rPr>
        <w:rFonts w:ascii="Wingdings" w:hAnsi="Wingdings" w:hint="default"/>
      </w:rPr>
    </w:lvl>
    <w:lvl w:ilvl="6" w:tplc="1F486EE8" w:tentative="1">
      <w:start w:val="1"/>
      <w:numFmt w:val="bullet"/>
      <w:lvlText w:val=""/>
      <w:lvlJc w:val="left"/>
      <w:pPr>
        <w:ind w:left="3305" w:hanging="420"/>
      </w:pPr>
      <w:rPr>
        <w:rFonts w:ascii="Wingdings" w:hAnsi="Wingdings" w:hint="default"/>
      </w:rPr>
    </w:lvl>
    <w:lvl w:ilvl="7" w:tplc="543CDCC6" w:tentative="1">
      <w:start w:val="1"/>
      <w:numFmt w:val="bullet"/>
      <w:lvlText w:val=""/>
      <w:lvlJc w:val="left"/>
      <w:pPr>
        <w:ind w:left="3725" w:hanging="420"/>
      </w:pPr>
      <w:rPr>
        <w:rFonts w:ascii="Wingdings" w:hAnsi="Wingdings" w:hint="default"/>
      </w:rPr>
    </w:lvl>
    <w:lvl w:ilvl="8" w:tplc="51604FA4" w:tentative="1">
      <w:start w:val="1"/>
      <w:numFmt w:val="bullet"/>
      <w:lvlText w:val=""/>
      <w:lvlJc w:val="left"/>
      <w:pPr>
        <w:ind w:left="4145" w:hanging="420"/>
      </w:pPr>
      <w:rPr>
        <w:rFonts w:ascii="Wingdings" w:hAnsi="Wingdings" w:hint="default"/>
      </w:rPr>
    </w:lvl>
  </w:abstractNum>
  <w:abstractNum w:abstractNumId="10">
    <w:nsid w:val="18343858"/>
    <w:multiLevelType w:val="hybridMultilevel"/>
    <w:tmpl w:val="2EEEC5DE"/>
    <w:lvl w:ilvl="0" w:tplc="29480E9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1C871AA7"/>
    <w:multiLevelType w:val="hybridMultilevel"/>
    <w:tmpl w:val="FF5AC742"/>
    <w:lvl w:ilvl="0" w:tplc="03F2D0AE">
      <w:start w:val="1"/>
      <w:numFmt w:val="decimal"/>
      <w:lvlText w:val="%1）"/>
      <w:lvlJc w:val="left"/>
      <w:pPr>
        <w:ind w:left="1140" w:hanging="720"/>
      </w:pPr>
      <w:rPr>
        <w:rFonts w:cs="Times New Roman" w:hint="default"/>
      </w:rPr>
    </w:lvl>
    <w:lvl w:ilvl="1" w:tplc="237826BE" w:tentative="1">
      <w:start w:val="1"/>
      <w:numFmt w:val="lowerLetter"/>
      <w:lvlText w:val="%2)"/>
      <w:lvlJc w:val="left"/>
      <w:pPr>
        <w:ind w:left="1260" w:hanging="420"/>
      </w:pPr>
      <w:rPr>
        <w:rFonts w:cs="Times New Roman"/>
      </w:rPr>
    </w:lvl>
    <w:lvl w:ilvl="2" w:tplc="B94C0A82" w:tentative="1">
      <w:start w:val="1"/>
      <w:numFmt w:val="lowerRoman"/>
      <w:lvlText w:val="%3."/>
      <w:lvlJc w:val="right"/>
      <w:pPr>
        <w:ind w:left="1680" w:hanging="420"/>
      </w:pPr>
      <w:rPr>
        <w:rFonts w:cs="Times New Roman"/>
      </w:rPr>
    </w:lvl>
    <w:lvl w:ilvl="3" w:tplc="5EF8BC7E" w:tentative="1">
      <w:start w:val="1"/>
      <w:numFmt w:val="decimal"/>
      <w:lvlText w:val="%4."/>
      <w:lvlJc w:val="left"/>
      <w:pPr>
        <w:ind w:left="2100" w:hanging="420"/>
      </w:pPr>
      <w:rPr>
        <w:rFonts w:cs="Times New Roman"/>
      </w:rPr>
    </w:lvl>
    <w:lvl w:ilvl="4" w:tplc="A98E42CE" w:tentative="1">
      <w:start w:val="1"/>
      <w:numFmt w:val="lowerLetter"/>
      <w:lvlText w:val="%5)"/>
      <w:lvlJc w:val="left"/>
      <w:pPr>
        <w:ind w:left="2520" w:hanging="420"/>
      </w:pPr>
      <w:rPr>
        <w:rFonts w:cs="Times New Roman"/>
      </w:rPr>
    </w:lvl>
    <w:lvl w:ilvl="5" w:tplc="25D4A9AE" w:tentative="1">
      <w:start w:val="1"/>
      <w:numFmt w:val="lowerRoman"/>
      <w:lvlText w:val="%6."/>
      <w:lvlJc w:val="right"/>
      <w:pPr>
        <w:ind w:left="2940" w:hanging="420"/>
      </w:pPr>
      <w:rPr>
        <w:rFonts w:cs="Times New Roman"/>
      </w:rPr>
    </w:lvl>
    <w:lvl w:ilvl="6" w:tplc="EC9258F2" w:tentative="1">
      <w:start w:val="1"/>
      <w:numFmt w:val="decimal"/>
      <w:lvlText w:val="%7."/>
      <w:lvlJc w:val="left"/>
      <w:pPr>
        <w:ind w:left="3360" w:hanging="420"/>
      </w:pPr>
      <w:rPr>
        <w:rFonts w:cs="Times New Roman"/>
      </w:rPr>
    </w:lvl>
    <w:lvl w:ilvl="7" w:tplc="A3940E06" w:tentative="1">
      <w:start w:val="1"/>
      <w:numFmt w:val="lowerLetter"/>
      <w:lvlText w:val="%8)"/>
      <w:lvlJc w:val="left"/>
      <w:pPr>
        <w:ind w:left="3780" w:hanging="420"/>
      </w:pPr>
      <w:rPr>
        <w:rFonts w:cs="Times New Roman"/>
      </w:rPr>
    </w:lvl>
    <w:lvl w:ilvl="8" w:tplc="5D16B2F4" w:tentative="1">
      <w:start w:val="1"/>
      <w:numFmt w:val="lowerRoman"/>
      <w:lvlText w:val="%9."/>
      <w:lvlJc w:val="right"/>
      <w:pPr>
        <w:ind w:left="4200" w:hanging="420"/>
      </w:pPr>
      <w:rPr>
        <w:rFonts w:cs="Times New Roman"/>
      </w:rPr>
    </w:lvl>
  </w:abstractNum>
  <w:abstractNum w:abstractNumId="12">
    <w:nsid w:val="21543F24"/>
    <w:multiLevelType w:val="hybridMultilevel"/>
    <w:tmpl w:val="9C48F2CC"/>
    <w:lvl w:ilvl="0" w:tplc="34C83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4B43ED6"/>
    <w:multiLevelType w:val="hybridMultilevel"/>
    <w:tmpl w:val="420048FA"/>
    <w:lvl w:ilvl="0" w:tplc="6CEC2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5A01500"/>
    <w:multiLevelType w:val="hybridMultilevel"/>
    <w:tmpl w:val="A022DF0C"/>
    <w:lvl w:ilvl="0" w:tplc="DD1274D8">
      <w:start w:val="1"/>
      <w:numFmt w:val="decimal"/>
      <w:lvlText w:val="%1."/>
      <w:lvlJc w:val="left"/>
      <w:pPr>
        <w:ind w:left="420" w:hanging="420"/>
      </w:pPr>
      <w:rPr>
        <w:rFonts w:cs="Times New Roman" w:hint="eastAsia"/>
      </w:rPr>
    </w:lvl>
    <w:lvl w:ilvl="1" w:tplc="00703726" w:tentative="1">
      <w:start w:val="1"/>
      <w:numFmt w:val="lowerLetter"/>
      <w:lvlText w:val="%2)"/>
      <w:lvlJc w:val="left"/>
      <w:pPr>
        <w:ind w:left="840" w:hanging="420"/>
      </w:pPr>
      <w:rPr>
        <w:rFonts w:cs="Times New Roman"/>
      </w:rPr>
    </w:lvl>
    <w:lvl w:ilvl="2" w:tplc="3C342520" w:tentative="1">
      <w:start w:val="1"/>
      <w:numFmt w:val="lowerRoman"/>
      <w:lvlText w:val="%3."/>
      <w:lvlJc w:val="right"/>
      <w:pPr>
        <w:ind w:left="1260" w:hanging="420"/>
      </w:pPr>
      <w:rPr>
        <w:rFonts w:cs="Times New Roman"/>
      </w:rPr>
    </w:lvl>
    <w:lvl w:ilvl="3" w:tplc="9DAEB772" w:tentative="1">
      <w:start w:val="1"/>
      <w:numFmt w:val="decimal"/>
      <w:lvlText w:val="%4."/>
      <w:lvlJc w:val="left"/>
      <w:pPr>
        <w:ind w:left="1680" w:hanging="420"/>
      </w:pPr>
      <w:rPr>
        <w:rFonts w:cs="Times New Roman"/>
      </w:rPr>
    </w:lvl>
    <w:lvl w:ilvl="4" w:tplc="3E9E7EBA" w:tentative="1">
      <w:start w:val="1"/>
      <w:numFmt w:val="lowerLetter"/>
      <w:lvlText w:val="%5)"/>
      <w:lvlJc w:val="left"/>
      <w:pPr>
        <w:ind w:left="2100" w:hanging="420"/>
      </w:pPr>
      <w:rPr>
        <w:rFonts w:cs="Times New Roman"/>
      </w:rPr>
    </w:lvl>
    <w:lvl w:ilvl="5" w:tplc="216EE01A" w:tentative="1">
      <w:start w:val="1"/>
      <w:numFmt w:val="lowerRoman"/>
      <w:lvlText w:val="%6."/>
      <w:lvlJc w:val="right"/>
      <w:pPr>
        <w:ind w:left="2520" w:hanging="420"/>
      </w:pPr>
      <w:rPr>
        <w:rFonts w:cs="Times New Roman"/>
      </w:rPr>
    </w:lvl>
    <w:lvl w:ilvl="6" w:tplc="E2EAB4B8" w:tentative="1">
      <w:start w:val="1"/>
      <w:numFmt w:val="decimal"/>
      <w:lvlText w:val="%7."/>
      <w:lvlJc w:val="left"/>
      <w:pPr>
        <w:ind w:left="2940" w:hanging="420"/>
      </w:pPr>
      <w:rPr>
        <w:rFonts w:cs="Times New Roman"/>
      </w:rPr>
    </w:lvl>
    <w:lvl w:ilvl="7" w:tplc="806E62A4" w:tentative="1">
      <w:start w:val="1"/>
      <w:numFmt w:val="lowerLetter"/>
      <w:lvlText w:val="%8)"/>
      <w:lvlJc w:val="left"/>
      <w:pPr>
        <w:ind w:left="3360" w:hanging="420"/>
      </w:pPr>
      <w:rPr>
        <w:rFonts w:cs="Times New Roman"/>
      </w:rPr>
    </w:lvl>
    <w:lvl w:ilvl="8" w:tplc="8CA6450E" w:tentative="1">
      <w:start w:val="1"/>
      <w:numFmt w:val="lowerRoman"/>
      <w:lvlText w:val="%9."/>
      <w:lvlJc w:val="right"/>
      <w:pPr>
        <w:ind w:left="3780" w:hanging="420"/>
      </w:pPr>
      <w:rPr>
        <w:rFonts w:cs="Times New Roman"/>
      </w:rPr>
    </w:lvl>
  </w:abstractNum>
  <w:abstractNum w:abstractNumId="15">
    <w:nsid w:val="25A862BA"/>
    <w:multiLevelType w:val="hybridMultilevel"/>
    <w:tmpl w:val="FE884424"/>
    <w:lvl w:ilvl="0" w:tplc="2FF098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25F97C07"/>
    <w:multiLevelType w:val="hybridMultilevel"/>
    <w:tmpl w:val="068C9B90"/>
    <w:lvl w:ilvl="0" w:tplc="CB10B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9055E5A"/>
    <w:multiLevelType w:val="hybridMultilevel"/>
    <w:tmpl w:val="EA685052"/>
    <w:lvl w:ilvl="0" w:tplc="AB5096A2">
      <w:start w:val="1"/>
      <w:numFmt w:val="bullet"/>
      <w:lvlText w:val=""/>
      <w:lvlJc w:val="left"/>
      <w:pPr>
        <w:ind w:left="4985" w:hanging="420"/>
      </w:pPr>
      <w:rPr>
        <w:rFonts w:ascii="Wingdings" w:hAnsi="Wingdings" w:hint="default"/>
      </w:rPr>
    </w:lvl>
    <w:lvl w:ilvl="1" w:tplc="32DA1D20" w:tentative="1">
      <w:start w:val="1"/>
      <w:numFmt w:val="bullet"/>
      <w:lvlText w:val=""/>
      <w:lvlJc w:val="left"/>
      <w:pPr>
        <w:ind w:left="5405" w:hanging="420"/>
      </w:pPr>
      <w:rPr>
        <w:rFonts w:ascii="Wingdings" w:hAnsi="Wingdings" w:hint="default"/>
      </w:rPr>
    </w:lvl>
    <w:lvl w:ilvl="2" w:tplc="CB2E5B94" w:tentative="1">
      <w:start w:val="1"/>
      <w:numFmt w:val="bullet"/>
      <w:lvlText w:val=""/>
      <w:lvlJc w:val="left"/>
      <w:pPr>
        <w:ind w:left="5825" w:hanging="420"/>
      </w:pPr>
      <w:rPr>
        <w:rFonts w:ascii="Wingdings" w:hAnsi="Wingdings" w:hint="default"/>
      </w:rPr>
    </w:lvl>
    <w:lvl w:ilvl="3" w:tplc="C7D0F336" w:tentative="1">
      <w:start w:val="1"/>
      <w:numFmt w:val="bullet"/>
      <w:lvlText w:val=""/>
      <w:lvlJc w:val="left"/>
      <w:pPr>
        <w:ind w:left="6245" w:hanging="420"/>
      </w:pPr>
      <w:rPr>
        <w:rFonts w:ascii="Wingdings" w:hAnsi="Wingdings" w:hint="default"/>
      </w:rPr>
    </w:lvl>
    <w:lvl w:ilvl="4" w:tplc="26C47D5E" w:tentative="1">
      <w:start w:val="1"/>
      <w:numFmt w:val="bullet"/>
      <w:lvlText w:val=""/>
      <w:lvlJc w:val="left"/>
      <w:pPr>
        <w:ind w:left="6665" w:hanging="420"/>
      </w:pPr>
      <w:rPr>
        <w:rFonts w:ascii="Wingdings" w:hAnsi="Wingdings" w:hint="default"/>
      </w:rPr>
    </w:lvl>
    <w:lvl w:ilvl="5" w:tplc="E6BC4332" w:tentative="1">
      <w:start w:val="1"/>
      <w:numFmt w:val="bullet"/>
      <w:lvlText w:val=""/>
      <w:lvlJc w:val="left"/>
      <w:pPr>
        <w:ind w:left="7085" w:hanging="420"/>
      </w:pPr>
      <w:rPr>
        <w:rFonts w:ascii="Wingdings" w:hAnsi="Wingdings" w:hint="default"/>
      </w:rPr>
    </w:lvl>
    <w:lvl w:ilvl="6" w:tplc="2B8E6C58" w:tentative="1">
      <w:start w:val="1"/>
      <w:numFmt w:val="bullet"/>
      <w:lvlText w:val=""/>
      <w:lvlJc w:val="left"/>
      <w:pPr>
        <w:ind w:left="7505" w:hanging="420"/>
      </w:pPr>
      <w:rPr>
        <w:rFonts w:ascii="Wingdings" w:hAnsi="Wingdings" w:hint="default"/>
      </w:rPr>
    </w:lvl>
    <w:lvl w:ilvl="7" w:tplc="F142F094" w:tentative="1">
      <w:start w:val="1"/>
      <w:numFmt w:val="bullet"/>
      <w:lvlText w:val=""/>
      <w:lvlJc w:val="left"/>
      <w:pPr>
        <w:ind w:left="7925" w:hanging="420"/>
      </w:pPr>
      <w:rPr>
        <w:rFonts w:ascii="Wingdings" w:hAnsi="Wingdings" w:hint="default"/>
      </w:rPr>
    </w:lvl>
    <w:lvl w:ilvl="8" w:tplc="1BB8BFAA" w:tentative="1">
      <w:start w:val="1"/>
      <w:numFmt w:val="bullet"/>
      <w:lvlText w:val=""/>
      <w:lvlJc w:val="left"/>
      <w:pPr>
        <w:ind w:left="8345" w:hanging="420"/>
      </w:pPr>
      <w:rPr>
        <w:rFonts w:ascii="Wingdings" w:hAnsi="Wingdings" w:hint="default"/>
      </w:rPr>
    </w:lvl>
  </w:abstractNum>
  <w:abstractNum w:abstractNumId="18">
    <w:nsid w:val="2FC84271"/>
    <w:multiLevelType w:val="hybridMultilevel"/>
    <w:tmpl w:val="9C48F2CC"/>
    <w:lvl w:ilvl="0" w:tplc="34C83C38">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9">
    <w:nsid w:val="34CA63EF"/>
    <w:multiLevelType w:val="multilevel"/>
    <w:tmpl w:val="0B5E8CC0"/>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nsid w:val="3858533B"/>
    <w:multiLevelType w:val="hybridMultilevel"/>
    <w:tmpl w:val="A7CE37D6"/>
    <w:lvl w:ilvl="0" w:tplc="88A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2E5116B"/>
    <w:multiLevelType w:val="hybridMultilevel"/>
    <w:tmpl w:val="692E8854"/>
    <w:lvl w:ilvl="0" w:tplc="4E3CA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A833E98"/>
    <w:multiLevelType w:val="hybridMultilevel"/>
    <w:tmpl w:val="9C48F2CC"/>
    <w:lvl w:ilvl="0" w:tplc="34C83C38">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23">
    <w:nsid w:val="4B862787"/>
    <w:multiLevelType w:val="hybridMultilevel"/>
    <w:tmpl w:val="9C48F2CC"/>
    <w:lvl w:ilvl="0" w:tplc="34C83C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4CDB3DDD"/>
    <w:multiLevelType w:val="hybridMultilevel"/>
    <w:tmpl w:val="A022DF0C"/>
    <w:lvl w:ilvl="0" w:tplc="04090009">
      <w:start w:val="1"/>
      <w:numFmt w:val="decimal"/>
      <w:lvlText w:val="%1."/>
      <w:lvlJc w:val="left"/>
      <w:pPr>
        <w:ind w:left="420" w:hanging="420"/>
      </w:pPr>
      <w:rPr>
        <w:rFonts w:cs="Times New Roman" w:hint="eastAsia"/>
      </w:rPr>
    </w:lvl>
    <w:lvl w:ilvl="1" w:tplc="04090003" w:tentative="1">
      <w:start w:val="1"/>
      <w:numFmt w:val="lowerLetter"/>
      <w:lvlText w:val="%2)"/>
      <w:lvlJc w:val="left"/>
      <w:pPr>
        <w:ind w:left="840" w:hanging="420"/>
      </w:pPr>
      <w:rPr>
        <w:rFonts w:cs="Times New Roman"/>
      </w:rPr>
    </w:lvl>
    <w:lvl w:ilvl="2" w:tplc="04090005" w:tentative="1">
      <w:start w:val="1"/>
      <w:numFmt w:val="lowerRoman"/>
      <w:lvlText w:val="%3."/>
      <w:lvlJc w:val="right"/>
      <w:pPr>
        <w:ind w:left="1260" w:hanging="420"/>
      </w:pPr>
      <w:rPr>
        <w:rFonts w:cs="Times New Roman"/>
      </w:rPr>
    </w:lvl>
    <w:lvl w:ilvl="3" w:tplc="04090001" w:tentative="1">
      <w:start w:val="1"/>
      <w:numFmt w:val="decimal"/>
      <w:lvlText w:val="%4."/>
      <w:lvlJc w:val="left"/>
      <w:pPr>
        <w:ind w:left="1680" w:hanging="420"/>
      </w:pPr>
      <w:rPr>
        <w:rFonts w:cs="Times New Roman"/>
      </w:rPr>
    </w:lvl>
    <w:lvl w:ilvl="4" w:tplc="04090003" w:tentative="1">
      <w:start w:val="1"/>
      <w:numFmt w:val="lowerLetter"/>
      <w:lvlText w:val="%5)"/>
      <w:lvlJc w:val="left"/>
      <w:pPr>
        <w:ind w:left="2100" w:hanging="420"/>
      </w:pPr>
      <w:rPr>
        <w:rFonts w:cs="Times New Roman"/>
      </w:rPr>
    </w:lvl>
    <w:lvl w:ilvl="5" w:tplc="04090005" w:tentative="1">
      <w:start w:val="1"/>
      <w:numFmt w:val="lowerRoman"/>
      <w:lvlText w:val="%6."/>
      <w:lvlJc w:val="right"/>
      <w:pPr>
        <w:ind w:left="2520" w:hanging="420"/>
      </w:pPr>
      <w:rPr>
        <w:rFonts w:cs="Times New Roman"/>
      </w:rPr>
    </w:lvl>
    <w:lvl w:ilvl="6" w:tplc="04090001" w:tentative="1">
      <w:start w:val="1"/>
      <w:numFmt w:val="decimal"/>
      <w:lvlText w:val="%7."/>
      <w:lvlJc w:val="left"/>
      <w:pPr>
        <w:ind w:left="2940" w:hanging="420"/>
      </w:pPr>
      <w:rPr>
        <w:rFonts w:cs="Times New Roman"/>
      </w:rPr>
    </w:lvl>
    <w:lvl w:ilvl="7" w:tplc="04090003" w:tentative="1">
      <w:start w:val="1"/>
      <w:numFmt w:val="lowerLetter"/>
      <w:lvlText w:val="%8)"/>
      <w:lvlJc w:val="left"/>
      <w:pPr>
        <w:ind w:left="3360" w:hanging="420"/>
      </w:pPr>
      <w:rPr>
        <w:rFonts w:cs="Times New Roman"/>
      </w:rPr>
    </w:lvl>
    <w:lvl w:ilvl="8" w:tplc="04090005" w:tentative="1">
      <w:start w:val="1"/>
      <w:numFmt w:val="lowerRoman"/>
      <w:lvlText w:val="%9."/>
      <w:lvlJc w:val="right"/>
      <w:pPr>
        <w:ind w:left="3780" w:hanging="420"/>
      </w:pPr>
      <w:rPr>
        <w:rFonts w:cs="Times New Roman"/>
      </w:rPr>
    </w:lvl>
  </w:abstractNum>
  <w:abstractNum w:abstractNumId="25">
    <w:nsid w:val="4EEB6376"/>
    <w:multiLevelType w:val="hybridMultilevel"/>
    <w:tmpl w:val="FB046FF2"/>
    <w:lvl w:ilvl="0" w:tplc="6342530A">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6">
    <w:nsid w:val="53AA5C39"/>
    <w:multiLevelType w:val="hybridMultilevel"/>
    <w:tmpl w:val="5D1C7E9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7">
    <w:nsid w:val="54354F19"/>
    <w:multiLevelType w:val="hybridMultilevel"/>
    <w:tmpl w:val="8B9A0776"/>
    <w:lvl w:ilvl="0" w:tplc="2E76CD62">
      <w:start w:val="1"/>
      <w:numFmt w:val="bullet"/>
      <w:lvlText w:val=""/>
      <w:lvlJc w:val="left"/>
      <w:pPr>
        <w:ind w:left="785" w:hanging="420"/>
      </w:pPr>
      <w:rPr>
        <w:rFonts w:ascii="Wingdings" w:hAnsi="Wingdings" w:hint="default"/>
      </w:rPr>
    </w:lvl>
    <w:lvl w:ilvl="1" w:tplc="B07E8862" w:tentative="1">
      <w:start w:val="1"/>
      <w:numFmt w:val="bullet"/>
      <w:lvlText w:val=""/>
      <w:lvlJc w:val="left"/>
      <w:pPr>
        <w:ind w:left="1205" w:hanging="420"/>
      </w:pPr>
      <w:rPr>
        <w:rFonts w:ascii="Wingdings" w:hAnsi="Wingdings" w:hint="default"/>
      </w:rPr>
    </w:lvl>
    <w:lvl w:ilvl="2" w:tplc="7FB83F9E" w:tentative="1">
      <w:start w:val="1"/>
      <w:numFmt w:val="bullet"/>
      <w:lvlText w:val=""/>
      <w:lvlJc w:val="left"/>
      <w:pPr>
        <w:ind w:left="1625" w:hanging="420"/>
      </w:pPr>
      <w:rPr>
        <w:rFonts w:ascii="Wingdings" w:hAnsi="Wingdings" w:hint="default"/>
      </w:rPr>
    </w:lvl>
    <w:lvl w:ilvl="3" w:tplc="15CA4FD4" w:tentative="1">
      <w:start w:val="1"/>
      <w:numFmt w:val="bullet"/>
      <w:lvlText w:val=""/>
      <w:lvlJc w:val="left"/>
      <w:pPr>
        <w:ind w:left="2045" w:hanging="420"/>
      </w:pPr>
      <w:rPr>
        <w:rFonts w:ascii="Wingdings" w:hAnsi="Wingdings" w:hint="default"/>
      </w:rPr>
    </w:lvl>
    <w:lvl w:ilvl="4" w:tplc="0AAA6816" w:tentative="1">
      <w:start w:val="1"/>
      <w:numFmt w:val="bullet"/>
      <w:lvlText w:val=""/>
      <w:lvlJc w:val="left"/>
      <w:pPr>
        <w:ind w:left="2465" w:hanging="420"/>
      </w:pPr>
      <w:rPr>
        <w:rFonts w:ascii="Wingdings" w:hAnsi="Wingdings" w:hint="default"/>
      </w:rPr>
    </w:lvl>
    <w:lvl w:ilvl="5" w:tplc="77EAC542" w:tentative="1">
      <w:start w:val="1"/>
      <w:numFmt w:val="bullet"/>
      <w:lvlText w:val=""/>
      <w:lvlJc w:val="left"/>
      <w:pPr>
        <w:ind w:left="2885" w:hanging="420"/>
      </w:pPr>
      <w:rPr>
        <w:rFonts w:ascii="Wingdings" w:hAnsi="Wingdings" w:hint="default"/>
      </w:rPr>
    </w:lvl>
    <w:lvl w:ilvl="6" w:tplc="1F486EE8" w:tentative="1">
      <w:start w:val="1"/>
      <w:numFmt w:val="bullet"/>
      <w:lvlText w:val=""/>
      <w:lvlJc w:val="left"/>
      <w:pPr>
        <w:ind w:left="3305" w:hanging="420"/>
      </w:pPr>
      <w:rPr>
        <w:rFonts w:ascii="Wingdings" w:hAnsi="Wingdings" w:hint="default"/>
      </w:rPr>
    </w:lvl>
    <w:lvl w:ilvl="7" w:tplc="543CDCC6" w:tentative="1">
      <w:start w:val="1"/>
      <w:numFmt w:val="bullet"/>
      <w:lvlText w:val=""/>
      <w:lvlJc w:val="left"/>
      <w:pPr>
        <w:ind w:left="3725" w:hanging="420"/>
      </w:pPr>
      <w:rPr>
        <w:rFonts w:ascii="Wingdings" w:hAnsi="Wingdings" w:hint="default"/>
      </w:rPr>
    </w:lvl>
    <w:lvl w:ilvl="8" w:tplc="51604FA4" w:tentative="1">
      <w:start w:val="1"/>
      <w:numFmt w:val="bullet"/>
      <w:lvlText w:val=""/>
      <w:lvlJc w:val="left"/>
      <w:pPr>
        <w:ind w:left="4145" w:hanging="420"/>
      </w:pPr>
      <w:rPr>
        <w:rFonts w:ascii="Wingdings" w:hAnsi="Wingdings" w:hint="default"/>
      </w:rPr>
    </w:lvl>
  </w:abstractNum>
  <w:abstractNum w:abstractNumId="28">
    <w:nsid w:val="565C596F"/>
    <w:multiLevelType w:val="hybridMultilevel"/>
    <w:tmpl w:val="9C48F2CC"/>
    <w:lvl w:ilvl="0" w:tplc="34C83C38">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29">
    <w:nsid w:val="571F0AB5"/>
    <w:multiLevelType w:val="hybridMultilevel"/>
    <w:tmpl w:val="DEAADE42"/>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30">
    <w:nsid w:val="5DBA63B1"/>
    <w:multiLevelType w:val="hybridMultilevel"/>
    <w:tmpl w:val="1764C508"/>
    <w:lvl w:ilvl="0" w:tplc="AE86D26E">
      <w:start w:val="1"/>
      <w:numFmt w:val="decimalEnclosedCircle"/>
      <w:lvlText w:val="%1"/>
      <w:lvlJc w:val="left"/>
      <w:pPr>
        <w:ind w:left="1148" w:hanging="360"/>
      </w:pPr>
      <w:rPr>
        <w:rFonts w:ascii="宋体" w:eastAsia="宋体" w:hAnsi="宋体" w:cs="宋体" w:hint="default"/>
        <w:color w:val="333333"/>
        <w:sz w:val="18"/>
      </w:rPr>
    </w:lvl>
    <w:lvl w:ilvl="1" w:tplc="04090019" w:tentative="1">
      <w:start w:val="1"/>
      <w:numFmt w:val="lowerLetter"/>
      <w:lvlText w:val="%2)"/>
      <w:lvlJc w:val="left"/>
      <w:pPr>
        <w:ind w:left="1628" w:hanging="420"/>
      </w:pPr>
      <w:rPr>
        <w:rFonts w:cs="Times New Roman"/>
      </w:rPr>
    </w:lvl>
    <w:lvl w:ilvl="2" w:tplc="0409001B" w:tentative="1">
      <w:start w:val="1"/>
      <w:numFmt w:val="lowerRoman"/>
      <w:lvlText w:val="%3."/>
      <w:lvlJc w:val="right"/>
      <w:pPr>
        <w:ind w:left="2048" w:hanging="420"/>
      </w:pPr>
      <w:rPr>
        <w:rFonts w:cs="Times New Roman"/>
      </w:rPr>
    </w:lvl>
    <w:lvl w:ilvl="3" w:tplc="0409000F" w:tentative="1">
      <w:start w:val="1"/>
      <w:numFmt w:val="decimal"/>
      <w:lvlText w:val="%4."/>
      <w:lvlJc w:val="left"/>
      <w:pPr>
        <w:ind w:left="2468" w:hanging="420"/>
      </w:pPr>
      <w:rPr>
        <w:rFonts w:cs="Times New Roman"/>
      </w:rPr>
    </w:lvl>
    <w:lvl w:ilvl="4" w:tplc="04090019" w:tentative="1">
      <w:start w:val="1"/>
      <w:numFmt w:val="lowerLetter"/>
      <w:lvlText w:val="%5)"/>
      <w:lvlJc w:val="left"/>
      <w:pPr>
        <w:ind w:left="2888" w:hanging="420"/>
      </w:pPr>
      <w:rPr>
        <w:rFonts w:cs="Times New Roman"/>
      </w:rPr>
    </w:lvl>
    <w:lvl w:ilvl="5" w:tplc="0409001B" w:tentative="1">
      <w:start w:val="1"/>
      <w:numFmt w:val="lowerRoman"/>
      <w:lvlText w:val="%6."/>
      <w:lvlJc w:val="right"/>
      <w:pPr>
        <w:ind w:left="3308" w:hanging="420"/>
      </w:pPr>
      <w:rPr>
        <w:rFonts w:cs="Times New Roman"/>
      </w:rPr>
    </w:lvl>
    <w:lvl w:ilvl="6" w:tplc="0409000F" w:tentative="1">
      <w:start w:val="1"/>
      <w:numFmt w:val="decimal"/>
      <w:lvlText w:val="%7."/>
      <w:lvlJc w:val="left"/>
      <w:pPr>
        <w:ind w:left="3728" w:hanging="420"/>
      </w:pPr>
      <w:rPr>
        <w:rFonts w:cs="Times New Roman"/>
      </w:rPr>
    </w:lvl>
    <w:lvl w:ilvl="7" w:tplc="04090019" w:tentative="1">
      <w:start w:val="1"/>
      <w:numFmt w:val="lowerLetter"/>
      <w:lvlText w:val="%8)"/>
      <w:lvlJc w:val="left"/>
      <w:pPr>
        <w:ind w:left="4148" w:hanging="420"/>
      </w:pPr>
      <w:rPr>
        <w:rFonts w:cs="Times New Roman"/>
      </w:rPr>
    </w:lvl>
    <w:lvl w:ilvl="8" w:tplc="0409001B" w:tentative="1">
      <w:start w:val="1"/>
      <w:numFmt w:val="lowerRoman"/>
      <w:lvlText w:val="%9."/>
      <w:lvlJc w:val="right"/>
      <w:pPr>
        <w:ind w:left="4568" w:hanging="420"/>
      </w:pPr>
      <w:rPr>
        <w:rFonts w:cs="Times New Roman"/>
      </w:rPr>
    </w:lvl>
  </w:abstractNum>
  <w:abstractNum w:abstractNumId="31">
    <w:nsid w:val="5E286CBB"/>
    <w:multiLevelType w:val="hybridMultilevel"/>
    <w:tmpl w:val="DB34E480"/>
    <w:lvl w:ilvl="0" w:tplc="5B240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FB2786C"/>
    <w:multiLevelType w:val="hybridMultilevel"/>
    <w:tmpl w:val="22BA9310"/>
    <w:lvl w:ilvl="0" w:tplc="44D28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FFA4CE5"/>
    <w:multiLevelType w:val="hybridMultilevel"/>
    <w:tmpl w:val="9C48F2CC"/>
    <w:lvl w:ilvl="0" w:tplc="34C83C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611D5B06"/>
    <w:multiLevelType w:val="multilevel"/>
    <w:tmpl w:val="69A8CFA0"/>
    <w:lvl w:ilvl="0">
      <w:start w:val="1"/>
      <w:numFmt w:val="decimal"/>
      <w:pStyle w:val="1"/>
      <w:lvlText w:val="%1"/>
      <w:lvlJc w:val="left"/>
      <w:pPr>
        <w:tabs>
          <w:tab w:val="num" w:pos="432"/>
        </w:tabs>
        <w:ind w:left="432" w:hanging="432"/>
      </w:pPr>
      <w:rPr>
        <w:rFonts w:hint="eastAsia"/>
        <w:b/>
        <w:i w:val="0"/>
        <w:sz w:val="32"/>
      </w:rPr>
    </w:lvl>
    <w:lvl w:ilvl="1">
      <w:start w:val="1"/>
      <w:numFmt w:val="decimal"/>
      <w:pStyle w:val="20"/>
      <w:lvlText w:val="%1.%2"/>
      <w:lvlJc w:val="left"/>
      <w:pPr>
        <w:tabs>
          <w:tab w:val="num" w:pos="576"/>
        </w:tabs>
        <w:ind w:left="576" w:hanging="576"/>
      </w:pPr>
      <w:rPr>
        <w:rFonts w:hint="eastAsia"/>
        <w:b/>
        <w:i w:val="0"/>
        <w:sz w:val="30"/>
      </w:rPr>
    </w:lvl>
    <w:lvl w:ilvl="2">
      <w:start w:val="1"/>
      <w:numFmt w:val="decimal"/>
      <w:pStyle w:val="3"/>
      <w:lvlText w:val="%1.%2.%3"/>
      <w:lvlJc w:val="left"/>
      <w:pPr>
        <w:tabs>
          <w:tab w:val="num" w:pos="720"/>
        </w:tabs>
        <w:ind w:left="720" w:hanging="720"/>
      </w:pPr>
      <w:rPr>
        <w:rFonts w:hint="eastAsia"/>
        <w:b/>
        <w:i w:val="0"/>
        <w:sz w:val="28"/>
      </w:rPr>
    </w:lvl>
    <w:lvl w:ilvl="3">
      <w:start w:val="1"/>
      <w:numFmt w:val="decimal"/>
      <w:pStyle w:val="4"/>
      <w:lvlText w:val="%1.%2.%3.%4"/>
      <w:lvlJc w:val="left"/>
      <w:pPr>
        <w:tabs>
          <w:tab w:val="num" w:pos="864"/>
        </w:tabs>
        <w:ind w:left="864" w:hanging="864"/>
      </w:pPr>
      <w:rPr>
        <w:rFonts w:hint="eastAsia"/>
        <w:b/>
        <w:i w:val="0"/>
        <w:sz w:val="24"/>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b/>
        <w:i w:val="0"/>
        <w:sz w:val="21"/>
        <w:szCs w:val="21"/>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5">
    <w:nsid w:val="668A111E"/>
    <w:multiLevelType w:val="hybridMultilevel"/>
    <w:tmpl w:val="9C48F2CC"/>
    <w:lvl w:ilvl="0" w:tplc="34C83C38">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36">
    <w:nsid w:val="681F3B46"/>
    <w:multiLevelType w:val="hybridMultilevel"/>
    <w:tmpl w:val="57F49286"/>
    <w:lvl w:ilvl="0" w:tplc="04090001">
      <w:start w:val="1"/>
      <w:numFmt w:val="bullet"/>
      <w:lvlText w:val=""/>
      <w:lvlJc w:val="left"/>
      <w:pPr>
        <w:ind w:left="1320" w:hanging="480"/>
      </w:pPr>
      <w:rPr>
        <w:rFonts w:ascii="Wingdings" w:hAnsi="Wingdings" w:hint="default"/>
      </w:rPr>
    </w:lvl>
    <w:lvl w:ilvl="1" w:tplc="237826BE" w:tentative="1">
      <w:start w:val="1"/>
      <w:numFmt w:val="lowerLetter"/>
      <w:lvlText w:val="%2)"/>
      <w:lvlJc w:val="left"/>
      <w:pPr>
        <w:ind w:left="1680" w:hanging="420"/>
      </w:pPr>
      <w:rPr>
        <w:rFonts w:cs="Times New Roman"/>
      </w:rPr>
    </w:lvl>
    <w:lvl w:ilvl="2" w:tplc="B94C0A82" w:tentative="1">
      <w:start w:val="1"/>
      <w:numFmt w:val="lowerRoman"/>
      <w:lvlText w:val="%3."/>
      <w:lvlJc w:val="right"/>
      <w:pPr>
        <w:ind w:left="2100" w:hanging="420"/>
      </w:pPr>
      <w:rPr>
        <w:rFonts w:cs="Times New Roman"/>
      </w:rPr>
    </w:lvl>
    <w:lvl w:ilvl="3" w:tplc="5EF8BC7E" w:tentative="1">
      <w:start w:val="1"/>
      <w:numFmt w:val="decimal"/>
      <w:lvlText w:val="%4."/>
      <w:lvlJc w:val="left"/>
      <w:pPr>
        <w:ind w:left="2520" w:hanging="420"/>
      </w:pPr>
      <w:rPr>
        <w:rFonts w:cs="Times New Roman"/>
      </w:rPr>
    </w:lvl>
    <w:lvl w:ilvl="4" w:tplc="A98E42CE" w:tentative="1">
      <w:start w:val="1"/>
      <w:numFmt w:val="lowerLetter"/>
      <w:lvlText w:val="%5)"/>
      <w:lvlJc w:val="left"/>
      <w:pPr>
        <w:ind w:left="2940" w:hanging="420"/>
      </w:pPr>
      <w:rPr>
        <w:rFonts w:cs="Times New Roman"/>
      </w:rPr>
    </w:lvl>
    <w:lvl w:ilvl="5" w:tplc="25D4A9AE" w:tentative="1">
      <w:start w:val="1"/>
      <w:numFmt w:val="lowerRoman"/>
      <w:lvlText w:val="%6."/>
      <w:lvlJc w:val="right"/>
      <w:pPr>
        <w:ind w:left="3360" w:hanging="420"/>
      </w:pPr>
      <w:rPr>
        <w:rFonts w:cs="Times New Roman"/>
      </w:rPr>
    </w:lvl>
    <w:lvl w:ilvl="6" w:tplc="EC9258F2" w:tentative="1">
      <w:start w:val="1"/>
      <w:numFmt w:val="decimal"/>
      <w:lvlText w:val="%7."/>
      <w:lvlJc w:val="left"/>
      <w:pPr>
        <w:ind w:left="3780" w:hanging="420"/>
      </w:pPr>
      <w:rPr>
        <w:rFonts w:cs="Times New Roman"/>
      </w:rPr>
    </w:lvl>
    <w:lvl w:ilvl="7" w:tplc="A3940E06" w:tentative="1">
      <w:start w:val="1"/>
      <w:numFmt w:val="lowerLetter"/>
      <w:lvlText w:val="%8)"/>
      <w:lvlJc w:val="left"/>
      <w:pPr>
        <w:ind w:left="4200" w:hanging="420"/>
      </w:pPr>
      <w:rPr>
        <w:rFonts w:cs="Times New Roman"/>
      </w:rPr>
    </w:lvl>
    <w:lvl w:ilvl="8" w:tplc="5D16B2F4" w:tentative="1">
      <w:start w:val="1"/>
      <w:numFmt w:val="lowerRoman"/>
      <w:lvlText w:val="%9."/>
      <w:lvlJc w:val="right"/>
      <w:pPr>
        <w:ind w:left="4620" w:hanging="420"/>
      </w:pPr>
      <w:rPr>
        <w:rFonts w:cs="Times New Roman"/>
      </w:rPr>
    </w:lvl>
  </w:abstractNum>
  <w:abstractNum w:abstractNumId="37">
    <w:nsid w:val="6A516EF5"/>
    <w:multiLevelType w:val="hybridMultilevel"/>
    <w:tmpl w:val="9C48F2CC"/>
    <w:lvl w:ilvl="0" w:tplc="34C83C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73677421"/>
    <w:multiLevelType w:val="hybridMultilevel"/>
    <w:tmpl w:val="6F36E0E2"/>
    <w:lvl w:ilvl="0" w:tplc="0409000D">
      <w:start w:val="1"/>
      <w:numFmt w:val="bullet"/>
      <w:pStyle w:val="QB100"/>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39">
    <w:nsid w:val="75A80237"/>
    <w:multiLevelType w:val="multilevel"/>
    <w:tmpl w:val="75FCDFAC"/>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0">
    <w:nsid w:val="7E2946AA"/>
    <w:multiLevelType w:val="hybridMultilevel"/>
    <w:tmpl w:val="F1201EEE"/>
    <w:lvl w:ilvl="0" w:tplc="D4BA7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F901120"/>
    <w:multiLevelType w:val="hybridMultilevel"/>
    <w:tmpl w:val="9C48F2CC"/>
    <w:lvl w:ilvl="0" w:tplc="34C83C38">
      <w:start w:val="1"/>
      <w:numFmt w:val="decimal"/>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num w:numId="1">
    <w:abstractNumId w:val="34"/>
  </w:num>
  <w:num w:numId="2">
    <w:abstractNumId w:val="1"/>
  </w:num>
  <w:num w:numId="3">
    <w:abstractNumId w:val="0"/>
  </w:num>
  <w:num w:numId="4">
    <w:abstractNumId w:val="39"/>
  </w:num>
  <w:num w:numId="5">
    <w:abstractNumId w:val="38"/>
  </w:num>
  <w:num w:numId="6">
    <w:abstractNumId w:val="25"/>
  </w:num>
  <w:num w:numId="7">
    <w:abstractNumId w:val="41"/>
  </w:num>
  <w:num w:numId="8">
    <w:abstractNumId w:val="27"/>
  </w:num>
  <w:num w:numId="9">
    <w:abstractNumId w:val="17"/>
  </w:num>
  <w:num w:numId="10">
    <w:abstractNumId w:val="24"/>
  </w:num>
  <w:num w:numId="11">
    <w:abstractNumId w:val="14"/>
  </w:num>
  <w:num w:numId="12">
    <w:abstractNumId w:val="11"/>
  </w:num>
  <w:num w:numId="13">
    <w:abstractNumId w:val="30"/>
  </w:num>
  <w:num w:numId="14">
    <w:abstractNumId w:val="20"/>
  </w:num>
  <w:num w:numId="15">
    <w:abstractNumId w:val="40"/>
  </w:num>
  <w:num w:numId="16">
    <w:abstractNumId w:val="21"/>
  </w:num>
  <w:num w:numId="17">
    <w:abstractNumId w:val="6"/>
  </w:num>
  <w:num w:numId="18">
    <w:abstractNumId w:val="2"/>
  </w:num>
  <w:num w:numId="19">
    <w:abstractNumId w:val="26"/>
  </w:num>
  <w:num w:numId="20">
    <w:abstractNumId w:val="10"/>
  </w:num>
  <w:num w:numId="21">
    <w:abstractNumId w:val="34"/>
  </w:num>
  <w:num w:numId="22">
    <w:abstractNumId w:val="34"/>
  </w:num>
  <w:num w:numId="23">
    <w:abstractNumId w:val="12"/>
  </w:num>
  <w:num w:numId="24">
    <w:abstractNumId w:val="3"/>
  </w:num>
  <w:num w:numId="25">
    <w:abstractNumId w:val="34"/>
  </w:num>
  <w:num w:numId="26">
    <w:abstractNumId w:val="34"/>
  </w:num>
  <w:num w:numId="27">
    <w:abstractNumId w:val="34"/>
  </w:num>
  <w:num w:numId="28">
    <w:abstractNumId w:val="33"/>
  </w:num>
  <w:num w:numId="29">
    <w:abstractNumId w:val="35"/>
  </w:num>
  <w:num w:numId="30">
    <w:abstractNumId w:val="28"/>
  </w:num>
  <w:num w:numId="31">
    <w:abstractNumId w:val="22"/>
  </w:num>
  <w:num w:numId="32">
    <w:abstractNumId w:val="8"/>
  </w:num>
  <w:num w:numId="33">
    <w:abstractNumId w:val="4"/>
  </w:num>
  <w:num w:numId="34">
    <w:abstractNumId w:val="18"/>
  </w:num>
  <w:num w:numId="35">
    <w:abstractNumId w:val="9"/>
  </w:num>
  <w:num w:numId="36">
    <w:abstractNumId w:val="36"/>
  </w:num>
  <w:num w:numId="37">
    <w:abstractNumId w:val="29"/>
  </w:num>
  <w:num w:numId="38">
    <w:abstractNumId w:val="5"/>
  </w:num>
  <w:num w:numId="39">
    <w:abstractNumId w:val="23"/>
  </w:num>
  <w:num w:numId="40">
    <w:abstractNumId w:val="37"/>
  </w:num>
  <w:num w:numId="41">
    <w:abstractNumId w:val="15"/>
  </w:num>
  <w:num w:numId="42">
    <w:abstractNumId w:val="7"/>
  </w:num>
  <w:num w:numId="43">
    <w:abstractNumId w:val="13"/>
  </w:num>
  <w:num w:numId="44">
    <w:abstractNumId w:val="16"/>
  </w:num>
  <w:num w:numId="45">
    <w:abstractNumId w:val="32"/>
  </w:num>
  <w:num w:numId="46">
    <w:abstractNumId w:val="31"/>
  </w:num>
  <w:num w:numId="47">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style="v-text-anchor:middle" fill="f" fillcolor="yellow" stroke="f" strokecolor="#9cf">
      <v:fill color="yellow" on="f"/>
      <v:stroke color="#9cf" weight="1.25pt" on="f"/>
      <v:shadow color="#5f87d7"/>
      <v:textbox style="mso-fit-shape-to-text:t" inset="2.5mm,1.3mm,2.5mm,1.3mm"/>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FDE"/>
    <w:rsid w:val="0000015C"/>
    <w:rsid w:val="00003F68"/>
    <w:rsid w:val="00006C94"/>
    <w:rsid w:val="00007A74"/>
    <w:rsid w:val="0001001B"/>
    <w:rsid w:val="0001008E"/>
    <w:rsid w:val="00010327"/>
    <w:rsid w:val="00010948"/>
    <w:rsid w:val="00012550"/>
    <w:rsid w:val="00013089"/>
    <w:rsid w:val="0001397E"/>
    <w:rsid w:val="00014DC6"/>
    <w:rsid w:val="000167AB"/>
    <w:rsid w:val="00016DE7"/>
    <w:rsid w:val="0001705F"/>
    <w:rsid w:val="00017959"/>
    <w:rsid w:val="00020DA9"/>
    <w:rsid w:val="000211DB"/>
    <w:rsid w:val="0002127C"/>
    <w:rsid w:val="00021600"/>
    <w:rsid w:val="00021AA7"/>
    <w:rsid w:val="00022529"/>
    <w:rsid w:val="000235FA"/>
    <w:rsid w:val="0002602F"/>
    <w:rsid w:val="00026CB8"/>
    <w:rsid w:val="00026DF2"/>
    <w:rsid w:val="00027033"/>
    <w:rsid w:val="00027B8D"/>
    <w:rsid w:val="00027BFB"/>
    <w:rsid w:val="00031804"/>
    <w:rsid w:val="00031E84"/>
    <w:rsid w:val="00032E9D"/>
    <w:rsid w:val="00033595"/>
    <w:rsid w:val="0003431C"/>
    <w:rsid w:val="00034EBA"/>
    <w:rsid w:val="00035DC0"/>
    <w:rsid w:val="000367C5"/>
    <w:rsid w:val="00036F89"/>
    <w:rsid w:val="00037BD2"/>
    <w:rsid w:val="000400FE"/>
    <w:rsid w:val="00040374"/>
    <w:rsid w:val="000406A5"/>
    <w:rsid w:val="00041821"/>
    <w:rsid w:val="00042004"/>
    <w:rsid w:val="000423A0"/>
    <w:rsid w:val="00042AA2"/>
    <w:rsid w:val="00042D1E"/>
    <w:rsid w:val="00042D21"/>
    <w:rsid w:val="000431E8"/>
    <w:rsid w:val="00043D37"/>
    <w:rsid w:val="00045457"/>
    <w:rsid w:val="0004573E"/>
    <w:rsid w:val="000457A2"/>
    <w:rsid w:val="00045FED"/>
    <w:rsid w:val="000509FB"/>
    <w:rsid w:val="00052A6C"/>
    <w:rsid w:val="00052D77"/>
    <w:rsid w:val="00055890"/>
    <w:rsid w:val="00056469"/>
    <w:rsid w:val="00056C2F"/>
    <w:rsid w:val="000570AC"/>
    <w:rsid w:val="0006055D"/>
    <w:rsid w:val="000618A8"/>
    <w:rsid w:val="00061B29"/>
    <w:rsid w:val="00061BDD"/>
    <w:rsid w:val="00062D80"/>
    <w:rsid w:val="00062E95"/>
    <w:rsid w:val="00063AAA"/>
    <w:rsid w:val="000642A7"/>
    <w:rsid w:val="000655C8"/>
    <w:rsid w:val="00067899"/>
    <w:rsid w:val="00067BCC"/>
    <w:rsid w:val="00070527"/>
    <w:rsid w:val="00070DEC"/>
    <w:rsid w:val="00070FC3"/>
    <w:rsid w:val="000712FB"/>
    <w:rsid w:val="00072135"/>
    <w:rsid w:val="000726D4"/>
    <w:rsid w:val="00073178"/>
    <w:rsid w:val="00073F5D"/>
    <w:rsid w:val="00076585"/>
    <w:rsid w:val="000767F1"/>
    <w:rsid w:val="00076EB5"/>
    <w:rsid w:val="00076EB9"/>
    <w:rsid w:val="00080372"/>
    <w:rsid w:val="00080953"/>
    <w:rsid w:val="00081E06"/>
    <w:rsid w:val="0008261A"/>
    <w:rsid w:val="000834F0"/>
    <w:rsid w:val="00084647"/>
    <w:rsid w:val="00084EF1"/>
    <w:rsid w:val="00086216"/>
    <w:rsid w:val="0008624F"/>
    <w:rsid w:val="000865AE"/>
    <w:rsid w:val="00086A0C"/>
    <w:rsid w:val="00087903"/>
    <w:rsid w:val="00087AFB"/>
    <w:rsid w:val="00087B98"/>
    <w:rsid w:val="00090A73"/>
    <w:rsid w:val="0009166D"/>
    <w:rsid w:val="00091C75"/>
    <w:rsid w:val="000928D8"/>
    <w:rsid w:val="00092D0C"/>
    <w:rsid w:val="0009582D"/>
    <w:rsid w:val="00096021"/>
    <w:rsid w:val="000A05CB"/>
    <w:rsid w:val="000A12DC"/>
    <w:rsid w:val="000A1352"/>
    <w:rsid w:val="000A1809"/>
    <w:rsid w:val="000A4363"/>
    <w:rsid w:val="000A4F1C"/>
    <w:rsid w:val="000A50F6"/>
    <w:rsid w:val="000A5849"/>
    <w:rsid w:val="000A5954"/>
    <w:rsid w:val="000A5B5C"/>
    <w:rsid w:val="000A6072"/>
    <w:rsid w:val="000A6088"/>
    <w:rsid w:val="000A7765"/>
    <w:rsid w:val="000B0784"/>
    <w:rsid w:val="000B1272"/>
    <w:rsid w:val="000B1721"/>
    <w:rsid w:val="000B1C4F"/>
    <w:rsid w:val="000B1CFF"/>
    <w:rsid w:val="000B20FF"/>
    <w:rsid w:val="000B2C0E"/>
    <w:rsid w:val="000B2DEF"/>
    <w:rsid w:val="000B3DB5"/>
    <w:rsid w:val="000B4791"/>
    <w:rsid w:val="000B5151"/>
    <w:rsid w:val="000B596C"/>
    <w:rsid w:val="000B59D8"/>
    <w:rsid w:val="000C007A"/>
    <w:rsid w:val="000C1784"/>
    <w:rsid w:val="000C1A00"/>
    <w:rsid w:val="000C1DC4"/>
    <w:rsid w:val="000C3EB3"/>
    <w:rsid w:val="000C4226"/>
    <w:rsid w:val="000C4419"/>
    <w:rsid w:val="000C46AF"/>
    <w:rsid w:val="000C4B87"/>
    <w:rsid w:val="000C632F"/>
    <w:rsid w:val="000C675E"/>
    <w:rsid w:val="000D1874"/>
    <w:rsid w:val="000D1E50"/>
    <w:rsid w:val="000D1F38"/>
    <w:rsid w:val="000D2247"/>
    <w:rsid w:val="000D26CE"/>
    <w:rsid w:val="000D2B80"/>
    <w:rsid w:val="000D38E4"/>
    <w:rsid w:val="000D544C"/>
    <w:rsid w:val="000D62D8"/>
    <w:rsid w:val="000D6ADA"/>
    <w:rsid w:val="000D6F88"/>
    <w:rsid w:val="000D7BEB"/>
    <w:rsid w:val="000D7E1C"/>
    <w:rsid w:val="000E1B81"/>
    <w:rsid w:val="000E346F"/>
    <w:rsid w:val="000E4340"/>
    <w:rsid w:val="000E4595"/>
    <w:rsid w:val="000E55C4"/>
    <w:rsid w:val="000E5999"/>
    <w:rsid w:val="000F05C5"/>
    <w:rsid w:val="000F0B2C"/>
    <w:rsid w:val="000F1805"/>
    <w:rsid w:val="000F30A4"/>
    <w:rsid w:val="000F3935"/>
    <w:rsid w:val="000F42E8"/>
    <w:rsid w:val="000F5335"/>
    <w:rsid w:val="000F70C3"/>
    <w:rsid w:val="000F7213"/>
    <w:rsid w:val="000F7FE3"/>
    <w:rsid w:val="00100332"/>
    <w:rsid w:val="0010078E"/>
    <w:rsid w:val="00101002"/>
    <w:rsid w:val="0010122B"/>
    <w:rsid w:val="00102647"/>
    <w:rsid w:val="00102B6C"/>
    <w:rsid w:val="00105A7A"/>
    <w:rsid w:val="00110489"/>
    <w:rsid w:val="001116B4"/>
    <w:rsid w:val="00111B1E"/>
    <w:rsid w:val="0011294B"/>
    <w:rsid w:val="00112A45"/>
    <w:rsid w:val="00112B8B"/>
    <w:rsid w:val="00112E08"/>
    <w:rsid w:val="0011362B"/>
    <w:rsid w:val="00113926"/>
    <w:rsid w:val="001175F5"/>
    <w:rsid w:val="001178E8"/>
    <w:rsid w:val="00120642"/>
    <w:rsid w:val="001217D7"/>
    <w:rsid w:val="00123E1E"/>
    <w:rsid w:val="00124D89"/>
    <w:rsid w:val="0012507F"/>
    <w:rsid w:val="00125AC4"/>
    <w:rsid w:val="00125CD0"/>
    <w:rsid w:val="00125D07"/>
    <w:rsid w:val="00126387"/>
    <w:rsid w:val="00126767"/>
    <w:rsid w:val="00131609"/>
    <w:rsid w:val="0013181A"/>
    <w:rsid w:val="001326D0"/>
    <w:rsid w:val="00133418"/>
    <w:rsid w:val="00133DFE"/>
    <w:rsid w:val="001341B0"/>
    <w:rsid w:val="00134B07"/>
    <w:rsid w:val="00134F38"/>
    <w:rsid w:val="001354FC"/>
    <w:rsid w:val="00136169"/>
    <w:rsid w:val="00136E53"/>
    <w:rsid w:val="001378CB"/>
    <w:rsid w:val="00137BE2"/>
    <w:rsid w:val="00137C9C"/>
    <w:rsid w:val="00140012"/>
    <w:rsid w:val="0014085F"/>
    <w:rsid w:val="00140990"/>
    <w:rsid w:val="00140E15"/>
    <w:rsid w:val="001411EF"/>
    <w:rsid w:val="00141DB7"/>
    <w:rsid w:val="0014289C"/>
    <w:rsid w:val="00142AF2"/>
    <w:rsid w:val="00143A2B"/>
    <w:rsid w:val="00144D46"/>
    <w:rsid w:val="001450A3"/>
    <w:rsid w:val="00146A30"/>
    <w:rsid w:val="00146C31"/>
    <w:rsid w:val="00147FC2"/>
    <w:rsid w:val="00150476"/>
    <w:rsid w:val="001510FE"/>
    <w:rsid w:val="001512FD"/>
    <w:rsid w:val="001518FF"/>
    <w:rsid w:val="001519AD"/>
    <w:rsid w:val="001522BE"/>
    <w:rsid w:val="00152E27"/>
    <w:rsid w:val="0015466F"/>
    <w:rsid w:val="00155259"/>
    <w:rsid w:val="00155D96"/>
    <w:rsid w:val="00157106"/>
    <w:rsid w:val="00157FFB"/>
    <w:rsid w:val="0016016D"/>
    <w:rsid w:val="00160553"/>
    <w:rsid w:val="00160794"/>
    <w:rsid w:val="00161C7A"/>
    <w:rsid w:val="00162BFD"/>
    <w:rsid w:val="00162CEA"/>
    <w:rsid w:val="00163C9E"/>
    <w:rsid w:val="001646F5"/>
    <w:rsid w:val="0016658B"/>
    <w:rsid w:val="001677FF"/>
    <w:rsid w:val="0017069E"/>
    <w:rsid w:val="00171D81"/>
    <w:rsid w:val="0017254C"/>
    <w:rsid w:val="001741C5"/>
    <w:rsid w:val="00174693"/>
    <w:rsid w:val="001749A0"/>
    <w:rsid w:val="00174A35"/>
    <w:rsid w:val="0017620E"/>
    <w:rsid w:val="00177D0B"/>
    <w:rsid w:val="00177F5C"/>
    <w:rsid w:val="001802E8"/>
    <w:rsid w:val="00180DE2"/>
    <w:rsid w:val="001818B8"/>
    <w:rsid w:val="00181A1B"/>
    <w:rsid w:val="0018281B"/>
    <w:rsid w:val="00182CEE"/>
    <w:rsid w:val="00182D92"/>
    <w:rsid w:val="00184211"/>
    <w:rsid w:val="00184633"/>
    <w:rsid w:val="00185EB2"/>
    <w:rsid w:val="00185F53"/>
    <w:rsid w:val="001875A9"/>
    <w:rsid w:val="00191B84"/>
    <w:rsid w:val="00191F1A"/>
    <w:rsid w:val="00193E1D"/>
    <w:rsid w:val="001951F3"/>
    <w:rsid w:val="00195E8F"/>
    <w:rsid w:val="00196CBE"/>
    <w:rsid w:val="001970C3"/>
    <w:rsid w:val="001972AA"/>
    <w:rsid w:val="00197978"/>
    <w:rsid w:val="00197E79"/>
    <w:rsid w:val="001A19BB"/>
    <w:rsid w:val="001A1E9F"/>
    <w:rsid w:val="001A23E1"/>
    <w:rsid w:val="001A2684"/>
    <w:rsid w:val="001A5081"/>
    <w:rsid w:val="001A51F7"/>
    <w:rsid w:val="001A58AD"/>
    <w:rsid w:val="001A5D08"/>
    <w:rsid w:val="001A61EF"/>
    <w:rsid w:val="001A718F"/>
    <w:rsid w:val="001A7934"/>
    <w:rsid w:val="001A7F19"/>
    <w:rsid w:val="001B10C3"/>
    <w:rsid w:val="001B462E"/>
    <w:rsid w:val="001B4B2B"/>
    <w:rsid w:val="001B4DCE"/>
    <w:rsid w:val="001B53CD"/>
    <w:rsid w:val="001B5863"/>
    <w:rsid w:val="001B5CA8"/>
    <w:rsid w:val="001B6843"/>
    <w:rsid w:val="001B6C25"/>
    <w:rsid w:val="001B6EB9"/>
    <w:rsid w:val="001B76E7"/>
    <w:rsid w:val="001C01B8"/>
    <w:rsid w:val="001C0CA5"/>
    <w:rsid w:val="001C16D9"/>
    <w:rsid w:val="001C2D08"/>
    <w:rsid w:val="001C31AF"/>
    <w:rsid w:val="001C39C5"/>
    <w:rsid w:val="001C3CC0"/>
    <w:rsid w:val="001C3E30"/>
    <w:rsid w:val="001C4234"/>
    <w:rsid w:val="001C5773"/>
    <w:rsid w:val="001C5F0A"/>
    <w:rsid w:val="001C68A2"/>
    <w:rsid w:val="001C7B82"/>
    <w:rsid w:val="001D03CF"/>
    <w:rsid w:val="001D084F"/>
    <w:rsid w:val="001D0E77"/>
    <w:rsid w:val="001D15F7"/>
    <w:rsid w:val="001D160D"/>
    <w:rsid w:val="001D20DD"/>
    <w:rsid w:val="001D3658"/>
    <w:rsid w:val="001D3E72"/>
    <w:rsid w:val="001D5910"/>
    <w:rsid w:val="001D5EBA"/>
    <w:rsid w:val="001D6327"/>
    <w:rsid w:val="001D72D1"/>
    <w:rsid w:val="001D795A"/>
    <w:rsid w:val="001D7BBD"/>
    <w:rsid w:val="001E0462"/>
    <w:rsid w:val="001E0D50"/>
    <w:rsid w:val="001E17E2"/>
    <w:rsid w:val="001E1840"/>
    <w:rsid w:val="001E378A"/>
    <w:rsid w:val="001E5C6E"/>
    <w:rsid w:val="001E6074"/>
    <w:rsid w:val="001E7CDF"/>
    <w:rsid w:val="001F0B38"/>
    <w:rsid w:val="001F0C72"/>
    <w:rsid w:val="001F1033"/>
    <w:rsid w:val="001F141B"/>
    <w:rsid w:val="001F1472"/>
    <w:rsid w:val="001F1624"/>
    <w:rsid w:val="001F1A30"/>
    <w:rsid w:val="001F21DA"/>
    <w:rsid w:val="001F2A25"/>
    <w:rsid w:val="001F2C67"/>
    <w:rsid w:val="001F4116"/>
    <w:rsid w:val="001F5591"/>
    <w:rsid w:val="001F66FB"/>
    <w:rsid w:val="001F6F13"/>
    <w:rsid w:val="001F7462"/>
    <w:rsid w:val="001F7476"/>
    <w:rsid w:val="001F7BDB"/>
    <w:rsid w:val="002008EF"/>
    <w:rsid w:val="002009B3"/>
    <w:rsid w:val="002023BD"/>
    <w:rsid w:val="00203B62"/>
    <w:rsid w:val="00203DC4"/>
    <w:rsid w:val="00203EBD"/>
    <w:rsid w:val="0020478B"/>
    <w:rsid w:val="002059C4"/>
    <w:rsid w:val="00205A33"/>
    <w:rsid w:val="0020620D"/>
    <w:rsid w:val="00206472"/>
    <w:rsid w:val="0020666F"/>
    <w:rsid w:val="00206848"/>
    <w:rsid w:val="00206B5A"/>
    <w:rsid w:val="00207325"/>
    <w:rsid w:val="0020781C"/>
    <w:rsid w:val="00207FBD"/>
    <w:rsid w:val="00210074"/>
    <w:rsid w:val="00210354"/>
    <w:rsid w:val="00211203"/>
    <w:rsid w:val="00212DEC"/>
    <w:rsid w:val="002130B2"/>
    <w:rsid w:val="00213C71"/>
    <w:rsid w:val="002140C2"/>
    <w:rsid w:val="002153BC"/>
    <w:rsid w:val="00215A2C"/>
    <w:rsid w:val="00216515"/>
    <w:rsid w:val="0021651A"/>
    <w:rsid w:val="002167F4"/>
    <w:rsid w:val="00216813"/>
    <w:rsid w:val="00216F8D"/>
    <w:rsid w:val="00217068"/>
    <w:rsid w:val="0021751F"/>
    <w:rsid w:val="00217DEB"/>
    <w:rsid w:val="00220B0D"/>
    <w:rsid w:val="00220D8B"/>
    <w:rsid w:val="00221027"/>
    <w:rsid w:val="0022221B"/>
    <w:rsid w:val="002228EA"/>
    <w:rsid w:val="00222FDE"/>
    <w:rsid w:val="00223B97"/>
    <w:rsid w:val="00226457"/>
    <w:rsid w:val="00226E06"/>
    <w:rsid w:val="00230A91"/>
    <w:rsid w:val="002322B3"/>
    <w:rsid w:val="002323C4"/>
    <w:rsid w:val="0023279A"/>
    <w:rsid w:val="00233191"/>
    <w:rsid w:val="002335C8"/>
    <w:rsid w:val="0023440B"/>
    <w:rsid w:val="00235012"/>
    <w:rsid w:val="002355E1"/>
    <w:rsid w:val="0023671E"/>
    <w:rsid w:val="00242F44"/>
    <w:rsid w:val="00244288"/>
    <w:rsid w:val="00246550"/>
    <w:rsid w:val="00246C19"/>
    <w:rsid w:val="00252A4B"/>
    <w:rsid w:val="00252E84"/>
    <w:rsid w:val="00253E6F"/>
    <w:rsid w:val="00253EEE"/>
    <w:rsid w:val="0025439D"/>
    <w:rsid w:val="00254CEA"/>
    <w:rsid w:val="00255386"/>
    <w:rsid w:val="0025551E"/>
    <w:rsid w:val="002562FE"/>
    <w:rsid w:val="002568F4"/>
    <w:rsid w:val="00256A61"/>
    <w:rsid w:val="00257C48"/>
    <w:rsid w:val="00261F5E"/>
    <w:rsid w:val="00263865"/>
    <w:rsid w:val="00263E4A"/>
    <w:rsid w:val="00265EFB"/>
    <w:rsid w:val="00265F28"/>
    <w:rsid w:val="00266963"/>
    <w:rsid w:val="00266A56"/>
    <w:rsid w:val="00267F0E"/>
    <w:rsid w:val="002702F5"/>
    <w:rsid w:val="002707D9"/>
    <w:rsid w:val="00270B90"/>
    <w:rsid w:val="0027299A"/>
    <w:rsid w:val="00272DD5"/>
    <w:rsid w:val="00273F7A"/>
    <w:rsid w:val="002740A7"/>
    <w:rsid w:val="00274199"/>
    <w:rsid w:val="00274501"/>
    <w:rsid w:val="00275115"/>
    <w:rsid w:val="002754E5"/>
    <w:rsid w:val="0027632B"/>
    <w:rsid w:val="00276D5A"/>
    <w:rsid w:val="00277286"/>
    <w:rsid w:val="0028027C"/>
    <w:rsid w:val="0028107C"/>
    <w:rsid w:val="00281D9A"/>
    <w:rsid w:val="00281EB3"/>
    <w:rsid w:val="0028315E"/>
    <w:rsid w:val="002833D6"/>
    <w:rsid w:val="00284023"/>
    <w:rsid w:val="00285116"/>
    <w:rsid w:val="002851AB"/>
    <w:rsid w:val="002858C0"/>
    <w:rsid w:val="00286C4B"/>
    <w:rsid w:val="00287048"/>
    <w:rsid w:val="00287636"/>
    <w:rsid w:val="002909AE"/>
    <w:rsid w:val="00290AA8"/>
    <w:rsid w:val="00290C9F"/>
    <w:rsid w:val="00290E6D"/>
    <w:rsid w:val="0029109C"/>
    <w:rsid w:val="00292A3E"/>
    <w:rsid w:val="0029513B"/>
    <w:rsid w:val="002962F8"/>
    <w:rsid w:val="00297A5C"/>
    <w:rsid w:val="00297CE9"/>
    <w:rsid w:val="00297EAB"/>
    <w:rsid w:val="002A005C"/>
    <w:rsid w:val="002A0210"/>
    <w:rsid w:val="002A0E15"/>
    <w:rsid w:val="002A19A9"/>
    <w:rsid w:val="002A1CF0"/>
    <w:rsid w:val="002A24FB"/>
    <w:rsid w:val="002A431F"/>
    <w:rsid w:val="002A4CD6"/>
    <w:rsid w:val="002A5194"/>
    <w:rsid w:val="002A66F1"/>
    <w:rsid w:val="002A6EE0"/>
    <w:rsid w:val="002A6EE1"/>
    <w:rsid w:val="002A7ACE"/>
    <w:rsid w:val="002A7C31"/>
    <w:rsid w:val="002A7C72"/>
    <w:rsid w:val="002B0094"/>
    <w:rsid w:val="002B0E0D"/>
    <w:rsid w:val="002B18FC"/>
    <w:rsid w:val="002B196B"/>
    <w:rsid w:val="002B1972"/>
    <w:rsid w:val="002B346C"/>
    <w:rsid w:val="002B347F"/>
    <w:rsid w:val="002B35A8"/>
    <w:rsid w:val="002B36FA"/>
    <w:rsid w:val="002B4A67"/>
    <w:rsid w:val="002B59AF"/>
    <w:rsid w:val="002B5FE7"/>
    <w:rsid w:val="002B6C96"/>
    <w:rsid w:val="002B7F19"/>
    <w:rsid w:val="002C04B8"/>
    <w:rsid w:val="002C07E0"/>
    <w:rsid w:val="002C0C1D"/>
    <w:rsid w:val="002C198C"/>
    <w:rsid w:val="002C22B0"/>
    <w:rsid w:val="002C2EBD"/>
    <w:rsid w:val="002C30AB"/>
    <w:rsid w:val="002C3DAE"/>
    <w:rsid w:val="002C3F67"/>
    <w:rsid w:val="002C4662"/>
    <w:rsid w:val="002C4AC7"/>
    <w:rsid w:val="002C4C02"/>
    <w:rsid w:val="002C617B"/>
    <w:rsid w:val="002C7278"/>
    <w:rsid w:val="002C7533"/>
    <w:rsid w:val="002C7A04"/>
    <w:rsid w:val="002C7A73"/>
    <w:rsid w:val="002D0E44"/>
    <w:rsid w:val="002D1CC5"/>
    <w:rsid w:val="002D1F85"/>
    <w:rsid w:val="002D36F4"/>
    <w:rsid w:val="002D3811"/>
    <w:rsid w:val="002D3BD2"/>
    <w:rsid w:val="002D4713"/>
    <w:rsid w:val="002D54D7"/>
    <w:rsid w:val="002D5AEB"/>
    <w:rsid w:val="002D6223"/>
    <w:rsid w:val="002D6DB2"/>
    <w:rsid w:val="002E0B24"/>
    <w:rsid w:val="002E1710"/>
    <w:rsid w:val="002E276C"/>
    <w:rsid w:val="002E35D6"/>
    <w:rsid w:val="002E3DEC"/>
    <w:rsid w:val="002E403C"/>
    <w:rsid w:val="002E4517"/>
    <w:rsid w:val="002E5AB2"/>
    <w:rsid w:val="002E60F0"/>
    <w:rsid w:val="002E70C7"/>
    <w:rsid w:val="002F09FE"/>
    <w:rsid w:val="002F1A4B"/>
    <w:rsid w:val="002F1F66"/>
    <w:rsid w:val="002F1FD7"/>
    <w:rsid w:val="002F2691"/>
    <w:rsid w:val="002F3401"/>
    <w:rsid w:val="002F38DC"/>
    <w:rsid w:val="002F41E6"/>
    <w:rsid w:val="002F5E08"/>
    <w:rsid w:val="002F5F7E"/>
    <w:rsid w:val="002F60CC"/>
    <w:rsid w:val="002F7274"/>
    <w:rsid w:val="002F7761"/>
    <w:rsid w:val="00300E10"/>
    <w:rsid w:val="00301E75"/>
    <w:rsid w:val="00303615"/>
    <w:rsid w:val="00303660"/>
    <w:rsid w:val="00303AE9"/>
    <w:rsid w:val="00303CEB"/>
    <w:rsid w:val="00303D88"/>
    <w:rsid w:val="00304038"/>
    <w:rsid w:val="0030420B"/>
    <w:rsid w:val="00304B84"/>
    <w:rsid w:val="003067D1"/>
    <w:rsid w:val="00306B7A"/>
    <w:rsid w:val="00306BA2"/>
    <w:rsid w:val="00306DEE"/>
    <w:rsid w:val="0031199C"/>
    <w:rsid w:val="00312263"/>
    <w:rsid w:val="00312C23"/>
    <w:rsid w:val="00312F6B"/>
    <w:rsid w:val="0031305A"/>
    <w:rsid w:val="003136EE"/>
    <w:rsid w:val="00314364"/>
    <w:rsid w:val="003143F3"/>
    <w:rsid w:val="00314FB5"/>
    <w:rsid w:val="003164E3"/>
    <w:rsid w:val="003165F6"/>
    <w:rsid w:val="00317325"/>
    <w:rsid w:val="003174D9"/>
    <w:rsid w:val="00320D13"/>
    <w:rsid w:val="00320EC8"/>
    <w:rsid w:val="003219CC"/>
    <w:rsid w:val="00322237"/>
    <w:rsid w:val="00322772"/>
    <w:rsid w:val="00322B36"/>
    <w:rsid w:val="00323487"/>
    <w:rsid w:val="0032390C"/>
    <w:rsid w:val="00323E05"/>
    <w:rsid w:val="00323F0A"/>
    <w:rsid w:val="00323FB3"/>
    <w:rsid w:val="0032443C"/>
    <w:rsid w:val="0032700D"/>
    <w:rsid w:val="0032761D"/>
    <w:rsid w:val="00327DBB"/>
    <w:rsid w:val="00327DFF"/>
    <w:rsid w:val="00330431"/>
    <w:rsid w:val="00330736"/>
    <w:rsid w:val="0033197A"/>
    <w:rsid w:val="00331CC4"/>
    <w:rsid w:val="00332164"/>
    <w:rsid w:val="00332250"/>
    <w:rsid w:val="0033341A"/>
    <w:rsid w:val="00334279"/>
    <w:rsid w:val="003356DF"/>
    <w:rsid w:val="00335AE0"/>
    <w:rsid w:val="00335AF7"/>
    <w:rsid w:val="0033704B"/>
    <w:rsid w:val="00337D6A"/>
    <w:rsid w:val="00337DDB"/>
    <w:rsid w:val="00340A14"/>
    <w:rsid w:val="0034150D"/>
    <w:rsid w:val="00343028"/>
    <w:rsid w:val="00343BC6"/>
    <w:rsid w:val="003442AD"/>
    <w:rsid w:val="003448A4"/>
    <w:rsid w:val="003448BB"/>
    <w:rsid w:val="00345F3C"/>
    <w:rsid w:val="00346800"/>
    <w:rsid w:val="003468C3"/>
    <w:rsid w:val="00347A2A"/>
    <w:rsid w:val="003506AF"/>
    <w:rsid w:val="003512BB"/>
    <w:rsid w:val="00351FC9"/>
    <w:rsid w:val="0035344C"/>
    <w:rsid w:val="0035380C"/>
    <w:rsid w:val="00354746"/>
    <w:rsid w:val="00354A44"/>
    <w:rsid w:val="00354BA8"/>
    <w:rsid w:val="00354D30"/>
    <w:rsid w:val="003560E9"/>
    <w:rsid w:val="00357F40"/>
    <w:rsid w:val="0036038F"/>
    <w:rsid w:val="00361402"/>
    <w:rsid w:val="00361779"/>
    <w:rsid w:val="00361AE2"/>
    <w:rsid w:val="0036220C"/>
    <w:rsid w:val="00363B58"/>
    <w:rsid w:val="00365685"/>
    <w:rsid w:val="00367EFB"/>
    <w:rsid w:val="00370AE2"/>
    <w:rsid w:val="00371294"/>
    <w:rsid w:val="00372B41"/>
    <w:rsid w:val="0037325C"/>
    <w:rsid w:val="0037390F"/>
    <w:rsid w:val="00373C40"/>
    <w:rsid w:val="00373F2E"/>
    <w:rsid w:val="003740A6"/>
    <w:rsid w:val="003747DC"/>
    <w:rsid w:val="00374A70"/>
    <w:rsid w:val="0037519C"/>
    <w:rsid w:val="0037578B"/>
    <w:rsid w:val="0037580E"/>
    <w:rsid w:val="00376CC8"/>
    <w:rsid w:val="00377073"/>
    <w:rsid w:val="003801E7"/>
    <w:rsid w:val="003806E0"/>
    <w:rsid w:val="00380892"/>
    <w:rsid w:val="003809E0"/>
    <w:rsid w:val="00380B5F"/>
    <w:rsid w:val="00380BD6"/>
    <w:rsid w:val="0038298C"/>
    <w:rsid w:val="00383561"/>
    <w:rsid w:val="0038366D"/>
    <w:rsid w:val="00383AF4"/>
    <w:rsid w:val="00383B21"/>
    <w:rsid w:val="00385D5A"/>
    <w:rsid w:val="003900CE"/>
    <w:rsid w:val="003902EB"/>
    <w:rsid w:val="0039191D"/>
    <w:rsid w:val="003920F2"/>
    <w:rsid w:val="003931BE"/>
    <w:rsid w:val="00393A35"/>
    <w:rsid w:val="00394278"/>
    <w:rsid w:val="003945BA"/>
    <w:rsid w:val="003957E9"/>
    <w:rsid w:val="00396B4B"/>
    <w:rsid w:val="003A05BF"/>
    <w:rsid w:val="003A0B45"/>
    <w:rsid w:val="003A0E64"/>
    <w:rsid w:val="003A10B9"/>
    <w:rsid w:val="003A1A6D"/>
    <w:rsid w:val="003A2EA1"/>
    <w:rsid w:val="003A46BB"/>
    <w:rsid w:val="003A47DA"/>
    <w:rsid w:val="003A4B0D"/>
    <w:rsid w:val="003A5CC5"/>
    <w:rsid w:val="003A6A38"/>
    <w:rsid w:val="003A76B9"/>
    <w:rsid w:val="003A7955"/>
    <w:rsid w:val="003B190C"/>
    <w:rsid w:val="003B209E"/>
    <w:rsid w:val="003B2894"/>
    <w:rsid w:val="003B2AAE"/>
    <w:rsid w:val="003B31A0"/>
    <w:rsid w:val="003B35CD"/>
    <w:rsid w:val="003B480F"/>
    <w:rsid w:val="003B4C09"/>
    <w:rsid w:val="003B4F53"/>
    <w:rsid w:val="003B57FD"/>
    <w:rsid w:val="003B59ED"/>
    <w:rsid w:val="003B626B"/>
    <w:rsid w:val="003B6BAB"/>
    <w:rsid w:val="003C0A6F"/>
    <w:rsid w:val="003C109C"/>
    <w:rsid w:val="003C28B9"/>
    <w:rsid w:val="003C2903"/>
    <w:rsid w:val="003C3017"/>
    <w:rsid w:val="003C3642"/>
    <w:rsid w:val="003C3FD2"/>
    <w:rsid w:val="003C40D9"/>
    <w:rsid w:val="003C44E0"/>
    <w:rsid w:val="003C58EC"/>
    <w:rsid w:val="003C60AB"/>
    <w:rsid w:val="003C6205"/>
    <w:rsid w:val="003C71F7"/>
    <w:rsid w:val="003D027A"/>
    <w:rsid w:val="003D03AE"/>
    <w:rsid w:val="003D07C7"/>
    <w:rsid w:val="003D393F"/>
    <w:rsid w:val="003D4FB9"/>
    <w:rsid w:val="003D50F6"/>
    <w:rsid w:val="003D5C5C"/>
    <w:rsid w:val="003D5FD5"/>
    <w:rsid w:val="003D63D4"/>
    <w:rsid w:val="003D690E"/>
    <w:rsid w:val="003D7877"/>
    <w:rsid w:val="003D7A0E"/>
    <w:rsid w:val="003E1EDC"/>
    <w:rsid w:val="003E3DB1"/>
    <w:rsid w:val="003E40FC"/>
    <w:rsid w:val="003E64E2"/>
    <w:rsid w:val="003E6F82"/>
    <w:rsid w:val="003E6FA1"/>
    <w:rsid w:val="003E704D"/>
    <w:rsid w:val="003E73C7"/>
    <w:rsid w:val="003E795C"/>
    <w:rsid w:val="003F02D8"/>
    <w:rsid w:val="003F05E9"/>
    <w:rsid w:val="003F19D1"/>
    <w:rsid w:val="003F2215"/>
    <w:rsid w:val="003F2487"/>
    <w:rsid w:val="003F3B84"/>
    <w:rsid w:val="003F4AB7"/>
    <w:rsid w:val="003F4F02"/>
    <w:rsid w:val="003F529F"/>
    <w:rsid w:val="003F55CD"/>
    <w:rsid w:val="003F6AC0"/>
    <w:rsid w:val="003F70F1"/>
    <w:rsid w:val="003F7FC9"/>
    <w:rsid w:val="00400E1B"/>
    <w:rsid w:val="004038D9"/>
    <w:rsid w:val="00403AC7"/>
    <w:rsid w:val="004040B1"/>
    <w:rsid w:val="004042FE"/>
    <w:rsid w:val="004045CB"/>
    <w:rsid w:val="004047E1"/>
    <w:rsid w:val="00404827"/>
    <w:rsid w:val="00404DC9"/>
    <w:rsid w:val="00405012"/>
    <w:rsid w:val="004051CC"/>
    <w:rsid w:val="0040549B"/>
    <w:rsid w:val="004055F2"/>
    <w:rsid w:val="004056C2"/>
    <w:rsid w:val="00405C1A"/>
    <w:rsid w:val="00407529"/>
    <w:rsid w:val="004105E1"/>
    <w:rsid w:val="00410A3B"/>
    <w:rsid w:val="0041146E"/>
    <w:rsid w:val="00412060"/>
    <w:rsid w:val="004129D2"/>
    <w:rsid w:val="004130E9"/>
    <w:rsid w:val="004140E9"/>
    <w:rsid w:val="0041491A"/>
    <w:rsid w:val="00415589"/>
    <w:rsid w:val="00415A41"/>
    <w:rsid w:val="004169D5"/>
    <w:rsid w:val="00416F76"/>
    <w:rsid w:val="0042053C"/>
    <w:rsid w:val="004208AB"/>
    <w:rsid w:val="00420D78"/>
    <w:rsid w:val="00421806"/>
    <w:rsid w:val="004232FD"/>
    <w:rsid w:val="00423AEF"/>
    <w:rsid w:val="00424BCC"/>
    <w:rsid w:val="004266CF"/>
    <w:rsid w:val="00426E40"/>
    <w:rsid w:val="00430596"/>
    <w:rsid w:val="00431F32"/>
    <w:rsid w:val="00433448"/>
    <w:rsid w:val="00433E87"/>
    <w:rsid w:val="004343A9"/>
    <w:rsid w:val="004345EC"/>
    <w:rsid w:val="004346CA"/>
    <w:rsid w:val="00435C20"/>
    <w:rsid w:val="00436849"/>
    <w:rsid w:val="004372B7"/>
    <w:rsid w:val="00437B10"/>
    <w:rsid w:val="00440D7D"/>
    <w:rsid w:val="0044150D"/>
    <w:rsid w:val="004416A2"/>
    <w:rsid w:val="00442B70"/>
    <w:rsid w:val="00442F74"/>
    <w:rsid w:val="00445C0E"/>
    <w:rsid w:val="0044604F"/>
    <w:rsid w:val="00446108"/>
    <w:rsid w:val="004464E4"/>
    <w:rsid w:val="00450DBD"/>
    <w:rsid w:val="004510F1"/>
    <w:rsid w:val="00453358"/>
    <w:rsid w:val="004534D1"/>
    <w:rsid w:val="00454B29"/>
    <w:rsid w:val="0046024A"/>
    <w:rsid w:val="0046076C"/>
    <w:rsid w:val="0046116F"/>
    <w:rsid w:val="00461356"/>
    <w:rsid w:val="004617C4"/>
    <w:rsid w:val="00462B90"/>
    <w:rsid w:val="00462DF6"/>
    <w:rsid w:val="00463165"/>
    <w:rsid w:val="00463878"/>
    <w:rsid w:val="00464B39"/>
    <w:rsid w:val="00464BCF"/>
    <w:rsid w:val="0046608B"/>
    <w:rsid w:val="0046623E"/>
    <w:rsid w:val="00466AB4"/>
    <w:rsid w:val="0046727A"/>
    <w:rsid w:val="004676CE"/>
    <w:rsid w:val="00467BA3"/>
    <w:rsid w:val="00467C45"/>
    <w:rsid w:val="00471480"/>
    <w:rsid w:val="00472AB7"/>
    <w:rsid w:val="00473FB2"/>
    <w:rsid w:val="004741CC"/>
    <w:rsid w:val="00474775"/>
    <w:rsid w:val="004747A0"/>
    <w:rsid w:val="00474A25"/>
    <w:rsid w:val="004760AA"/>
    <w:rsid w:val="0047624E"/>
    <w:rsid w:val="00476509"/>
    <w:rsid w:val="00476B4D"/>
    <w:rsid w:val="00476B68"/>
    <w:rsid w:val="0047717A"/>
    <w:rsid w:val="0047746D"/>
    <w:rsid w:val="00477815"/>
    <w:rsid w:val="00477F92"/>
    <w:rsid w:val="00482B3D"/>
    <w:rsid w:val="00483D48"/>
    <w:rsid w:val="0048417F"/>
    <w:rsid w:val="004853EE"/>
    <w:rsid w:val="00485DEB"/>
    <w:rsid w:val="00485E15"/>
    <w:rsid w:val="00486005"/>
    <w:rsid w:val="0048609D"/>
    <w:rsid w:val="004906B9"/>
    <w:rsid w:val="0049117E"/>
    <w:rsid w:val="0049236C"/>
    <w:rsid w:val="00492C4C"/>
    <w:rsid w:val="00492E13"/>
    <w:rsid w:val="00495D10"/>
    <w:rsid w:val="0049676A"/>
    <w:rsid w:val="0049678E"/>
    <w:rsid w:val="00496A6B"/>
    <w:rsid w:val="004A0078"/>
    <w:rsid w:val="004A108E"/>
    <w:rsid w:val="004A1465"/>
    <w:rsid w:val="004A193D"/>
    <w:rsid w:val="004A197B"/>
    <w:rsid w:val="004A2A3D"/>
    <w:rsid w:val="004A3EDF"/>
    <w:rsid w:val="004A4F39"/>
    <w:rsid w:val="004A526A"/>
    <w:rsid w:val="004A5AD8"/>
    <w:rsid w:val="004A6450"/>
    <w:rsid w:val="004A7B6F"/>
    <w:rsid w:val="004B2D85"/>
    <w:rsid w:val="004B34DC"/>
    <w:rsid w:val="004B41FB"/>
    <w:rsid w:val="004B48D1"/>
    <w:rsid w:val="004B513B"/>
    <w:rsid w:val="004B56AD"/>
    <w:rsid w:val="004B5723"/>
    <w:rsid w:val="004B5AD7"/>
    <w:rsid w:val="004B5DA4"/>
    <w:rsid w:val="004B5DF3"/>
    <w:rsid w:val="004B67F5"/>
    <w:rsid w:val="004B7027"/>
    <w:rsid w:val="004B766A"/>
    <w:rsid w:val="004C0590"/>
    <w:rsid w:val="004C12C9"/>
    <w:rsid w:val="004C1972"/>
    <w:rsid w:val="004C2018"/>
    <w:rsid w:val="004C2126"/>
    <w:rsid w:val="004C2143"/>
    <w:rsid w:val="004C2C25"/>
    <w:rsid w:val="004C3BCC"/>
    <w:rsid w:val="004C3F1D"/>
    <w:rsid w:val="004C4AE9"/>
    <w:rsid w:val="004C5228"/>
    <w:rsid w:val="004C5294"/>
    <w:rsid w:val="004C548D"/>
    <w:rsid w:val="004C6E04"/>
    <w:rsid w:val="004C6EB5"/>
    <w:rsid w:val="004C7E96"/>
    <w:rsid w:val="004D0768"/>
    <w:rsid w:val="004D3FC1"/>
    <w:rsid w:val="004D4E3D"/>
    <w:rsid w:val="004D5C07"/>
    <w:rsid w:val="004D5F9C"/>
    <w:rsid w:val="004D737E"/>
    <w:rsid w:val="004D7991"/>
    <w:rsid w:val="004E0870"/>
    <w:rsid w:val="004E0A55"/>
    <w:rsid w:val="004E0E6B"/>
    <w:rsid w:val="004E1A64"/>
    <w:rsid w:val="004E1A99"/>
    <w:rsid w:val="004E1B48"/>
    <w:rsid w:val="004E4B41"/>
    <w:rsid w:val="004E5CCC"/>
    <w:rsid w:val="004E6A33"/>
    <w:rsid w:val="004E7030"/>
    <w:rsid w:val="004E7142"/>
    <w:rsid w:val="004E7471"/>
    <w:rsid w:val="004E7ECC"/>
    <w:rsid w:val="004F1560"/>
    <w:rsid w:val="004F174A"/>
    <w:rsid w:val="004F1A7E"/>
    <w:rsid w:val="004F1AD1"/>
    <w:rsid w:val="004F1B7A"/>
    <w:rsid w:val="004F1F0E"/>
    <w:rsid w:val="004F2C43"/>
    <w:rsid w:val="004F3484"/>
    <w:rsid w:val="004F3889"/>
    <w:rsid w:val="004F3B39"/>
    <w:rsid w:val="004F4867"/>
    <w:rsid w:val="004F523A"/>
    <w:rsid w:val="004F6401"/>
    <w:rsid w:val="004F67A4"/>
    <w:rsid w:val="005000B0"/>
    <w:rsid w:val="00500D19"/>
    <w:rsid w:val="00500F73"/>
    <w:rsid w:val="00501485"/>
    <w:rsid w:val="00501495"/>
    <w:rsid w:val="005031FC"/>
    <w:rsid w:val="00504BDC"/>
    <w:rsid w:val="0050543B"/>
    <w:rsid w:val="00507016"/>
    <w:rsid w:val="00507347"/>
    <w:rsid w:val="00507536"/>
    <w:rsid w:val="0051030B"/>
    <w:rsid w:val="005106E7"/>
    <w:rsid w:val="005113E5"/>
    <w:rsid w:val="00515486"/>
    <w:rsid w:val="00516421"/>
    <w:rsid w:val="00516DB4"/>
    <w:rsid w:val="00516FA2"/>
    <w:rsid w:val="00517756"/>
    <w:rsid w:val="0052017D"/>
    <w:rsid w:val="00521502"/>
    <w:rsid w:val="005225C9"/>
    <w:rsid w:val="00522908"/>
    <w:rsid w:val="00522D21"/>
    <w:rsid w:val="00525392"/>
    <w:rsid w:val="00525696"/>
    <w:rsid w:val="005260ED"/>
    <w:rsid w:val="005269F3"/>
    <w:rsid w:val="00526C00"/>
    <w:rsid w:val="00526FB2"/>
    <w:rsid w:val="0052714F"/>
    <w:rsid w:val="005303F5"/>
    <w:rsid w:val="00530AB3"/>
    <w:rsid w:val="00531A5E"/>
    <w:rsid w:val="00535392"/>
    <w:rsid w:val="005361D0"/>
    <w:rsid w:val="00537F04"/>
    <w:rsid w:val="00540CC9"/>
    <w:rsid w:val="00541335"/>
    <w:rsid w:val="0054238B"/>
    <w:rsid w:val="00542801"/>
    <w:rsid w:val="005431C6"/>
    <w:rsid w:val="005441A9"/>
    <w:rsid w:val="0054455E"/>
    <w:rsid w:val="00544813"/>
    <w:rsid w:val="00545E0E"/>
    <w:rsid w:val="005463D4"/>
    <w:rsid w:val="005466C0"/>
    <w:rsid w:val="00546776"/>
    <w:rsid w:val="00546C1C"/>
    <w:rsid w:val="00547268"/>
    <w:rsid w:val="00547377"/>
    <w:rsid w:val="00550D2C"/>
    <w:rsid w:val="00551AC1"/>
    <w:rsid w:val="00551E20"/>
    <w:rsid w:val="00552E47"/>
    <w:rsid w:val="005537AB"/>
    <w:rsid w:val="0055433E"/>
    <w:rsid w:val="0055449C"/>
    <w:rsid w:val="00554653"/>
    <w:rsid w:val="00554FD6"/>
    <w:rsid w:val="00555647"/>
    <w:rsid w:val="00555E80"/>
    <w:rsid w:val="00560536"/>
    <w:rsid w:val="005614AB"/>
    <w:rsid w:val="0056307F"/>
    <w:rsid w:val="00563810"/>
    <w:rsid w:val="0056457E"/>
    <w:rsid w:val="00564C17"/>
    <w:rsid w:val="0056601C"/>
    <w:rsid w:val="005664B4"/>
    <w:rsid w:val="00566976"/>
    <w:rsid w:val="00566C9C"/>
    <w:rsid w:val="005676FC"/>
    <w:rsid w:val="00567C37"/>
    <w:rsid w:val="0057122D"/>
    <w:rsid w:val="00571550"/>
    <w:rsid w:val="005716B1"/>
    <w:rsid w:val="005723DC"/>
    <w:rsid w:val="005726C7"/>
    <w:rsid w:val="00573668"/>
    <w:rsid w:val="00575920"/>
    <w:rsid w:val="0057608C"/>
    <w:rsid w:val="0057625C"/>
    <w:rsid w:val="00576ED0"/>
    <w:rsid w:val="00577229"/>
    <w:rsid w:val="00577FC8"/>
    <w:rsid w:val="00580AB9"/>
    <w:rsid w:val="00581186"/>
    <w:rsid w:val="005818AB"/>
    <w:rsid w:val="00582555"/>
    <w:rsid w:val="005842F4"/>
    <w:rsid w:val="0058642E"/>
    <w:rsid w:val="00586E95"/>
    <w:rsid w:val="00587025"/>
    <w:rsid w:val="00590FD7"/>
    <w:rsid w:val="0059120E"/>
    <w:rsid w:val="00592D26"/>
    <w:rsid w:val="005934F2"/>
    <w:rsid w:val="00594D54"/>
    <w:rsid w:val="005953C4"/>
    <w:rsid w:val="005954A6"/>
    <w:rsid w:val="005964F3"/>
    <w:rsid w:val="005966AC"/>
    <w:rsid w:val="00597418"/>
    <w:rsid w:val="005A0115"/>
    <w:rsid w:val="005A089C"/>
    <w:rsid w:val="005A3293"/>
    <w:rsid w:val="005A3AF6"/>
    <w:rsid w:val="005A4CF9"/>
    <w:rsid w:val="005A4F4E"/>
    <w:rsid w:val="005A571F"/>
    <w:rsid w:val="005A6CFB"/>
    <w:rsid w:val="005A75FE"/>
    <w:rsid w:val="005A7C72"/>
    <w:rsid w:val="005B1FA6"/>
    <w:rsid w:val="005B274A"/>
    <w:rsid w:val="005B27A4"/>
    <w:rsid w:val="005B4097"/>
    <w:rsid w:val="005B4906"/>
    <w:rsid w:val="005B4A5A"/>
    <w:rsid w:val="005B4A5D"/>
    <w:rsid w:val="005B4B18"/>
    <w:rsid w:val="005B4D24"/>
    <w:rsid w:val="005B4E01"/>
    <w:rsid w:val="005B5021"/>
    <w:rsid w:val="005B6D6F"/>
    <w:rsid w:val="005B7A6F"/>
    <w:rsid w:val="005C1030"/>
    <w:rsid w:val="005C1924"/>
    <w:rsid w:val="005C1BD0"/>
    <w:rsid w:val="005C2BCE"/>
    <w:rsid w:val="005C2CB5"/>
    <w:rsid w:val="005C3B2E"/>
    <w:rsid w:val="005C3EE6"/>
    <w:rsid w:val="005C4810"/>
    <w:rsid w:val="005C48A3"/>
    <w:rsid w:val="005C4F77"/>
    <w:rsid w:val="005C5B70"/>
    <w:rsid w:val="005C61CB"/>
    <w:rsid w:val="005C6ABD"/>
    <w:rsid w:val="005C6EB5"/>
    <w:rsid w:val="005C7EC9"/>
    <w:rsid w:val="005D11A1"/>
    <w:rsid w:val="005D13CB"/>
    <w:rsid w:val="005D1657"/>
    <w:rsid w:val="005D1896"/>
    <w:rsid w:val="005D1D65"/>
    <w:rsid w:val="005D27F2"/>
    <w:rsid w:val="005D2829"/>
    <w:rsid w:val="005D2F65"/>
    <w:rsid w:val="005D4C5E"/>
    <w:rsid w:val="005D537E"/>
    <w:rsid w:val="005D5675"/>
    <w:rsid w:val="005D5B7D"/>
    <w:rsid w:val="005D5CB7"/>
    <w:rsid w:val="005D61DF"/>
    <w:rsid w:val="005D667D"/>
    <w:rsid w:val="005D6CF0"/>
    <w:rsid w:val="005D6E53"/>
    <w:rsid w:val="005D775A"/>
    <w:rsid w:val="005D7B83"/>
    <w:rsid w:val="005E040C"/>
    <w:rsid w:val="005E0E0F"/>
    <w:rsid w:val="005E1E1A"/>
    <w:rsid w:val="005E216A"/>
    <w:rsid w:val="005E2776"/>
    <w:rsid w:val="005E3770"/>
    <w:rsid w:val="005E45A9"/>
    <w:rsid w:val="005E5334"/>
    <w:rsid w:val="005E5615"/>
    <w:rsid w:val="005E7FA2"/>
    <w:rsid w:val="005F15B2"/>
    <w:rsid w:val="005F15D8"/>
    <w:rsid w:val="005F2614"/>
    <w:rsid w:val="005F299D"/>
    <w:rsid w:val="005F3067"/>
    <w:rsid w:val="005F372B"/>
    <w:rsid w:val="005F3BF0"/>
    <w:rsid w:val="005F666E"/>
    <w:rsid w:val="00600071"/>
    <w:rsid w:val="006018E7"/>
    <w:rsid w:val="00601E00"/>
    <w:rsid w:val="00601F96"/>
    <w:rsid w:val="00602190"/>
    <w:rsid w:val="00602621"/>
    <w:rsid w:val="00602CD3"/>
    <w:rsid w:val="00602E72"/>
    <w:rsid w:val="00603DFE"/>
    <w:rsid w:val="0060425C"/>
    <w:rsid w:val="00604A18"/>
    <w:rsid w:val="00605199"/>
    <w:rsid w:val="006075E3"/>
    <w:rsid w:val="00607EDC"/>
    <w:rsid w:val="00610D77"/>
    <w:rsid w:val="00612F38"/>
    <w:rsid w:val="006135E1"/>
    <w:rsid w:val="00614ACF"/>
    <w:rsid w:val="006178DE"/>
    <w:rsid w:val="00617FF5"/>
    <w:rsid w:val="0062112F"/>
    <w:rsid w:val="00621851"/>
    <w:rsid w:val="00621B24"/>
    <w:rsid w:val="006227C4"/>
    <w:rsid w:val="006251D6"/>
    <w:rsid w:val="00625CC4"/>
    <w:rsid w:val="006262F0"/>
    <w:rsid w:val="006268CC"/>
    <w:rsid w:val="00626CC1"/>
    <w:rsid w:val="00627F32"/>
    <w:rsid w:val="00630063"/>
    <w:rsid w:val="00630907"/>
    <w:rsid w:val="00630D4B"/>
    <w:rsid w:val="00631272"/>
    <w:rsid w:val="00631CBD"/>
    <w:rsid w:val="006329D2"/>
    <w:rsid w:val="00632EF9"/>
    <w:rsid w:val="00633456"/>
    <w:rsid w:val="00633750"/>
    <w:rsid w:val="006337EF"/>
    <w:rsid w:val="00633A7D"/>
    <w:rsid w:val="00634427"/>
    <w:rsid w:val="00634775"/>
    <w:rsid w:val="00635097"/>
    <w:rsid w:val="006368D6"/>
    <w:rsid w:val="00636DFD"/>
    <w:rsid w:val="00637678"/>
    <w:rsid w:val="00637ABC"/>
    <w:rsid w:val="0064032F"/>
    <w:rsid w:val="006425B3"/>
    <w:rsid w:val="0064270F"/>
    <w:rsid w:val="00642D6F"/>
    <w:rsid w:val="006454E6"/>
    <w:rsid w:val="00645FF7"/>
    <w:rsid w:val="00650B54"/>
    <w:rsid w:val="00651269"/>
    <w:rsid w:val="00651B6B"/>
    <w:rsid w:val="00652242"/>
    <w:rsid w:val="00653E9C"/>
    <w:rsid w:val="006560D8"/>
    <w:rsid w:val="00657558"/>
    <w:rsid w:val="00657A29"/>
    <w:rsid w:val="0066063B"/>
    <w:rsid w:val="006606B7"/>
    <w:rsid w:val="00660E1E"/>
    <w:rsid w:val="00661653"/>
    <w:rsid w:val="00662464"/>
    <w:rsid w:val="00662933"/>
    <w:rsid w:val="0066319D"/>
    <w:rsid w:val="006638E7"/>
    <w:rsid w:val="006645BA"/>
    <w:rsid w:val="00664C61"/>
    <w:rsid w:val="00666AC0"/>
    <w:rsid w:val="00667552"/>
    <w:rsid w:val="00670853"/>
    <w:rsid w:val="006742F2"/>
    <w:rsid w:val="0067450F"/>
    <w:rsid w:val="00675797"/>
    <w:rsid w:val="00677B08"/>
    <w:rsid w:val="00681026"/>
    <w:rsid w:val="006814C2"/>
    <w:rsid w:val="00681958"/>
    <w:rsid w:val="006834AA"/>
    <w:rsid w:val="006840D9"/>
    <w:rsid w:val="00685932"/>
    <w:rsid w:val="00686CF4"/>
    <w:rsid w:val="006872B8"/>
    <w:rsid w:val="00690576"/>
    <w:rsid w:val="00690DA3"/>
    <w:rsid w:val="0069162F"/>
    <w:rsid w:val="0069193E"/>
    <w:rsid w:val="00692130"/>
    <w:rsid w:val="006928AE"/>
    <w:rsid w:val="00692EC4"/>
    <w:rsid w:val="006952AE"/>
    <w:rsid w:val="00695B65"/>
    <w:rsid w:val="006962B6"/>
    <w:rsid w:val="006969F9"/>
    <w:rsid w:val="006A0805"/>
    <w:rsid w:val="006A0DD2"/>
    <w:rsid w:val="006A1FD4"/>
    <w:rsid w:val="006A52FE"/>
    <w:rsid w:val="006B0B8E"/>
    <w:rsid w:val="006B0BC6"/>
    <w:rsid w:val="006B1885"/>
    <w:rsid w:val="006B2285"/>
    <w:rsid w:val="006B290B"/>
    <w:rsid w:val="006B2C4E"/>
    <w:rsid w:val="006B5253"/>
    <w:rsid w:val="006B64E9"/>
    <w:rsid w:val="006B785E"/>
    <w:rsid w:val="006B7A41"/>
    <w:rsid w:val="006B7A6D"/>
    <w:rsid w:val="006B7D25"/>
    <w:rsid w:val="006B7F62"/>
    <w:rsid w:val="006C0DC8"/>
    <w:rsid w:val="006C1109"/>
    <w:rsid w:val="006C2DF7"/>
    <w:rsid w:val="006C2F11"/>
    <w:rsid w:val="006C45D0"/>
    <w:rsid w:val="006C485C"/>
    <w:rsid w:val="006C4911"/>
    <w:rsid w:val="006C5A81"/>
    <w:rsid w:val="006C5E4B"/>
    <w:rsid w:val="006C5E5C"/>
    <w:rsid w:val="006C5F84"/>
    <w:rsid w:val="006C6017"/>
    <w:rsid w:val="006C695E"/>
    <w:rsid w:val="006C763F"/>
    <w:rsid w:val="006C7FF4"/>
    <w:rsid w:val="006D0623"/>
    <w:rsid w:val="006D13A9"/>
    <w:rsid w:val="006D16C1"/>
    <w:rsid w:val="006D1E41"/>
    <w:rsid w:val="006D3428"/>
    <w:rsid w:val="006D387D"/>
    <w:rsid w:val="006D4ED0"/>
    <w:rsid w:val="006D5839"/>
    <w:rsid w:val="006D72BE"/>
    <w:rsid w:val="006E153A"/>
    <w:rsid w:val="006E1B27"/>
    <w:rsid w:val="006E1F9F"/>
    <w:rsid w:val="006E2A0D"/>
    <w:rsid w:val="006E3187"/>
    <w:rsid w:val="006E3780"/>
    <w:rsid w:val="006E6454"/>
    <w:rsid w:val="006E6B04"/>
    <w:rsid w:val="006E6D49"/>
    <w:rsid w:val="006E77DB"/>
    <w:rsid w:val="006F02E1"/>
    <w:rsid w:val="006F1F59"/>
    <w:rsid w:val="006F2196"/>
    <w:rsid w:val="006F2A5E"/>
    <w:rsid w:val="006F3E68"/>
    <w:rsid w:val="006F417A"/>
    <w:rsid w:val="006F4B19"/>
    <w:rsid w:val="006F4D47"/>
    <w:rsid w:val="006F54B7"/>
    <w:rsid w:val="006F5D39"/>
    <w:rsid w:val="006F5FA7"/>
    <w:rsid w:val="006F631B"/>
    <w:rsid w:val="006F72A5"/>
    <w:rsid w:val="006F7889"/>
    <w:rsid w:val="00700937"/>
    <w:rsid w:val="0070132E"/>
    <w:rsid w:val="00701AD1"/>
    <w:rsid w:val="00701B6F"/>
    <w:rsid w:val="0070331D"/>
    <w:rsid w:val="00703940"/>
    <w:rsid w:val="00703E7C"/>
    <w:rsid w:val="00705CD3"/>
    <w:rsid w:val="00705DF4"/>
    <w:rsid w:val="007067E9"/>
    <w:rsid w:val="007072F1"/>
    <w:rsid w:val="007101F4"/>
    <w:rsid w:val="00710326"/>
    <w:rsid w:val="00710522"/>
    <w:rsid w:val="00710551"/>
    <w:rsid w:val="00710670"/>
    <w:rsid w:val="0071080D"/>
    <w:rsid w:val="0071094C"/>
    <w:rsid w:val="00710CA7"/>
    <w:rsid w:val="00711187"/>
    <w:rsid w:val="00711219"/>
    <w:rsid w:val="007112FE"/>
    <w:rsid w:val="007113CB"/>
    <w:rsid w:val="007113DC"/>
    <w:rsid w:val="007116C1"/>
    <w:rsid w:val="00711E03"/>
    <w:rsid w:val="00712A73"/>
    <w:rsid w:val="007132E9"/>
    <w:rsid w:val="0071425F"/>
    <w:rsid w:val="00715428"/>
    <w:rsid w:val="007162F0"/>
    <w:rsid w:val="0071631D"/>
    <w:rsid w:val="007164D5"/>
    <w:rsid w:val="0071799C"/>
    <w:rsid w:val="007204E8"/>
    <w:rsid w:val="00720C52"/>
    <w:rsid w:val="007212FE"/>
    <w:rsid w:val="0072154D"/>
    <w:rsid w:val="00722964"/>
    <w:rsid w:val="007234E1"/>
    <w:rsid w:val="007237DF"/>
    <w:rsid w:val="00724111"/>
    <w:rsid w:val="007248BB"/>
    <w:rsid w:val="007250AF"/>
    <w:rsid w:val="0072587E"/>
    <w:rsid w:val="00725F6A"/>
    <w:rsid w:val="007260B2"/>
    <w:rsid w:val="007276AF"/>
    <w:rsid w:val="007305A6"/>
    <w:rsid w:val="00730FBA"/>
    <w:rsid w:val="00731700"/>
    <w:rsid w:val="007320FF"/>
    <w:rsid w:val="00733547"/>
    <w:rsid w:val="00733779"/>
    <w:rsid w:val="00733CB0"/>
    <w:rsid w:val="00733EF2"/>
    <w:rsid w:val="00735FF0"/>
    <w:rsid w:val="007362C6"/>
    <w:rsid w:val="0073671C"/>
    <w:rsid w:val="00736767"/>
    <w:rsid w:val="00736EFD"/>
    <w:rsid w:val="00740D86"/>
    <w:rsid w:val="007417FA"/>
    <w:rsid w:val="0074279E"/>
    <w:rsid w:val="0074280B"/>
    <w:rsid w:val="0074283E"/>
    <w:rsid w:val="00743727"/>
    <w:rsid w:val="00743A83"/>
    <w:rsid w:val="00743D4F"/>
    <w:rsid w:val="007447A4"/>
    <w:rsid w:val="007447F5"/>
    <w:rsid w:val="0074481C"/>
    <w:rsid w:val="00745177"/>
    <w:rsid w:val="00745649"/>
    <w:rsid w:val="007460E4"/>
    <w:rsid w:val="00747B06"/>
    <w:rsid w:val="00750B10"/>
    <w:rsid w:val="00750EB6"/>
    <w:rsid w:val="00751595"/>
    <w:rsid w:val="0075326E"/>
    <w:rsid w:val="0075327F"/>
    <w:rsid w:val="00753421"/>
    <w:rsid w:val="0075384C"/>
    <w:rsid w:val="00753E3F"/>
    <w:rsid w:val="007541C8"/>
    <w:rsid w:val="00754852"/>
    <w:rsid w:val="007548B0"/>
    <w:rsid w:val="007552C5"/>
    <w:rsid w:val="007552F8"/>
    <w:rsid w:val="0075643B"/>
    <w:rsid w:val="00756815"/>
    <w:rsid w:val="00756973"/>
    <w:rsid w:val="00756E72"/>
    <w:rsid w:val="0075736B"/>
    <w:rsid w:val="0075740B"/>
    <w:rsid w:val="007575E1"/>
    <w:rsid w:val="00757E28"/>
    <w:rsid w:val="00757E5A"/>
    <w:rsid w:val="00760D88"/>
    <w:rsid w:val="00761A02"/>
    <w:rsid w:val="00761B89"/>
    <w:rsid w:val="00763B9D"/>
    <w:rsid w:val="0076442E"/>
    <w:rsid w:val="00767561"/>
    <w:rsid w:val="007702C7"/>
    <w:rsid w:val="0077061B"/>
    <w:rsid w:val="00770783"/>
    <w:rsid w:val="00771950"/>
    <w:rsid w:val="00772345"/>
    <w:rsid w:val="0077376B"/>
    <w:rsid w:val="00774025"/>
    <w:rsid w:val="0077411F"/>
    <w:rsid w:val="0077447A"/>
    <w:rsid w:val="00774926"/>
    <w:rsid w:val="00774D27"/>
    <w:rsid w:val="00775446"/>
    <w:rsid w:val="00776372"/>
    <w:rsid w:val="007768EC"/>
    <w:rsid w:val="00776A1E"/>
    <w:rsid w:val="00776B83"/>
    <w:rsid w:val="00776F0A"/>
    <w:rsid w:val="00776F3F"/>
    <w:rsid w:val="00777CE9"/>
    <w:rsid w:val="007803DC"/>
    <w:rsid w:val="007818E9"/>
    <w:rsid w:val="00781EF3"/>
    <w:rsid w:val="007826BA"/>
    <w:rsid w:val="0078717F"/>
    <w:rsid w:val="00790A86"/>
    <w:rsid w:val="00790CA3"/>
    <w:rsid w:val="0079198C"/>
    <w:rsid w:val="007927C4"/>
    <w:rsid w:val="00794A59"/>
    <w:rsid w:val="00794BD5"/>
    <w:rsid w:val="007952F3"/>
    <w:rsid w:val="00795B65"/>
    <w:rsid w:val="00796404"/>
    <w:rsid w:val="00796C99"/>
    <w:rsid w:val="00797E05"/>
    <w:rsid w:val="00797E7E"/>
    <w:rsid w:val="007A066F"/>
    <w:rsid w:val="007A0994"/>
    <w:rsid w:val="007A12F3"/>
    <w:rsid w:val="007A1818"/>
    <w:rsid w:val="007A1B2D"/>
    <w:rsid w:val="007A1EFD"/>
    <w:rsid w:val="007A1F71"/>
    <w:rsid w:val="007A22EF"/>
    <w:rsid w:val="007A23C9"/>
    <w:rsid w:val="007A260E"/>
    <w:rsid w:val="007A277F"/>
    <w:rsid w:val="007A2EA3"/>
    <w:rsid w:val="007A3336"/>
    <w:rsid w:val="007A3407"/>
    <w:rsid w:val="007A4410"/>
    <w:rsid w:val="007A45A0"/>
    <w:rsid w:val="007A46D3"/>
    <w:rsid w:val="007A50A9"/>
    <w:rsid w:val="007A51ED"/>
    <w:rsid w:val="007A5E0C"/>
    <w:rsid w:val="007A6192"/>
    <w:rsid w:val="007A62CF"/>
    <w:rsid w:val="007A6DEE"/>
    <w:rsid w:val="007A7B3E"/>
    <w:rsid w:val="007A7B52"/>
    <w:rsid w:val="007B088D"/>
    <w:rsid w:val="007B1264"/>
    <w:rsid w:val="007B1298"/>
    <w:rsid w:val="007B1470"/>
    <w:rsid w:val="007B23D1"/>
    <w:rsid w:val="007B2411"/>
    <w:rsid w:val="007B4425"/>
    <w:rsid w:val="007B4944"/>
    <w:rsid w:val="007B4C2E"/>
    <w:rsid w:val="007B503B"/>
    <w:rsid w:val="007B61F5"/>
    <w:rsid w:val="007B6251"/>
    <w:rsid w:val="007B794D"/>
    <w:rsid w:val="007C06B7"/>
    <w:rsid w:val="007C3B82"/>
    <w:rsid w:val="007C4BD7"/>
    <w:rsid w:val="007C4D78"/>
    <w:rsid w:val="007C5023"/>
    <w:rsid w:val="007C5AC5"/>
    <w:rsid w:val="007C7678"/>
    <w:rsid w:val="007D0341"/>
    <w:rsid w:val="007D0545"/>
    <w:rsid w:val="007D0AFC"/>
    <w:rsid w:val="007D0B4C"/>
    <w:rsid w:val="007D205E"/>
    <w:rsid w:val="007D403C"/>
    <w:rsid w:val="007D51C0"/>
    <w:rsid w:val="007D6781"/>
    <w:rsid w:val="007D7524"/>
    <w:rsid w:val="007D7D86"/>
    <w:rsid w:val="007E0C9D"/>
    <w:rsid w:val="007E0FDC"/>
    <w:rsid w:val="007E1210"/>
    <w:rsid w:val="007E17A1"/>
    <w:rsid w:val="007E2587"/>
    <w:rsid w:val="007E282D"/>
    <w:rsid w:val="007E2A4F"/>
    <w:rsid w:val="007E2F9C"/>
    <w:rsid w:val="007E3472"/>
    <w:rsid w:val="007E3945"/>
    <w:rsid w:val="007E3F9D"/>
    <w:rsid w:val="007E48AC"/>
    <w:rsid w:val="007E50A8"/>
    <w:rsid w:val="007E673E"/>
    <w:rsid w:val="007E688D"/>
    <w:rsid w:val="007E6E8A"/>
    <w:rsid w:val="007E7284"/>
    <w:rsid w:val="007E7702"/>
    <w:rsid w:val="007E7812"/>
    <w:rsid w:val="007F0216"/>
    <w:rsid w:val="007F1754"/>
    <w:rsid w:val="007F3156"/>
    <w:rsid w:val="007F3529"/>
    <w:rsid w:val="007F3B94"/>
    <w:rsid w:val="007F4083"/>
    <w:rsid w:val="007F4D4D"/>
    <w:rsid w:val="007F58FE"/>
    <w:rsid w:val="007F6E98"/>
    <w:rsid w:val="007F72F6"/>
    <w:rsid w:val="007F7807"/>
    <w:rsid w:val="007F7B98"/>
    <w:rsid w:val="007F7BEE"/>
    <w:rsid w:val="00800277"/>
    <w:rsid w:val="00800283"/>
    <w:rsid w:val="0080075E"/>
    <w:rsid w:val="00800EAD"/>
    <w:rsid w:val="00801018"/>
    <w:rsid w:val="008026C2"/>
    <w:rsid w:val="00802710"/>
    <w:rsid w:val="008033B3"/>
    <w:rsid w:val="00803B46"/>
    <w:rsid w:val="00803B6B"/>
    <w:rsid w:val="0080430C"/>
    <w:rsid w:val="00806174"/>
    <w:rsid w:val="00807C85"/>
    <w:rsid w:val="0081001B"/>
    <w:rsid w:val="00810730"/>
    <w:rsid w:val="008117B1"/>
    <w:rsid w:val="0081197A"/>
    <w:rsid w:val="00812202"/>
    <w:rsid w:val="008123C7"/>
    <w:rsid w:val="00813401"/>
    <w:rsid w:val="0081390D"/>
    <w:rsid w:val="00813C13"/>
    <w:rsid w:val="00813DCD"/>
    <w:rsid w:val="0081442C"/>
    <w:rsid w:val="008150FE"/>
    <w:rsid w:val="008176B9"/>
    <w:rsid w:val="00817A9A"/>
    <w:rsid w:val="008204BD"/>
    <w:rsid w:val="0082076A"/>
    <w:rsid w:val="008208AF"/>
    <w:rsid w:val="00820E9F"/>
    <w:rsid w:val="00821D31"/>
    <w:rsid w:val="008224CB"/>
    <w:rsid w:val="0082258C"/>
    <w:rsid w:val="00822831"/>
    <w:rsid w:val="00822927"/>
    <w:rsid w:val="00824B82"/>
    <w:rsid w:val="00825114"/>
    <w:rsid w:val="00825C95"/>
    <w:rsid w:val="0083086B"/>
    <w:rsid w:val="00830A6C"/>
    <w:rsid w:val="008329F7"/>
    <w:rsid w:val="0083314C"/>
    <w:rsid w:val="008334B9"/>
    <w:rsid w:val="00833EA9"/>
    <w:rsid w:val="0083689B"/>
    <w:rsid w:val="00840425"/>
    <w:rsid w:val="00840BB7"/>
    <w:rsid w:val="008414A2"/>
    <w:rsid w:val="008415E0"/>
    <w:rsid w:val="00841BFE"/>
    <w:rsid w:val="00842443"/>
    <w:rsid w:val="00843C80"/>
    <w:rsid w:val="00843EB2"/>
    <w:rsid w:val="00844F8E"/>
    <w:rsid w:val="008450F1"/>
    <w:rsid w:val="008453F5"/>
    <w:rsid w:val="008465EB"/>
    <w:rsid w:val="00846FDD"/>
    <w:rsid w:val="008473F4"/>
    <w:rsid w:val="00847A68"/>
    <w:rsid w:val="00847E57"/>
    <w:rsid w:val="008507F9"/>
    <w:rsid w:val="00850E3A"/>
    <w:rsid w:val="00852794"/>
    <w:rsid w:val="0085305F"/>
    <w:rsid w:val="00853477"/>
    <w:rsid w:val="00854EFA"/>
    <w:rsid w:val="00854F75"/>
    <w:rsid w:val="008554D6"/>
    <w:rsid w:val="008561F5"/>
    <w:rsid w:val="00856EEF"/>
    <w:rsid w:val="00860368"/>
    <w:rsid w:val="008608C0"/>
    <w:rsid w:val="00860B1F"/>
    <w:rsid w:val="00861D24"/>
    <w:rsid w:val="008624E8"/>
    <w:rsid w:val="00862B9D"/>
    <w:rsid w:val="00863224"/>
    <w:rsid w:val="00863422"/>
    <w:rsid w:val="00863554"/>
    <w:rsid w:val="00863810"/>
    <w:rsid w:val="00863915"/>
    <w:rsid w:val="00865A57"/>
    <w:rsid w:val="00865AE4"/>
    <w:rsid w:val="00865D83"/>
    <w:rsid w:val="008660A3"/>
    <w:rsid w:val="00866B74"/>
    <w:rsid w:val="00867CD5"/>
    <w:rsid w:val="008717CC"/>
    <w:rsid w:val="00873723"/>
    <w:rsid w:val="00873EFE"/>
    <w:rsid w:val="00874003"/>
    <w:rsid w:val="00874029"/>
    <w:rsid w:val="0087543C"/>
    <w:rsid w:val="008755D8"/>
    <w:rsid w:val="0087578C"/>
    <w:rsid w:val="00875FA7"/>
    <w:rsid w:val="00876F5E"/>
    <w:rsid w:val="00877144"/>
    <w:rsid w:val="00877649"/>
    <w:rsid w:val="00877D29"/>
    <w:rsid w:val="00880538"/>
    <w:rsid w:val="00880AC2"/>
    <w:rsid w:val="00880F34"/>
    <w:rsid w:val="00881310"/>
    <w:rsid w:val="00882788"/>
    <w:rsid w:val="00882D66"/>
    <w:rsid w:val="008855D6"/>
    <w:rsid w:val="00885BA1"/>
    <w:rsid w:val="00885D8A"/>
    <w:rsid w:val="008862FA"/>
    <w:rsid w:val="00886CD4"/>
    <w:rsid w:val="00890683"/>
    <w:rsid w:val="0089142B"/>
    <w:rsid w:val="0089231C"/>
    <w:rsid w:val="00892F96"/>
    <w:rsid w:val="00892FE5"/>
    <w:rsid w:val="0089402B"/>
    <w:rsid w:val="0089508D"/>
    <w:rsid w:val="00895751"/>
    <w:rsid w:val="008963ED"/>
    <w:rsid w:val="008965F4"/>
    <w:rsid w:val="00896600"/>
    <w:rsid w:val="008966DF"/>
    <w:rsid w:val="0089674F"/>
    <w:rsid w:val="00896B87"/>
    <w:rsid w:val="0089746D"/>
    <w:rsid w:val="00897B3D"/>
    <w:rsid w:val="008A0572"/>
    <w:rsid w:val="008A0A5B"/>
    <w:rsid w:val="008A0BDA"/>
    <w:rsid w:val="008A0FED"/>
    <w:rsid w:val="008A1451"/>
    <w:rsid w:val="008A2247"/>
    <w:rsid w:val="008A24C5"/>
    <w:rsid w:val="008A3D91"/>
    <w:rsid w:val="008A52DC"/>
    <w:rsid w:val="008A55CE"/>
    <w:rsid w:val="008A5D89"/>
    <w:rsid w:val="008A5DD2"/>
    <w:rsid w:val="008A5E00"/>
    <w:rsid w:val="008A7DCA"/>
    <w:rsid w:val="008B0663"/>
    <w:rsid w:val="008B2221"/>
    <w:rsid w:val="008B250C"/>
    <w:rsid w:val="008B2C03"/>
    <w:rsid w:val="008B2DDE"/>
    <w:rsid w:val="008B409D"/>
    <w:rsid w:val="008B455C"/>
    <w:rsid w:val="008B5663"/>
    <w:rsid w:val="008B5B08"/>
    <w:rsid w:val="008B636C"/>
    <w:rsid w:val="008B655B"/>
    <w:rsid w:val="008B691A"/>
    <w:rsid w:val="008B6952"/>
    <w:rsid w:val="008B7A99"/>
    <w:rsid w:val="008B7C8E"/>
    <w:rsid w:val="008C1CD1"/>
    <w:rsid w:val="008C381F"/>
    <w:rsid w:val="008C3B8F"/>
    <w:rsid w:val="008C4847"/>
    <w:rsid w:val="008C51A7"/>
    <w:rsid w:val="008C5295"/>
    <w:rsid w:val="008C6B69"/>
    <w:rsid w:val="008C7804"/>
    <w:rsid w:val="008C7D04"/>
    <w:rsid w:val="008D13B3"/>
    <w:rsid w:val="008D2F8B"/>
    <w:rsid w:val="008D3643"/>
    <w:rsid w:val="008D3B7C"/>
    <w:rsid w:val="008D3FB9"/>
    <w:rsid w:val="008D450E"/>
    <w:rsid w:val="008D4AA1"/>
    <w:rsid w:val="008D593B"/>
    <w:rsid w:val="008D5DC5"/>
    <w:rsid w:val="008D5EC0"/>
    <w:rsid w:val="008D6724"/>
    <w:rsid w:val="008D6ECC"/>
    <w:rsid w:val="008D770F"/>
    <w:rsid w:val="008D7DEB"/>
    <w:rsid w:val="008D7FED"/>
    <w:rsid w:val="008E055E"/>
    <w:rsid w:val="008E28E0"/>
    <w:rsid w:val="008E324F"/>
    <w:rsid w:val="008E3A7A"/>
    <w:rsid w:val="008E42E8"/>
    <w:rsid w:val="008E52D0"/>
    <w:rsid w:val="008E5431"/>
    <w:rsid w:val="008E58F0"/>
    <w:rsid w:val="008E64C3"/>
    <w:rsid w:val="008E6AEA"/>
    <w:rsid w:val="008E6F06"/>
    <w:rsid w:val="008E7281"/>
    <w:rsid w:val="008F1385"/>
    <w:rsid w:val="008F14E7"/>
    <w:rsid w:val="008F1723"/>
    <w:rsid w:val="008F35A8"/>
    <w:rsid w:val="008F3687"/>
    <w:rsid w:val="008F4F5D"/>
    <w:rsid w:val="008F5105"/>
    <w:rsid w:val="008F60FB"/>
    <w:rsid w:val="008F6719"/>
    <w:rsid w:val="008F6BED"/>
    <w:rsid w:val="008F6E58"/>
    <w:rsid w:val="008F6F3A"/>
    <w:rsid w:val="008F741F"/>
    <w:rsid w:val="0090168A"/>
    <w:rsid w:val="00901B1E"/>
    <w:rsid w:val="0090281E"/>
    <w:rsid w:val="00902966"/>
    <w:rsid w:val="00903439"/>
    <w:rsid w:val="00903D29"/>
    <w:rsid w:val="00904A29"/>
    <w:rsid w:val="0090532F"/>
    <w:rsid w:val="009053EA"/>
    <w:rsid w:val="00905AC0"/>
    <w:rsid w:val="00905E02"/>
    <w:rsid w:val="00906C93"/>
    <w:rsid w:val="0091002A"/>
    <w:rsid w:val="0091032F"/>
    <w:rsid w:val="00910346"/>
    <w:rsid w:val="00910968"/>
    <w:rsid w:val="00910EC0"/>
    <w:rsid w:val="00912A62"/>
    <w:rsid w:val="009132B6"/>
    <w:rsid w:val="00913EDF"/>
    <w:rsid w:val="00914549"/>
    <w:rsid w:val="009146EC"/>
    <w:rsid w:val="009166AA"/>
    <w:rsid w:val="009172F4"/>
    <w:rsid w:val="009205E3"/>
    <w:rsid w:val="00920828"/>
    <w:rsid w:val="00920A04"/>
    <w:rsid w:val="00921431"/>
    <w:rsid w:val="0092182C"/>
    <w:rsid w:val="00922042"/>
    <w:rsid w:val="009226CF"/>
    <w:rsid w:val="00924430"/>
    <w:rsid w:val="00924479"/>
    <w:rsid w:val="0092547C"/>
    <w:rsid w:val="00930B63"/>
    <w:rsid w:val="00930E57"/>
    <w:rsid w:val="00930E62"/>
    <w:rsid w:val="00931F4E"/>
    <w:rsid w:val="00932092"/>
    <w:rsid w:val="00932994"/>
    <w:rsid w:val="00932B5F"/>
    <w:rsid w:val="00932C25"/>
    <w:rsid w:val="00932C4A"/>
    <w:rsid w:val="009330F7"/>
    <w:rsid w:val="00933CD3"/>
    <w:rsid w:val="00934A61"/>
    <w:rsid w:val="00935BBE"/>
    <w:rsid w:val="00936266"/>
    <w:rsid w:val="00940111"/>
    <w:rsid w:val="00940259"/>
    <w:rsid w:val="00940850"/>
    <w:rsid w:val="0094116B"/>
    <w:rsid w:val="0094447E"/>
    <w:rsid w:val="00945A94"/>
    <w:rsid w:val="00946024"/>
    <w:rsid w:val="0094665E"/>
    <w:rsid w:val="00946EB5"/>
    <w:rsid w:val="009471F6"/>
    <w:rsid w:val="00947BE3"/>
    <w:rsid w:val="009503C4"/>
    <w:rsid w:val="0095167A"/>
    <w:rsid w:val="0095167E"/>
    <w:rsid w:val="00951ACE"/>
    <w:rsid w:val="009522DD"/>
    <w:rsid w:val="00953405"/>
    <w:rsid w:val="00953C28"/>
    <w:rsid w:val="009545FB"/>
    <w:rsid w:val="0095571D"/>
    <w:rsid w:val="009559C6"/>
    <w:rsid w:val="0095684A"/>
    <w:rsid w:val="009579B4"/>
    <w:rsid w:val="009609E0"/>
    <w:rsid w:val="00960CEB"/>
    <w:rsid w:val="00961E6D"/>
    <w:rsid w:val="009623DF"/>
    <w:rsid w:val="00962690"/>
    <w:rsid w:val="009629B5"/>
    <w:rsid w:val="0096463E"/>
    <w:rsid w:val="009648FA"/>
    <w:rsid w:val="00964FD7"/>
    <w:rsid w:val="00965089"/>
    <w:rsid w:val="009651F8"/>
    <w:rsid w:val="00965222"/>
    <w:rsid w:val="00965659"/>
    <w:rsid w:val="009658F4"/>
    <w:rsid w:val="00967523"/>
    <w:rsid w:val="00967A59"/>
    <w:rsid w:val="009704C9"/>
    <w:rsid w:val="0097091C"/>
    <w:rsid w:val="00972B31"/>
    <w:rsid w:val="00974162"/>
    <w:rsid w:val="00974490"/>
    <w:rsid w:val="009745A7"/>
    <w:rsid w:val="0097742F"/>
    <w:rsid w:val="00977DF2"/>
    <w:rsid w:val="0098142F"/>
    <w:rsid w:val="00981C76"/>
    <w:rsid w:val="00981F95"/>
    <w:rsid w:val="009827F6"/>
    <w:rsid w:val="00983205"/>
    <w:rsid w:val="00983509"/>
    <w:rsid w:val="00985182"/>
    <w:rsid w:val="00985974"/>
    <w:rsid w:val="00986573"/>
    <w:rsid w:val="00986A1D"/>
    <w:rsid w:val="00990418"/>
    <w:rsid w:val="00990D9D"/>
    <w:rsid w:val="0099176C"/>
    <w:rsid w:val="0099261C"/>
    <w:rsid w:val="00993ED0"/>
    <w:rsid w:val="00994017"/>
    <w:rsid w:val="00994B31"/>
    <w:rsid w:val="00994C89"/>
    <w:rsid w:val="0099507B"/>
    <w:rsid w:val="00995FBD"/>
    <w:rsid w:val="00997583"/>
    <w:rsid w:val="00997F2E"/>
    <w:rsid w:val="009A070E"/>
    <w:rsid w:val="009A1523"/>
    <w:rsid w:val="009A1B39"/>
    <w:rsid w:val="009A201E"/>
    <w:rsid w:val="009A210D"/>
    <w:rsid w:val="009A2BAE"/>
    <w:rsid w:val="009A6B91"/>
    <w:rsid w:val="009A79D4"/>
    <w:rsid w:val="009A7E19"/>
    <w:rsid w:val="009B0765"/>
    <w:rsid w:val="009B1055"/>
    <w:rsid w:val="009B2343"/>
    <w:rsid w:val="009B4323"/>
    <w:rsid w:val="009B44E1"/>
    <w:rsid w:val="009B4518"/>
    <w:rsid w:val="009B55C4"/>
    <w:rsid w:val="009B6078"/>
    <w:rsid w:val="009C06F9"/>
    <w:rsid w:val="009C120F"/>
    <w:rsid w:val="009C4262"/>
    <w:rsid w:val="009C4F27"/>
    <w:rsid w:val="009C5E42"/>
    <w:rsid w:val="009C6592"/>
    <w:rsid w:val="009D01F8"/>
    <w:rsid w:val="009D086F"/>
    <w:rsid w:val="009D0B3C"/>
    <w:rsid w:val="009D2E14"/>
    <w:rsid w:val="009D32FB"/>
    <w:rsid w:val="009D34AD"/>
    <w:rsid w:val="009D4345"/>
    <w:rsid w:val="009D44F1"/>
    <w:rsid w:val="009D4824"/>
    <w:rsid w:val="009D4E6F"/>
    <w:rsid w:val="009D62F3"/>
    <w:rsid w:val="009D7620"/>
    <w:rsid w:val="009E1184"/>
    <w:rsid w:val="009E14C3"/>
    <w:rsid w:val="009E1DF3"/>
    <w:rsid w:val="009E3462"/>
    <w:rsid w:val="009E3870"/>
    <w:rsid w:val="009E465F"/>
    <w:rsid w:val="009E4A87"/>
    <w:rsid w:val="009E4B04"/>
    <w:rsid w:val="009E4D39"/>
    <w:rsid w:val="009F0189"/>
    <w:rsid w:val="009F0284"/>
    <w:rsid w:val="009F0AE5"/>
    <w:rsid w:val="009F0F5D"/>
    <w:rsid w:val="009F1717"/>
    <w:rsid w:val="009F3135"/>
    <w:rsid w:val="009F3DFF"/>
    <w:rsid w:val="009F4431"/>
    <w:rsid w:val="009F7006"/>
    <w:rsid w:val="009F7478"/>
    <w:rsid w:val="00A00498"/>
    <w:rsid w:val="00A00B72"/>
    <w:rsid w:val="00A00E56"/>
    <w:rsid w:val="00A01320"/>
    <w:rsid w:val="00A01392"/>
    <w:rsid w:val="00A0153F"/>
    <w:rsid w:val="00A0168F"/>
    <w:rsid w:val="00A02630"/>
    <w:rsid w:val="00A029AA"/>
    <w:rsid w:val="00A03852"/>
    <w:rsid w:val="00A039C2"/>
    <w:rsid w:val="00A03E93"/>
    <w:rsid w:val="00A03EDF"/>
    <w:rsid w:val="00A047EF"/>
    <w:rsid w:val="00A069B7"/>
    <w:rsid w:val="00A06A1A"/>
    <w:rsid w:val="00A06C58"/>
    <w:rsid w:val="00A07555"/>
    <w:rsid w:val="00A07737"/>
    <w:rsid w:val="00A10148"/>
    <w:rsid w:val="00A1093B"/>
    <w:rsid w:val="00A10EC7"/>
    <w:rsid w:val="00A1169A"/>
    <w:rsid w:val="00A12863"/>
    <w:rsid w:val="00A12986"/>
    <w:rsid w:val="00A13599"/>
    <w:rsid w:val="00A13A78"/>
    <w:rsid w:val="00A14D3B"/>
    <w:rsid w:val="00A1510A"/>
    <w:rsid w:val="00A158C3"/>
    <w:rsid w:val="00A16804"/>
    <w:rsid w:val="00A20286"/>
    <w:rsid w:val="00A223AA"/>
    <w:rsid w:val="00A22900"/>
    <w:rsid w:val="00A24F0B"/>
    <w:rsid w:val="00A25083"/>
    <w:rsid w:val="00A25CD0"/>
    <w:rsid w:val="00A25F5E"/>
    <w:rsid w:val="00A267D5"/>
    <w:rsid w:val="00A26BAF"/>
    <w:rsid w:val="00A26FDC"/>
    <w:rsid w:val="00A274BA"/>
    <w:rsid w:val="00A2762F"/>
    <w:rsid w:val="00A27B06"/>
    <w:rsid w:val="00A27FF8"/>
    <w:rsid w:val="00A31E11"/>
    <w:rsid w:val="00A342CB"/>
    <w:rsid w:val="00A345CF"/>
    <w:rsid w:val="00A365E5"/>
    <w:rsid w:val="00A402B6"/>
    <w:rsid w:val="00A404A9"/>
    <w:rsid w:val="00A407D2"/>
    <w:rsid w:val="00A40EF3"/>
    <w:rsid w:val="00A41406"/>
    <w:rsid w:val="00A43BF0"/>
    <w:rsid w:val="00A444C2"/>
    <w:rsid w:val="00A448BD"/>
    <w:rsid w:val="00A44D58"/>
    <w:rsid w:val="00A452F6"/>
    <w:rsid w:val="00A46B27"/>
    <w:rsid w:val="00A46BEE"/>
    <w:rsid w:val="00A50064"/>
    <w:rsid w:val="00A504C2"/>
    <w:rsid w:val="00A51448"/>
    <w:rsid w:val="00A525EA"/>
    <w:rsid w:val="00A5288E"/>
    <w:rsid w:val="00A52B66"/>
    <w:rsid w:val="00A52F4D"/>
    <w:rsid w:val="00A53322"/>
    <w:rsid w:val="00A5342B"/>
    <w:rsid w:val="00A538B6"/>
    <w:rsid w:val="00A54383"/>
    <w:rsid w:val="00A547F5"/>
    <w:rsid w:val="00A54986"/>
    <w:rsid w:val="00A550B5"/>
    <w:rsid w:val="00A55570"/>
    <w:rsid w:val="00A56171"/>
    <w:rsid w:val="00A57049"/>
    <w:rsid w:val="00A57066"/>
    <w:rsid w:val="00A57C37"/>
    <w:rsid w:val="00A57C83"/>
    <w:rsid w:val="00A57E02"/>
    <w:rsid w:val="00A62335"/>
    <w:rsid w:val="00A63474"/>
    <w:rsid w:val="00A6428F"/>
    <w:rsid w:val="00A64A47"/>
    <w:rsid w:val="00A65622"/>
    <w:rsid w:val="00A657CB"/>
    <w:rsid w:val="00A659D5"/>
    <w:rsid w:val="00A660EE"/>
    <w:rsid w:val="00A66554"/>
    <w:rsid w:val="00A66931"/>
    <w:rsid w:val="00A677B0"/>
    <w:rsid w:val="00A678A1"/>
    <w:rsid w:val="00A678E1"/>
    <w:rsid w:val="00A67E8C"/>
    <w:rsid w:val="00A67EAE"/>
    <w:rsid w:val="00A7055C"/>
    <w:rsid w:val="00A710A1"/>
    <w:rsid w:val="00A71E69"/>
    <w:rsid w:val="00A71FBD"/>
    <w:rsid w:val="00A721CB"/>
    <w:rsid w:val="00A72526"/>
    <w:rsid w:val="00A7549E"/>
    <w:rsid w:val="00A75B42"/>
    <w:rsid w:val="00A763B0"/>
    <w:rsid w:val="00A77CA2"/>
    <w:rsid w:val="00A80116"/>
    <w:rsid w:val="00A803D0"/>
    <w:rsid w:val="00A809C7"/>
    <w:rsid w:val="00A80D96"/>
    <w:rsid w:val="00A81B89"/>
    <w:rsid w:val="00A820A6"/>
    <w:rsid w:val="00A820CC"/>
    <w:rsid w:val="00A833F4"/>
    <w:rsid w:val="00A839B8"/>
    <w:rsid w:val="00A85648"/>
    <w:rsid w:val="00A87106"/>
    <w:rsid w:val="00A87A55"/>
    <w:rsid w:val="00A87E00"/>
    <w:rsid w:val="00A913FC"/>
    <w:rsid w:val="00A93899"/>
    <w:rsid w:val="00A9479B"/>
    <w:rsid w:val="00A94BA7"/>
    <w:rsid w:val="00A94EF7"/>
    <w:rsid w:val="00A96D9D"/>
    <w:rsid w:val="00AA03AD"/>
    <w:rsid w:val="00AA11E5"/>
    <w:rsid w:val="00AA1C05"/>
    <w:rsid w:val="00AA290D"/>
    <w:rsid w:val="00AA2C5D"/>
    <w:rsid w:val="00AA346A"/>
    <w:rsid w:val="00AA398A"/>
    <w:rsid w:val="00AA4526"/>
    <w:rsid w:val="00AA4A4D"/>
    <w:rsid w:val="00AA4ECB"/>
    <w:rsid w:val="00AA59E8"/>
    <w:rsid w:val="00AA5A94"/>
    <w:rsid w:val="00AA60BB"/>
    <w:rsid w:val="00AA71A7"/>
    <w:rsid w:val="00AB0347"/>
    <w:rsid w:val="00AB273D"/>
    <w:rsid w:val="00AB290E"/>
    <w:rsid w:val="00AB2A2C"/>
    <w:rsid w:val="00AB2A4C"/>
    <w:rsid w:val="00AB2ADC"/>
    <w:rsid w:val="00AB2BB2"/>
    <w:rsid w:val="00AB2CD9"/>
    <w:rsid w:val="00AB3F49"/>
    <w:rsid w:val="00AB783B"/>
    <w:rsid w:val="00AC0C64"/>
    <w:rsid w:val="00AC0F37"/>
    <w:rsid w:val="00AC265F"/>
    <w:rsid w:val="00AC2E60"/>
    <w:rsid w:val="00AC38AD"/>
    <w:rsid w:val="00AC5626"/>
    <w:rsid w:val="00AC5905"/>
    <w:rsid w:val="00AC5CCF"/>
    <w:rsid w:val="00AC5E1F"/>
    <w:rsid w:val="00AC63CE"/>
    <w:rsid w:val="00AC6E62"/>
    <w:rsid w:val="00AD24CA"/>
    <w:rsid w:val="00AD3554"/>
    <w:rsid w:val="00AD3605"/>
    <w:rsid w:val="00AD3804"/>
    <w:rsid w:val="00AD4099"/>
    <w:rsid w:val="00AD42BD"/>
    <w:rsid w:val="00AD4417"/>
    <w:rsid w:val="00AD5264"/>
    <w:rsid w:val="00AD6D99"/>
    <w:rsid w:val="00AD72B8"/>
    <w:rsid w:val="00AD7CCE"/>
    <w:rsid w:val="00AE008A"/>
    <w:rsid w:val="00AE19AA"/>
    <w:rsid w:val="00AE2548"/>
    <w:rsid w:val="00AE39A1"/>
    <w:rsid w:val="00AE4E26"/>
    <w:rsid w:val="00AE50A4"/>
    <w:rsid w:val="00AE5130"/>
    <w:rsid w:val="00AE64A0"/>
    <w:rsid w:val="00AE6743"/>
    <w:rsid w:val="00AE7455"/>
    <w:rsid w:val="00AE761C"/>
    <w:rsid w:val="00AE7CF1"/>
    <w:rsid w:val="00AF27ED"/>
    <w:rsid w:val="00AF2D43"/>
    <w:rsid w:val="00AF3101"/>
    <w:rsid w:val="00AF4BC4"/>
    <w:rsid w:val="00AF588A"/>
    <w:rsid w:val="00AF5CA2"/>
    <w:rsid w:val="00AF5D7E"/>
    <w:rsid w:val="00AF62C1"/>
    <w:rsid w:val="00AF6F55"/>
    <w:rsid w:val="00B01092"/>
    <w:rsid w:val="00B033E7"/>
    <w:rsid w:val="00B040C0"/>
    <w:rsid w:val="00B044C5"/>
    <w:rsid w:val="00B04714"/>
    <w:rsid w:val="00B04782"/>
    <w:rsid w:val="00B05045"/>
    <w:rsid w:val="00B05812"/>
    <w:rsid w:val="00B05E86"/>
    <w:rsid w:val="00B05ED1"/>
    <w:rsid w:val="00B06033"/>
    <w:rsid w:val="00B0632D"/>
    <w:rsid w:val="00B0682E"/>
    <w:rsid w:val="00B06DAE"/>
    <w:rsid w:val="00B06F1D"/>
    <w:rsid w:val="00B077F8"/>
    <w:rsid w:val="00B10C98"/>
    <w:rsid w:val="00B125E6"/>
    <w:rsid w:val="00B13D0A"/>
    <w:rsid w:val="00B14EEB"/>
    <w:rsid w:val="00B15A5C"/>
    <w:rsid w:val="00B15FEC"/>
    <w:rsid w:val="00B2051A"/>
    <w:rsid w:val="00B21316"/>
    <w:rsid w:val="00B2147B"/>
    <w:rsid w:val="00B21916"/>
    <w:rsid w:val="00B21B22"/>
    <w:rsid w:val="00B2379E"/>
    <w:rsid w:val="00B23EB6"/>
    <w:rsid w:val="00B241D6"/>
    <w:rsid w:val="00B24AE6"/>
    <w:rsid w:val="00B24DEA"/>
    <w:rsid w:val="00B25594"/>
    <w:rsid w:val="00B25B32"/>
    <w:rsid w:val="00B26215"/>
    <w:rsid w:val="00B2796D"/>
    <w:rsid w:val="00B306B4"/>
    <w:rsid w:val="00B318AA"/>
    <w:rsid w:val="00B31A15"/>
    <w:rsid w:val="00B31B9D"/>
    <w:rsid w:val="00B32A4F"/>
    <w:rsid w:val="00B33649"/>
    <w:rsid w:val="00B33CF2"/>
    <w:rsid w:val="00B33FA1"/>
    <w:rsid w:val="00B3574F"/>
    <w:rsid w:val="00B378B3"/>
    <w:rsid w:val="00B37D55"/>
    <w:rsid w:val="00B37D7C"/>
    <w:rsid w:val="00B40363"/>
    <w:rsid w:val="00B40B05"/>
    <w:rsid w:val="00B4163F"/>
    <w:rsid w:val="00B43685"/>
    <w:rsid w:val="00B44DB8"/>
    <w:rsid w:val="00B45427"/>
    <w:rsid w:val="00B45AFF"/>
    <w:rsid w:val="00B46612"/>
    <w:rsid w:val="00B475A5"/>
    <w:rsid w:val="00B50F34"/>
    <w:rsid w:val="00B51DD1"/>
    <w:rsid w:val="00B521FB"/>
    <w:rsid w:val="00B52E41"/>
    <w:rsid w:val="00B536BD"/>
    <w:rsid w:val="00B542B0"/>
    <w:rsid w:val="00B543DC"/>
    <w:rsid w:val="00B54C5C"/>
    <w:rsid w:val="00B5503E"/>
    <w:rsid w:val="00B55AE8"/>
    <w:rsid w:val="00B56D14"/>
    <w:rsid w:val="00B57073"/>
    <w:rsid w:val="00B57240"/>
    <w:rsid w:val="00B574EA"/>
    <w:rsid w:val="00B57C04"/>
    <w:rsid w:val="00B60C26"/>
    <w:rsid w:val="00B61B12"/>
    <w:rsid w:val="00B631CF"/>
    <w:rsid w:val="00B635ED"/>
    <w:rsid w:val="00B6374A"/>
    <w:rsid w:val="00B64233"/>
    <w:rsid w:val="00B6471C"/>
    <w:rsid w:val="00B65DC3"/>
    <w:rsid w:val="00B660C8"/>
    <w:rsid w:val="00B665EA"/>
    <w:rsid w:val="00B66A05"/>
    <w:rsid w:val="00B6768A"/>
    <w:rsid w:val="00B67E70"/>
    <w:rsid w:val="00B72F6C"/>
    <w:rsid w:val="00B72FAB"/>
    <w:rsid w:val="00B73F03"/>
    <w:rsid w:val="00B740B0"/>
    <w:rsid w:val="00B74B71"/>
    <w:rsid w:val="00B77A41"/>
    <w:rsid w:val="00B77E4B"/>
    <w:rsid w:val="00B80CD3"/>
    <w:rsid w:val="00B81259"/>
    <w:rsid w:val="00B82584"/>
    <w:rsid w:val="00B841DB"/>
    <w:rsid w:val="00B84223"/>
    <w:rsid w:val="00B8539A"/>
    <w:rsid w:val="00B86AD2"/>
    <w:rsid w:val="00B873CB"/>
    <w:rsid w:val="00B87A5C"/>
    <w:rsid w:val="00B90447"/>
    <w:rsid w:val="00B9055B"/>
    <w:rsid w:val="00B90AD0"/>
    <w:rsid w:val="00B91016"/>
    <w:rsid w:val="00B91136"/>
    <w:rsid w:val="00B926F3"/>
    <w:rsid w:val="00B9291B"/>
    <w:rsid w:val="00B942F7"/>
    <w:rsid w:val="00B94D19"/>
    <w:rsid w:val="00B94DA4"/>
    <w:rsid w:val="00B95624"/>
    <w:rsid w:val="00BA016A"/>
    <w:rsid w:val="00BA1C58"/>
    <w:rsid w:val="00BA1FFF"/>
    <w:rsid w:val="00BA3C19"/>
    <w:rsid w:val="00BA44C1"/>
    <w:rsid w:val="00BA46AD"/>
    <w:rsid w:val="00BA4A80"/>
    <w:rsid w:val="00BA51B2"/>
    <w:rsid w:val="00BA6BF2"/>
    <w:rsid w:val="00BA72B1"/>
    <w:rsid w:val="00BA7A2C"/>
    <w:rsid w:val="00BB2D58"/>
    <w:rsid w:val="00BB35C6"/>
    <w:rsid w:val="00BB37C3"/>
    <w:rsid w:val="00BB3BD4"/>
    <w:rsid w:val="00BB3EDB"/>
    <w:rsid w:val="00BB46FB"/>
    <w:rsid w:val="00BB6D9E"/>
    <w:rsid w:val="00BB6DC1"/>
    <w:rsid w:val="00BB7053"/>
    <w:rsid w:val="00BB7D96"/>
    <w:rsid w:val="00BC0248"/>
    <w:rsid w:val="00BC03F9"/>
    <w:rsid w:val="00BC1480"/>
    <w:rsid w:val="00BC3A45"/>
    <w:rsid w:val="00BC4F84"/>
    <w:rsid w:val="00BC6310"/>
    <w:rsid w:val="00BC66EE"/>
    <w:rsid w:val="00BC74D2"/>
    <w:rsid w:val="00BD0980"/>
    <w:rsid w:val="00BD0A2E"/>
    <w:rsid w:val="00BD0B9B"/>
    <w:rsid w:val="00BD0F72"/>
    <w:rsid w:val="00BD1024"/>
    <w:rsid w:val="00BD2306"/>
    <w:rsid w:val="00BD2429"/>
    <w:rsid w:val="00BD40C2"/>
    <w:rsid w:val="00BD4B0F"/>
    <w:rsid w:val="00BD59AE"/>
    <w:rsid w:val="00BD7492"/>
    <w:rsid w:val="00BD769A"/>
    <w:rsid w:val="00BD789B"/>
    <w:rsid w:val="00BE0422"/>
    <w:rsid w:val="00BE0E13"/>
    <w:rsid w:val="00BE150B"/>
    <w:rsid w:val="00BE221A"/>
    <w:rsid w:val="00BE337A"/>
    <w:rsid w:val="00BE3C5E"/>
    <w:rsid w:val="00BE3FE2"/>
    <w:rsid w:val="00BE4AE0"/>
    <w:rsid w:val="00BE63F7"/>
    <w:rsid w:val="00BE65E4"/>
    <w:rsid w:val="00BE6BE3"/>
    <w:rsid w:val="00BE710E"/>
    <w:rsid w:val="00BE77E3"/>
    <w:rsid w:val="00BF070B"/>
    <w:rsid w:val="00BF1A7A"/>
    <w:rsid w:val="00BF20EE"/>
    <w:rsid w:val="00BF37E2"/>
    <w:rsid w:val="00BF381F"/>
    <w:rsid w:val="00BF3B67"/>
    <w:rsid w:val="00BF4355"/>
    <w:rsid w:val="00BF5FA6"/>
    <w:rsid w:val="00BF74F0"/>
    <w:rsid w:val="00BF7D33"/>
    <w:rsid w:val="00C00CD9"/>
    <w:rsid w:val="00C02364"/>
    <w:rsid w:val="00C02C89"/>
    <w:rsid w:val="00C0397B"/>
    <w:rsid w:val="00C0483B"/>
    <w:rsid w:val="00C05C88"/>
    <w:rsid w:val="00C06771"/>
    <w:rsid w:val="00C06852"/>
    <w:rsid w:val="00C07303"/>
    <w:rsid w:val="00C078ED"/>
    <w:rsid w:val="00C100CF"/>
    <w:rsid w:val="00C10CFF"/>
    <w:rsid w:val="00C11405"/>
    <w:rsid w:val="00C11EF1"/>
    <w:rsid w:val="00C12C04"/>
    <w:rsid w:val="00C1320E"/>
    <w:rsid w:val="00C14601"/>
    <w:rsid w:val="00C149AF"/>
    <w:rsid w:val="00C14BE4"/>
    <w:rsid w:val="00C15D01"/>
    <w:rsid w:val="00C17A30"/>
    <w:rsid w:val="00C20C2F"/>
    <w:rsid w:val="00C20C99"/>
    <w:rsid w:val="00C2123F"/>
    <w:rsid w:val="00C217C9"/>
    <w:rsid w:val="00C21B64"/>
    <w:rsid w:val="00C21EA5"/>
    <w:rsid w:val="00C221B8"/>
    <w:rsid w:val="00C2298B"/>
    <w:rsid w:val="00C22E4D"/>
    <w:rsid w:val="00C232DB"/>
    <w:rsid w:val="00C23DA4"/>
    <w:rsid w:val="00C23E8B"/>
    <w:rsid w:val="00C241EF"/>
    <w:rsid w:val="00C25ADC"/>
    <w:rsid w:val="00C2699A"/>
    <w:rsid w:val="00C30EDA"/>
    <w:rsid w:val="00C3113E"/>
    <w:rsid w:val="00C317AB"/>
    <w:rsid w:val="00C31ACF"/>
    <w:rsid w:val="00C31ECC"/>
    <w:rsid w:val="00C33308"/>
    <w:rsid w:val="00C33412"/>
    <w:rsid w:val="00C34237"/>
    <w:rsid w:val="00C34EE2"/>
    <w:rsid w:val="00C35788"/>
    <w:rsid w:val="00C37C78"/>
    <w:rsid w:val="00C403F4"/>
    <w:rsid w:val="00C40A86"/>
    <w:rsid w:val="00C42204"/>
    <w:rsid w:val="00C42743"/>
    <w:rsid w:val="00C4297D"/>
    <w:rsid w:val="00C43730"/>
    <w:rsid w:val="00C45BFB"/>
    <w:rsid w:val="00C45D48"/>
    <w:rsid w:val="00C4677E"/>
    <w:rsid w:val="00C46847"/>
    <w:rsid w:val="00C46970"/>
    <w:rsid w:val="00C469C7"/>
    <w:rsid w:val="00C47006"/>
    <w:rsid w:val="00C510D3"/>
    <w:rsid w:val="00C5260D"/>
    <w:rsid w:val="00C53836"/>
    <w:rsid w:val="00C53F3A"/>
    <w:rsid w:val="00C5447D"/>
    <w:rsid w:val="00C552A1"/>
    <w:rsid w:val="00C552FA"/>
    <w:rsid w:val="00C55943"/>
    <w:rsid w:val="00C563BB"/>
    <w:rsid w:val="00C564E1"/>
    <w:rsid w:val="00C57969"/>
    <w:rsid w:val="00C57FCF"/>
    <w:rsid w:val="00C607E6"/>
    <w:rsid w:val="00C60DA4"/>
    <w:rsid w:val="00C6169C"/>
    <w:rsid w:val="00C62903"/>
    <w:rsid w:val="00C62FA8"/>
    <w:rsid w:val="00C63089"/>
    <w:rsid w:val="00C65C73"/>
    <w:rsid w:val="00C65EB7"/>
    <w:rsid w:val="00C660FC"/>
    <w:rsid w:val="00C6690B"/>
    <w:rsid w:val="00C66962"/>
    <w:rsid w:val="00C676CC"/>
    <w:rsid w:val="00C67956"/>
    <w:rsid w:val="00C679BC"/>
    <w:rsid w:val="00C67DF0"/>
    <w:rsid w:val="00C703B9"/>
    <w:rsid w:val="00C707A2"/>
    <w:rsid w:val="00C728F2"/>
    <w:rsid w:val="00C73906"/>
    <w:rsid w:val="00C73D7B"/>
    <w:rsid w:val="00C744AB"/>
    <w:rsid w:val="00C745B0"/>
    <w:rsid w:val="00C74843"/>
    <w:rsid w:val="00C75961"/>
    <w:rsid w:val="00C75A13"/>
    <w:rsid w:val="00C75B22"/>
    <w:rsid w:val="00C75BDA"/>
    <w:rsid w:val="00C7635E"/>
    <w:rsid w:val="00C77FD7"/>
    <w:rsid w:val="00C805E4"/>
    <w:rsid w:val="00C82440"/>
    <w:rsid w:val="00C83B29"/>
    <w:rsid w:val="00C83BEE"/>
    <w:rsid w:val="00C8428F"/>
    <w:rsid w:val="00C8433A"/>
    <w:rsid w:val="00C84AAD"/>
    <w:rsid w:val="00C84AB6"/>
    <w:rsid w:val="00C85716"/>
    <w:rsid w:val="00C85A17"/>
    <w:rsid w:val="00C85A41"/>
    <w:rsid w:val="00C85AC3"/>
    <w:rsid w:val="00C87116"/>
    <w:rsid w:val="00C87F19"/>
    <w:rsid w:val="00C9050B"/>
    <w:rsid w:val="00C91398"/>
    <w:rsid w:val="00C91D85"/>
    <w:rsid w:val="00C93278"/>
    <w:rsid w:val="00C951A7"/>
    <w:rsid w:val="00C96008"/>
    <w:rsid w:val="00C96173"/>
    <w:rsid w:val="00CA00B9"/>
    <w:rsid w:val="00CA02A5"/>
    <w:rsid w:val="00CA07FC"/>
    <w:rsid w:val="00CA1134"/>
    <w:rsid w:val="00CA113E"/>
    <w:rsid w:val="00CA1C5A"/>
    <w:rsid w:val="00CA35EA"/>
    <w:rsid w:val="00CA36E9"/>
    <w:rsid w:val="00CA3AEA"/>
    <w:rsid w:val="00CA434C"/>
    <w:rsid w:val="00CA4792"/>
    <w:rsid w:val="00CA5B1F"/>
    <w:rsid w:val="00CA6C00"/>
    <w:rsid w:val="00CA70B0"/>
    <w:rsid w:val="00CB0656"/>
    <w:rsid w:val="00CB0D7B"/>
    <w:rsid w:val="00CB145B"/>
    <w:rsid w:val="00CB1952"/>
    <w:rsid w:val="00CB1D07"/>
    <w:rsid w:val="00CB2E3F"/>
    <w:rsid w:val="00CB340C"/>
    <w:rsid w:val="00CB3531"/>
    <w:rsid w:val="00CB38D6"/>
    <w:rsid w:val="00CB5868"/>
    <w:rsid w:val="00CB6016"/>
    <w:rsid w:val="00CB6191"/>
    <w:rsid w:val="00CB64C6"/>
    <w:rsid w:val="00CB7E1A"/>
    <w:rsid w:val="00CC098C"/>
    <w:rsid w:val="00CC0E02"/>
    <w:rsid w:val="00CC3EEF"/>
    <w:rsid w:val="00CC4D51"/>
    <w:rsid w:val="00CC5737"/>
    <w:rsid w:val="00CC5AB7"/>
    <w:rsid w:val="00CC6622"/>
    <w:rsid w:val="00CC7696"/>
    <w:rsid w:val="00CC78D3"/>
    <w:rsid w:val="00CD04A1"/>
    <w:rsid w:val="00CD5986"/>
    <w:rsid w:val="00CD5A40"/>
    <w:rsid w:val="00CD5E31"/>
    <w:rsid w:val="00CD6970"/>
    <w:rsid w:val="00CD6A7D"/>
    <w:rsid w:val="00CD7479"/>
    <w:rsid w:val="00CD7AD9"/>
    <w:rsid w:val="00CE0B6A"/>
    <w:rsid w:val="00CE1488"/>
    <w:rsid w:val="00CE250D"/>
    <w:rsid w:val="00CE2980"/>
    <w:rsid w:val="00CE2DE8"/>
    <w:rsid w:val="00CE3792"/>
    <w:rsid w:val="00CE4928"/>
    <w:rsid w:val="00CE4DBE"/>
    <w:rsid w:val="00CE500A"/>
    <w:rsid w:val="00CE5311"/>
    <w:rsid w:val="00CE59EF"/>
    <w:rsid w:val="00CE72E3"/>
    <w:rsid w:val="00CF22E4"/>
    <w:rsid w:val="00CF2892"/>
    <w:rsid w:val="00CF3109"/>
    <w:rsid w:val="00CF3628"/>
    <w:rsid w:val="00CF51B8"/>
    <w:rsid w:val="00CF55E3"/>
    <w:rsid w:val="00CF5EBB"/>
    <w:rsid w:val="00CF6576"/>
    <w:rsid w:val="00D00077"/>
    <w:rsid w:val="00D00663"/>
    <w:rsid w:val="00D00718"/>
    <w:rsid w:val="00D0109D"/>
    <w:rsid w:val="00D01ACB"/>
    <w:rsid w:val="00D02030"/>
    <w:rsid w:val="00D033B0"/>
    <w:rsid w:val="00D04590"/>
    <w:rsid w:val="00D04C0D"/>
    <w:rsid w:val="00D04DE3"/>
    <w:rsid w:val="00D05850"/>
    <w:rsid w:val="00D05B5D"/>
    <w:rsid w:val="00D05E48"/>
    <w:rsid w:val="00D05F02"/>
    <w:rsid w:val="00D07C53"/>
    <w:rsid w:val="00D10757"/>
    <w:rsid w:val="00D109A9"/>
    <w:rsid w:val="00D1259F"/>
    <w:rsid w:val="00D13675"/>
    <w:rsid w:val="00D14C86"/>
    <w:rsid w:val="00D15AC6"/>
    <w:rsid w:val="00D15B8B"/>
    <w:rsid w:val="00D162D0"/>
    <w:rsid w:val="00D164C4"/>
    <w:rsid w:val="00D16E42"/>
    <w:rsid w:val="00D174D8"/>
    <w:rsid w:val="00D17597"/>
    <w:rsid w:val="00D203D5"/>
    <w:rsid w:val="00D21555"/>
    <w:rsid w:val="00D22490"/>
    <w:rsid w:val="00D22E17"/>
    <w:rsid w:val="00D23130"/>
    <w:rsid w:val="00D23215"/>
    <w:rsid w:val="00D23BFC"/>
    <w:rsid w:val="00D23C15"/>
    <w:rsid w:val="00D2475F"/>
    <w:rsid w:val="00D24F0E"/>
    <w:rsid w:val="00D2607C"/>
    <w:rsid w:val="00D27942"/>
    <w:rsid w:val="00D303F6"/>
    <w:rsid w:val="00D31651"/>
    <w:rsid w:val="00D3169F"/>
    <w:rsid w:val="00D3198A"/>
    <w:rsid w:val="00D33825"/>
    <w:rsid w:val="00D34928"/>
    <w:rsid w:val="00D34A71"/>
    <w:rsid w:val="00D34E1D"/>
    <w:rsid w:val="00D34FD0"/>
    <w:rsid w:val="00D35E13"/>
    <w:rsid w:val="00D36BE6"/>
    <w:rsid w:val="00D36FD6"/>
    <w:rsid w:val="00D40390"/>
    <w:rsid w:val="00D40DE5"/>
    <w:rsid w:val="00D4591C"/>
    <w:rsid w:val="00D474E6"/>
    <w:rsid w:val="00D478E3"/>
    <w:rsid w:val="00D51A8A"/>
    <w:rsid w:val="00D52DD1"/>
    <w:rsid w:val="00D535AC"/>
    <w:rsid w:val="00D53779"/>
    <w:rsid w:val="00D53ED0"/>
    <w:rsid w:val="00D54995"/>
    <w:rsid w:val="00D5538E"/>
    <w:rsid w:val="00D560E9"/>
    <w:rsid w:val="00D57E4D"/>
    <w:rsid w:val="00D57F32"/>
    <w:rsid w:val="00D60E27"/>
    <w:rsid w:val="00D6256C"/>
    <w:rsid w:val="00D62801"/>
    <w:rsid w:val="00D64B14"/>
    <w:rsid w:val="00D653D0"/>
    <w:rsid w:val="00D65AE3"/>
    <w:rsid w:val="00D6643C"/>
    <w:rsid w:val="00D664F5"/>
    <w:rsid w:val="00D66CE1"/>
    <w:rsid w:val="00D6796B"/>
    <w:rsid w:val="00D67CA0"/>
    <w:rsid w:val="00D71688"/>
    <w:rsid w:val="00D71D46"/>
    <w:rsid w:val="00D72DE5"/>
    <w:rsid w:val="00D7302B"/>
    <w:rsid w:val="00D7314A"/>
    <w:rsid w:val="00D73570"/>
    <w:rsid w:val="00D751C0"/>
    <w:rsid w:val="00D7621C"/>
    <w:rsid w:val="00D7659B"/>
    <w:rsid w:val="00D7706E"/>
    <w:rsid w:val="00D77456"/>
    <w:rsid w:val="00D81EB3"/>
    <w:rsid w:val="00D82321"/>
    <w:rsid w:val="00D82BDB"/>
    <w:rsid w:val="00D83CD8"/>
    <w:rsid w:val="00D8432F"/>
    <w:rsid w:val="00D84492"/>
    <w:rsid w:val="00D84C46"/>
    <w:rsid w:val="00D84DB8"/>
    <w:rsid w:val="00D859F4"/>
    <w:rsid w:val="00D86912"/>
    <w:rsid w:val="00D86E12"/>
    <w:rsid w:val="00D871D8"/>
    <w:rsid w:val="00D876E3"/>
    <w:rsid w:val="00D91607"/>
    <w:rsid w:val="00D922D0"/>
    <w:rsid w:val="00D92DE4"/>
    <w:rsid w:val="00D935DA"/>
    <w:rsid w:val="00D94F58"/>
    <w:rsid w:val="00D95F98"/>
    <w:rsid w:val="00D96643"/>
    <w:rsid w:val="00D96E14"/>
    <w:rsid w:val="00D97531"/>
    <w:rsid w:val="00D97B2B"/>
    <w:rsid w:val="00DA026C"/>
    <w:rsid w:val="00DA03EF"/>
    <w:rsid w:val="00DA0F37"/>
    <w:rsid w:val="00DA1066"/>
    <w:rsid w:val="00DA13A2"/>
    <w:rsid w:val="00DA19B0"/>
    <w:rsid w:val="00DA25A7"/>
    <w:rsid w:val="00DA25CA"/>
    <w:rsid w:val="00DA34C3"/>
    <w:rsid w:val="00DA52F8"/>
    <w:rsid w:val="00DA5B87"/>
    <w:rsid w:val="00DA6401"/>
    <w:rsid w:val="00DA692D"/>
    <w:rsid w:val="00DA7233"/>
    <w:rsid w:val="00DA7832"/>
    <w:rsid w:val="00DB1E0A"/>
    <w:rsid w:val="00DB2581"/>
    <w:rsid w:val="00DB2C18"/>
    <w:rsid w:val="00DB2DCE"/>
    <w:rsid w:val="00DB3F87"/>
    <w:rsid w:val="00DB755A"/>
    <w:rsid w:val="00DC06BB"/>
    <w:rsid w:val="00DC13AD"/>
    <w:rsid w:val="00DC1B8E"/>
    <w:rsid w:val="00DC1B96"/>
    <w:rsid w:val="00DC3DDB"/>
    <w:rsid w:val="00DC4C74"/>
    <w:rsid w:val="00DC560D"/>
    <w:rsid w:val="00DC7F05"/>
    <w:rsid w:val="00DD046A"/>
    <w:rsid w:val="00DD0522"/>
    <w:rsid w:val="00DD244C"/>
    <w:rsid w:val="00DD38AF"/>
    <w:rsid w:val="00DD3BE5"/>
    <w:rsid w:val="00DD40DD"/>
    <w:rsid w:val="00DD6652"/>
    <w:rsid w:val="00DD7095"/>
    <w:rsid w:val="00DD7BDF"/>
    <w:rsid w:val="00DE0BD7"/>
    <w:rsid w:val="00DE1284"/>
    <w:rsid w:val="00DE14C7"/>
    <w:rsid w:val="00DE2042"/>
    <w:rsid w:val="00DE2319"/>
    <w:rsid w:val="00DE2F92"/>
    <w:rsid w:val="00DE3741"/>
    <w:rsid w:val="00DE4E6D"/>
    <w:rsid w:val="00DE503C"/>
    <w:rsid w:val="00DE6325"/>
    <w:rsid w:val="00DF0116"/>
    <w:rsid w:val="00DF137F"/>
    <w:rsid w:val="00DF2845"/>
    <w:rsid w:val="00DF2D15"/>
    <w:rsid w:val="00DF377A"/>
    <w:rsid w:val="00DF3D2D"/>
    <w:rsid w:val="00DF4CE5"/>
    <w:rsid w:val="00DF4F2F"/>
    <w:rsid w:val="00DF5C83"/>
    <w:rsid w:val="00DF603C"/>
    <w:rsid w:val="00DF61DE"/>
    <w:rsid w:val="00DF69A9"/>
    <w:rsid w:val="00DF6F87"/>
    <w:rsid w:val="00DF7688"/>
    <w:rsid w:val="00DF7DFE"/>
    <w:rsid w:val="00E0149C"/>
    <w:rsid w:val="00E01EB3"/>
    <w:rsid w:val="00E03A42"/>
    <w:rsid w:val="00E04F32"/>
    <w:rsid w:val="00E0521B"/>
    <w:rsid w:val="00E065BA"/>
    <w:rsid w:val="00E069E8"/>
    <w:rsid w:val="00E0701C"/>
    <w:rsid w:val="00E07206"/>
    <w:rsid w:val="00E0754C"/>
    <w:rsid w:val="00E115CD"/>
    <w:rsid w:val="00E119E6"/>
    <w:rsid w:val="00E11E51"/>
    <w:rsid w:val="00E13048"/>
    <w:rsid w:val="00E13ABF"/>
    <w:rsid w:val="00E149C9"/>
    <w:rsid w:val="00E15145"/>
    <w:rsid w:val="00E15ACD"/>
    <w:rsid w:val="00E1645F"/>
    <w:rsid w:val="00E16464"/>
    <w:rsid w:val="00E17DB3"/>
    <w:rsid w:val="00E2062A"/>
    <w:rsid w:val="00E21A3C"/>
    <w:rsid w:val="00E229B3"/>
    <w:rsid w:val="00E22A32"/>
    <w:rsid w:val="00E22F07"/>
    <w:rsid w:val="00E25F6B"/>
    <w:rsid w:val="00E267EF"/>
    <w:rsid w:val="00E26987"/>
    <w:rsid w:val="00E26A6B"/>
    <w:rsid w:val="00E271A3"/>
    <w:rsid w:val="00E2741E"/>
    <w:rsid w:val="00E27DF9"/>
    <w:rsid w:val="00E27EC3"/>
    <w:rsid w:val="00E308BE"/>
    <w:rsid w:val="00E31031"/>
    <w:rsid w:val="00E31227"/>
    <w:rsid w:val="00E3296B"/>
    <w:rsid w:val="00E331DC"/>
    <w:rsid w:val="00E34159"/>
    <w:rsid w:val="00E3554C"/>
    <w:rsid w:val="00E35C0C"/>
    <w:rsid w:val="00E35FFB"/>
    <w:rsid w:val="00E361DE"/>
    <w:rsid w:val="00E37E27"/>
    <w:rsid w:val="00E4086D"/>
    <w:rsid w:val="00E409DC"/>
    <w:rsid w:val="00E41557"/>
    <w:rsid w:val="00E42F22"/>
    <w:rsid w:val="00E44E4A"/>
    <w:rsid w:val="00E4557B"/>
    <w:rsid w:val="00E4573A"/>
    <w:rsid w:val="00E46207"/>
    <w:rsid w:val="00E47843"/>
    <w:rsid w:val="00E47E9A"/>
    <w:rsid w:val="00E51F97"/>
    <w:rsid w:val="00E52DD7"/>
    <w:rsid w:val="00E52E8C"/>
    <w:rsid w:val="00E531D5"/>
    <w:rsid w:val="00E548AC"/>
    <w:rsid w:val="00E55049"/>
    <w:rsid w:val="00E56D54"/>
    <w:rsid w:val="00E56EA6"/>
    <w:rsid w:val="00E605A1"/>
    <w:rsid w:val="00E60E59"/>
    <w:rsid w:val="00E628A4"/>
    <w:rsid w:val="00E6475D"/>
    <w:rsid w:val="00E66236"/>
    <w:rsid w:val="00E66C2F"/>
    <w:rsid w:val="00E70239"/>
    <w:rsid w:val="00E70694"/>
    <w:rsid w:val="00E70924"/>
    <w:rsid w:val="00E71664"/>
    <w:rsid w:val="00E717B1"/>
    <w:rsid w:val="00E72D44"/>
    <w:rsid w:val="00E73B9E"/>
    <w:rsid w:val="00E740FA"/>
    <w:rsid w:val="00E74466"/>
    <w:rsid w:val="00E75936"/>
    <w:rsid w:val="00E75AB1"/>
    <w:rsid w:val="00E76DB3"/>
    <w:rsid w:val="00E77657"/>
    <w:rsid w:val="00E80E01"/>
    <w:rsid w:val="00E80EA8"/>
    <w:rsid w:val="00E81838"/>
    <w:rsid w:val="00E82022"/>
    <w:rsid w:val="00E836C0"/>
    <w:rsid w:val="00E83890"/>
    <w:rsid w:val="00E83A32"/>
    <w:rsid w:val="00E8407C"/>
    <w:rsid w:val="00E845F4"/>
    <w:rsid w:val="00E8475B"/>
    <w:rsid w:val="00E84CA3"/>
    <w:rsid w:val="00E86DE7"/>
    <w:rsid w:val="00E87720"/>
    <w:rsid w:val="00E906C0"/>
    <w:rsid w:val="00E90A4F"/>
    <w:rsid w:val="00E90BA6"/>
    <w:rsid w:val="00E92ABE"/>
    <w:rsid w:val="00E93330"/>
    <w:rsid w:val="00E9535E"/>
    <w:rsid w:val="00E9577F"/>
    <w:rsid w:val="00E95B0F"/>
    <w:rsid w:val="00E95BDD"/>
    <w:rsid w:val="00E95F59"/>
    <w:rsid w:val="00E9639B"/>
    <w:rsid w:val="00E97B89"/>
    <w:rsid w:val="00EA02E4"/>
    <w:rsid w:val="00EA059F"/>
    <w:rsid w:val="00EA15CC"/>
    <w:rsid w:val="00EA191F"/>
    <w:rsid w:val="00EA2AEC"/>
    <w:rsid w:val="00EA3122"/>
    <w:rsid w:val="00EA4010"/>
    <w:rsid w:val="00EA535F"/>
    <w:rsid w:val="00EA5B21"/>
    <w:rsid w:val="00EA68F5"/>
    <w:rsid w:val="00EA726C"/>
    <w:rsid w:val="00EB07CF"/>
    <w:rsid w:val="00EB08AC"/>
    <w:rsid w:val="00EB0D3C"/>
    <w:rsid w:val="00EB1328"/>
    <w:rsid w:val="00EB1C7A"/>
    <w:rsid w:val="00EB394B"/>
    <w:rsid w:val="00EB3AD4"/>
    <w:rsid w:val="00EB42A8"/>
    <w:rsid w:val="00EB44E5"/>
    <w:rsid w:val="00EB4541"/>
    <w:rsid w:val="00EB45DD"/>
    <w:rsid w:val="00EB65A6"/>
    <w:rsid w:val="00EB6BF8"/>
    <w:rsid w:val="00EB7483"/>
    <w:rsid w:val="00EC0539"/>
    <w:rsid w:val="00EC0BB2"/>
    <w:rsid w:val="00EC3196"/>
    <w:rsid w:val="00EC3538"/>
    <w:rsid w:val="00EC3802"/>
    <w:rsid w:val="00EC3F0F"/>
    <w:rsid w:val="00EC3FDE"/>
    <w:rsid w:val="00EC40EC"/>
    <w:rsid w:val="00EC4258"/>
    <w:rsid w:val="00EC43A4"/>
    <w:rsid w:val="00EC5980"/>
    <w:rsid w:val="00EC5C3C"/>
    <w:rsid w:val="00EC6D1B"/>
    <w:rsid w:val="00EC6FEA"/>
    <w:rsid w:val="00ED0123"/>
    <w:rsid w:val="00ED01AA"/>
    <w:rsid w:val="00ED01FC"/>
    <w:rsid w:val="00ED030B"/>
    <w:rsid w:val="00ED070F"/>
    <w:rsid w:val="00ED07DE"/>
    <w:rsid w:val="00ED1777"/>
    <w:rsid w:val="00ED1898"/>
    <w:rsid w:val="00ED2641"/>
    <w:rsid w:val="00ED2CCE"/>
    <w:rsid w:val="00ED2FA2"/>
    <w:rsid w:val="00ED374F"/>
    <w:rsid w:val="00ED4987"/>
    <w:rsid w:val="00ED70AF"/>
    <w:rsid w:val="00ED7253"/>
    <w:rsid w:val="00ED734F"/>
    <w:rsid w:val="00ED79D6"/>
    <w:rsid w:val="00ED7C24"/>
    <w:rsid w:val="00EE1400"/>
    <w:rsid w:val="00EE2166"/>
    <w:rsid w:val="00EE2E3D"/>
    <w:rsid w:val="00EE308E"/>
    <w:rsid w:val="00EE33D3"/>
    <w:rsid w:val="00EE44E1"/>
    <w:rsid w:val="00EE468F"/>
    <w:rsid w:val="00EE4D1A"/>
    <w:rsid w:val="00EE6665"/>
    <w:rsid w:val="00EE73B3"/>
    <w:rsid w:val="00EF06DA"/>
    <w:rsid w:val="00EF0D18"/>
    <w:rsid w:val="00EF2E28"/>
    <w:rsid w:val="00EF386C"/>
    <w:rsid w:val="00EF4D2E"/>
    <w:rsid w:val="00EF576D"/>
    <w:rsid w:val="00EF5BD5"/>
    <w:rsid w:val="00EF5D5D"/>
    <w:rsid w:val="00EF69DA"/>
    <w:rsid w:val="00EF69F1"/>
    <w:rsid w:val="00EF6EF3"/>
    <w:rsid w:val="00F00205"/>
    <w:rsid w:val="00F00EB0"/>
    <w:rsid w:val="00F01048"/>
    <w:rsid w:val="00F0232B"/>
    <w:rsid w:val="00F03A8C"/>
    <w:rsid w:val="00F042D2"/>
    <w:rsid w:val="00F04754"/>
    <w:rsid w:val="00F11EBA"/>
    <w:rsid w:val="00F12161"/>
    <w:rsid w:val="00F1257C"/>
    <w:rsid w:val="00F1271A"/>
    <w:rsid w:val="00F12D0C"/>
    <w:rsid w:val="00F1461E"/>
    <w:rsid w:val="00F14F14"/>
    <w:rsid w:val="00F15FCB"/>
    <w:rsid w:val="00F168BF"/>
    <w:rsid w:val="00F16AFE"/>
    <w:rsid w:val="00F1702A"/>
    <w:rsid w:val="00F17DEB"/>
    <w:rsid w:val="00F21000"/>
    <w:rsid w:val="00F21697"/>
    <w:rsid w:val="00F21DEC"/>
    <w:rsid w:val="00F227DC"/>
    <w:rsid w:val="00F22BC1"/>
    <w:rsid w:val="00F235D2"/>
    <w:rsid w:val="00F24E94"/>
    <w:rsid w:val="00F25193"/>
    <w:rsid w:val="00F25940"/>
    <w:rsid w:val="00F26575"/>
    <w:rsid w:val="00F2745B"/>
    <w:rsid w:val="00F27A3F"/>
    <w:rsid w:val="00F304BA"/>
    <w:rsid w:val="00F319A9"/>
    <w:rsid w:val="00F32C84"/>
    <w:rsid w:val="00F32E18"/>
    <w:rsid w:val="00F32FF1"/>
    <w:rsid w:val="00F3318F"/>
    <w:rsid w:val="00F34A5D"/>
    <w:rsid w:val="00F34DF3"/>
    <w:rsid w:val="00F3502B"/>
    <w:rsid w:val="00F35CD5"/>
    <w:rsid w:val="00F35E14"/>
    <w:rsid w:val="00F367C4"/>
    <w:rsid w:val="00F37513"/>
    <w:rsid w:val="00F3782E"/>
    <w:rsid w:val="00F41670"/>
    <w:rsid w:val="00F417BF"/>
    <w:rsid w:val="00F422EB"/>
    <w:rsid w:val="00F42673"/>
    <w:rsid w:val="00F44717"/>
    <w:rsid w:val="00F4578A"/>
    <w:rsid w:val="00F46F11"/>
    <w:rsid w:val="00F47636"/>
    <w:rsid w:val="00F50A74"/>
    <w:rsid w:val="00F52CEE"/>
    <w:rsid w:val="00F53D7B"/>
    <w:rsid w:val="00F540DA"/>
    <w:rsid w:val="00F546CC"/>
    <w:rsid w:val="00F54D96"/>
    <w:rsid w:val="00F56515"/>
    <w:rsid w:val="00F576DE"/>
    <w:rsid w:val="00F57807"/>
    <w:rsid w:val="00F62145"/>
    <w:rsid w:val="00F63C20"/>
    <w:rsid w:val="00F664D7"/>
    <w:rsid w:val="00F66B22"/>
    <w:rsid w:val="00F67AAD"/>
    <w:rsid w:val="00F67E7B"/>
    <w:rsid w:val="00F70146"/>
    <w:rsid w:val="00F7088F"/>
    <w:rsid w:val="00F70BE1"/>
    <w:rsid w:val="00F72FD1"/>
    <w:rsid w:val="00F7337F"/>
    <w:rsid w:val="00F7339C"/>
    <w:rsid w:val="00F7347D"/>
    <w:rsid w:val="00F73ADE"/>
    <w:rsid w:val="00F73B49"/>
    <w:rsid w:val="00F73DC5"/>
    <w:rsid w:val="00F74DB2"/>
    <w:rsid w:val="00F75700"/>
    <w:rsid w:val="00F76965"/>
    <w:rsid w:val="00F76ECF"/>
    <w:rsid w:val="00F770DF"/>
    <w:rsid w:val="00F7718B"/>
    <w:rsid w:val="00F7734B"/>
    <w:rsid w:val="00F774F3"/>
    <w:rsid w:val="00F77EAF"/>
    <w:rsid w:val="00F803B2"/>
    <w:rsid w:val="00F82677"/>
    <w:rsid w:val="00F82ACB"/>
    <w:rsid w:val="00F834D5"/>
    <w:rsid w:val="00F83592"/>
    <w:rsid w:val="00F835B4"/>
    <w:rsid w:val="00F85232"/>
    <w:rsid w:val="00F8602C"/>
    <w:rsid w:val="00F86104"/>
    <w:rsid w:val="00F86D17"/>
    <w:rsid w:val="00F876E7"/>
    <w:rsid w:val="00F87721"/>
    <w:rsid w:val="00F87F53"/>
    <w:rsid w:val="00F905E6"/>
    <w:rsid w:val="00F9161B"/>
    <w:rsid w:val="00F92679"/>
    <w:rsid w:val="00F94554"/>
    <w:rsid w:val="00F94E9B"/>
    <w:rsid w:val="00F956BB"/>
    <w:rsid w:val="00F95F28"/>
    <w:rsid w:val="00F9777F"/>
    <w:rsid w:val="00F9794C"/>
    <w:rsid w:val="00F97A35"/>
    <w:rsid w:val="00F97A63"/>
    <w:rsid w:val="00FA01FC"/>
    <w:rsid w:val="00FA0C46"/>
    <w:rsid w:val="00FA1134"/>
    <w:rsid w:val="00FA145F"/>
    <w:rsid w:val="00FA1B78"/>
    <w:rsid w:val="00FA1D68"/>
    <w:rsid w:val="00FA2C31"/>
    <w:rsid w:val="00FA2CE5"/>
    <w:rsid w:val="00FA3C87"/>
    <w:rsid w:val="00FA44D3"/>
    <w:rsid w:val="00FA4B2C"/>
    <w:rsid w:val="00FA4B33"/>
    <w:rsid w:val="00FA585A"/>
    <w:rsid w:val="00FA59DF"/>
    <w:rsid w:val="00FA6439"/>
    <w:rsid w:val="00FA6BAF"/>
    <w:rsid w:val="00FA78D3"/>
    <w:rsid w:val="00FB10A0"/>
    <w:rsid w:val="00FB3B9D"/>
    <w:rsid w:val="00FB421A"/>
    <w:rsid w:val="00FB5091"/>
    <w:rsid w:val="00FB51B4"/>
    <w:rsid w:val="00FB55EC"/>
    <w:rsid w:val="00FB660D"/>
    <w:rsid w:val="00FB6B92"/>
    <w:rsid w:val="00FB6ED1"/>
    <w:rsid w:val="00FC0055"/>
    <w:rsid w:val="00FC012C"/>
    <w:rsid w:val="00FC06D2"/>
    <w:rsid w:val="00FC166E"/>
    <w:rsid w:val="00FC1DB8"/>
    <w:rsid w:val="00FC3354"/>
    <w:rsid w:val="00FC381F"/>
    <w:rsid w:val="00FC4406"/>
    <w:rsid w:val="00FC4E4E"/>
    <w:rsid w:val="00FC54F7"/>
    <w:rsid w:val="00FC5EB9"/>
    <w:rsid w:val="00FC6844"/>
    <w:rsid w:val="00FC7339"/>
    <w:rsid w:val="00FD0966"/>
    <w:rsid w:val="00FD1838"/>
    <w:rsid w:val="00FD2C27"/>
    <w:rsid w:val="00FD311D"/>
    <w:rsid w:val="00FD3676"/>
    <w:rsid w:val="00FD37A4"/>
    <w:rsid w:val="00FD397D"/>
    <w:rsid w:val="00FD3EAA"/>
    <w:rsid w:val="00FD47A2"/>
    <w:rsid w:val="00FD4A62"/>
    <w:rsid w:val="00FD4A8E"/>
    <w:rsid w:val="00FD4FF6"/>
    <w:rsid w:val="00FD6463"/>
    <w:rsid w:val="00FD6813"/>
    <w:rsid w:val="00FD686E"/>
    <w:rsid w:val="00FD692E"/>
    <w:rsid w:val="00FD7CD4"/>
    <w:rsid w:val="00FD7FE2"/>
    <w:rsid w:val="00FE0D73"/>
    <w:rsid w:val="00FE1854"/>
    <w:rsid w:val="00FE1ED7"/>
    <w:rsid w:val="00FE2488"/>
    <w:rsid w:val="00FE2B6C"/>
    <w:rsid w:val="00FE375A"/>
    <w:rsid w:val="00FE4E31"/>
    <w:rsid w:val="00FE6382"/>
    <w:rsid w:val="00FE64D7"/>
    <w:rsid w:val="00FE65D5"/>
    <w:rsid w:val="00FE7873"/>
    <w:rsid w:val="00FE79CD"/>
    <w:rsid w:val="00FE7A75"/>
    <w:rsid w:val="00FF0B25"/>
    <w:rsid w:val="00FF1210"/>
    <w:rsid w:val="00FF15DB"/>
    <w:rsid w:val="00FF2AC9"/>
    <w:rsid w:val="00FF33F6"/>
    <w:rsid w:val="00FF46BE"/>
    <w:rsid w:val="00FF495B"/>
    <w:rsid w:val="00FF65F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f" fillcolor="yellow" stroke="f" strokecolor="#9cf">
      <v:fill color="yellow" on="f"/>
      <v:stroke color="#9cf" weight="1.25pt" on="f"/>
      <v:shadow color="#5f87d7"/>
      <v:textbox style="mso-fit-shape-to-text:t" inset="2.5mm,1.3mm,2.5mm,1.3mm"/>
    </o:shapedefaults>
    <o:shapelayout v:ext="edit">
      <o:idmap v:ext="edit" data="1"/>
    </o:shapelayout>
  </w:shapeDefaults>
  <w:decimalSymbol w:val="."/>
  <w:listSeparator w:val=","/>
  <w14:docId w14:val="361370A5"/>
  <w15:docId w15:val="{8C46F7E6-3AB5-4EE3-9A0E-E001F3AD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15"/>
    <w:pPr>
      <w:widowControl w:val="0"/>
      <w:jc w:val="both"/>
    </w:pPr>
    <w:rPr>
      <w:kern w:val="2"/>
      <w:sz w:val="21"/>
      <w:szCs w:val="24"/>
    </w:rPr>
  </w:style>
  <w:style w:type="paragraph" w:styleId="1">
    <w:name w:val="heading 1"/>
    <w:aliases w:val="H1,h1,Level 1 Topic Heading,PIM 1,Normal + Font: Helvetica,Bold,Space Before 12 pt,Not Bold,Section Head,1st level,l1,1,H11,H12,H13,H14,H15,H16,H17,Title1,标准章,1.,章节,标题 11,Heading 11,level 1,Level 1 Head,Heading 0,123321,H111,H112,Huvudrubrik,prop,I"/>
    <w:basedOn w:val="a"/>
    <w:next w:val="a"/>
    <w:link w:val="1Char"/>
    <w:qFormat/>
    <w:rsid w:val="00C96173"/>
    <w:pPr>
      <w:keepNext/>
      <w:keepLines/>
      <w:numPr>
        <w:numId w:val="1"/>
      </w:numPr>
      <w:spacing w:before="100" w:beforeAutospacing="1" w:after="100" w:afterAutospacing="1" w:line="480" w:lineRule="auto"/>
      <w:jc w:val="center"/>
      <w:outlineLvl w:val="0"/>
    </w:pPr>
    <w:rPr>
      <w:b/>
      <w:bCs/>
      <w:kern w:val="44"/>
      <w:sz w:val="32"/>
      <w:szCs w:val="44"/>
    </w:rPr>
  </w:style>
  <w:style w:type="paragraph" w:styleId="20">
    <w:name w:val="heading 2"/>
    <w:aliases w:val="第一章 标题 2,Heading 2 Hidden,Heading 2 CCBS,heading 2,H2,h2,sect 1.2,DO NOT USE_h2,chn,Chapter Number/Appendix Letter,Underrubrik1,prop2,2nd level,Titre2,l2,2,Header 2,Level 2 Topic Heading,ISO1,PIM2,heading 2+ Indent: Left 0.25 in,二级,Head 2,Title2,DO"/>
    <w:basedOn w:val="a"/>
    <w:next w:val="a"/>
    <w:link w:val="2Char"/>
    <w:qFormat/>
    <w:rsid w:val="00C96173"/>
    <w:pPr>
      <w:keepNext/>
      <w:keepLines/>
      <w:numPr>
        <w:ilvl w:val="1"/>
        <w:numId w:val="1"/>
      </w:numPr>
      <w:spacing w:before="100" w:beforeAutospacing="1" w:after="100" w:afterAutospacing="1"/>
      <w:outlineLvl w:val="1"/>
    </w:pPr>
    <w:rPr>
      <w:b/>
      <w:bCs/>
      <w:sz w:val="30"/>
      <w:szCs w:val="32"/>
    </w:rPr>
  </w:style>
  <w:style w:type="paragraph" w:styleId="3">
    <w:name w:val="heading 3"/>
    <w:aliases w:val="Level 3 Head,H3,Heading 3 - old,sect1.2.3,3,h3,Bold Head,bh,level_3,PIM 3,sect1.2.31,sect1.2.32,sect1.2.311,sect1.2.33,sect1.2.312,3rd level,1.1.1,l3,prop3,3heading,heading 3,Heading 31,1.1.1 Heading 3,heading 3 + Indent: Left 0.25 in,CT,Head 3,Map"/>
    <w:basedOn w:val="a"/>
    <w:next w:val="a"/>
    <w:link w:val="3Char"/>
    <w:qFormat/>
    <w:rsid w:val="00C96173"/>
    <w:pPr>
      <w:keepNext/>
      <w:numPr>
        <w:ilvl w:val="2"/>
        <w:numId w:val="1"/>
      </w:numPr>
      <w:spacing w:before="100" w:beforeAutospacing="1" w:after="100" w:afterAutospacing="1"/>
      <w:outlineLvl w:val="2"/>
    </w:pPr>
    <w:rPr>
      <w:b/>
      <w:bCs/>
      <w:sz w:val="28"/>
      <w:szCs w:val="26"/>
    </w:rPr>
  </w:style>
  <w:style w:type="paragraph" w:styleId="4">
    <w:name w:val="heading 4"/>
    <w:aliases w:val="H4,PIM 4,Ref Heading 1,rh1,Heading sql,sect 1.2.3.4,heading 4 + Indent: Left 0.5 in,标题3a,4th level,h4,h41,h42,h43,h411,h44,h412,h45,h413,h46,h414,h47,h48,h415,h49,h410,h416,h417,h418,h419,h420,h4110,h421,bullet,bl,bb,4,4heading,H41,H42,H43,H44,H45"/>
    <w:basedOn w:val="a"/>
    <w:next w:val="a"/>
    <w:link w:val="4Char"/>
    <w:qFormat/>
    <w:rsid w:val="00C96173"/>
    <w:pPr>
      <w:keepNext/>
      <w:numPr>
        <w:ilvl w:val="3"/>
        <w:numId w:val="1"/>
      </w:numPr>
      <w:spacing w:before="100" w:beforeAutospacing="1" w:after="100" w:afterAutospacing="1"/>
      <w:outlineLvl w:val="3"/>
    </w:pPr>
    <w:rPr>
      <w:b/>
      <w:bCs/>
      <w:sz w:val="24"/>
      <w:szCs w:val="28"/>
    </w:rPr>
  </w:style>
  <w:style w:type="paragraph" w:styleId="5">
    <w:name w:val="heading 5"/>
    <w:aliases w:val="H5,PIM 5,dash,ds,dd,h5,heading 5,ITT t5,PA Pico Section,5,H5-Heading 5,l5,heading5,Level 3 - i,Roman list,L5,第四层条,Normal Text,Block Label,l4,Second Subheading,口,口1,口2,标题 5(ALT+5),l5+toc5,Numbered Sub-list,一,正文五级标题,dash1,ds1,dd1,dash2,ds2,dd2,dash3"/>
    <w:basedOn w:val="a"/>
    <w:next w:val="a"/>
    <w:link w:val="5Char"/>
    <w:qFormat/>
    <w:rsid w:val="00C96173"/>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aliases w:val="PIM 6,BOD 4,H6,Legal Level 1.,Bullet list,第五层条,L6,h6,h61,heading 61,Third Subheading,正文六级标题,Bullet (Single Lines),标题 6(ALT+6),heading 6,Heading6,6,h62,l6,hsm,submodule heading,1.1.1.1.1.1,标题七3,DO NOT USE_h6,Figure label,cnp,Caption number (page-wid"/>
    <w:basedOn w:val="a"/>
    <w:next w:val="a"/>
    <w:link w:val="6Char"/>
    <w:qFormat/>
    <w:rsid w:val="00C96173"/>
    <w:pPr>
      <w:keepNext/>
      <w:keepLines/>
      <w:numPr>
        <w:ilvl w:val="5"/>
        <w:numId w:val="1"/>
      </w:numPr>
      <w:spacing w:before="240" w:after="64" w:line="320" w:lineRule="auto"/>
      <w:outlineLvl w:val="5"/>
    </w:pPr>
    <w:rPr>
      <w:rFonts w:ascii="Arial" w:eastAsia="黑体" w:hAnsi="Arial"/>
      <w:b/>
      <w:bCs/>
      <w:sz w:val="24"/>
    </w:rPr>
  </w:style>
  <w:style w:type="paragraph" w:styleId="7">
    <w:name w:val="heading 7"/>
    <w:aliases w:val="PIM 7,不用,letter list,Legal Level 1.1.,L7,正文七级标题,st,h7,SDL title,H TIMES1,（1）,附录标识,cnc,Caption number (column-wide),ITT t7,PA Appendix Major,lettered list,letter list1,lettered list1,letter list2,lettered list2,letter list11,lettered list11,H7,h,•H7"/>
    <w:basedOn w:val="a"/>
    <w:next w:val="a"/>
    <w:link w:val="7Char"/>
    <w:qFormat/>
    <w:rsid w:val="00C96173"/>
    <w:pPr>
      <w:keepNext/>
      <w:keepLines/>
      <w:numPr>
        <w:ilvl w:val="6"/>
        <w:numId w:val="1"/>
      </w:numPr>
      <w:spacing w:before="240" w:after="64" w:line="320" w:lineRule="auto"/>
      <w:outlineLvl w:val="6"/>
    </w:pPr>
    <w:rPr>
      <w:b/>
      <w:bCs/>
      <w:sz w:val="24"/>
    </w:rPr>
  </w:style>
  <w:style w:type="paragraph" w:styleId="8">
    <w:name w:val="heading 8"/>
    <w:aliases w:val="不用8,Legal Level 1.1.1.,正文八级标题,标题6,注意框体,L1 Heading 8,Annex,figure title,Center Bold,H8,t,heading 8,resume,h8,Text,t Char,Text Char,ctp,Caption text (page-wide),ITT t8,PA Appendix Minor,Center Bold1,Center Bold2,Center Bold3,Center Bold4,Appendix Min"/>
    <w:basedOn w:val="a"/>
    <w:next w:val="a"/>
    <w:link w:val="8Char"/>
    <w:qFormat/>
    <w:rsid w:val="00C96173"/>
    <w:pPr>
      <w:keepNext/>
      <w:keepLines/>
      <w:numPr>
        <w:ilvl w:val="7"/>
        <w:numId w:val="1"/>
      </w:numPr>
      <w:spacing w:before="240" w:after="64" w:line="320" w:lineRule="auto"/>
      <w:outlineLvl w:val="7"/>
    </w:pPr>
    <w:rPr>
      <w:rFonts w:ascii="Arial" w:eastAsia="黑体" w:hAnsi="Arial"/>
      <w:sz w:val="24"/>
    </w:rPr>
  </w:style>
  <w:style w:type="paragraph" w:styleId="9">
    <w:name w:val="heading 9"/>
    <w:aliases w:val="PIM 9,不用9,huh,三级标题,Legal Level 1.1.1.1.,正文九级标题,tt,table title,标题 45,ft,heading 9,HF,Table Text,Appendix,Figure Heading,FH,ctc,Caption text (column-wide),ITT t9,App Heading,App Heading1,App Heading2,progress,progress1,progress2,progress11,progress3"/>
    <w:basedOn w:val="a"/>
    <w:next w:val="a"/>
    <w:link w:val="9Char"/>
    <w:qFormat/>
    <w:rsid w:val="00C96173"/>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Level 3 Head Char,H3 Char,Heading 3 - old Char,sect1.2.3 Char,3 Char,h3 Char,Bold Head Char,bh Char,level_3 Char,PIM 3 Char,sect1.2.31 Char,sect1.2.32 Char,sect1.2.311 Char,sect1.2.33 Char,sect1.2.312 Char,3rd level Char,1.1.1 Char,l3 Char"/>
    <w:link w:val="3"/>
    <w:rsid w:val="002F60CC"/>
    <w:rPr>
      <w:b/>
      <w:bCs/>
      <w:kern w:val="2"/>
      <w:sz w:val="28"/>
      <w:szCs w:val="26"/>
    </w:rPr>
  </w:style>
  <w:style w:type="character" w:customStyle="1" w:styleId="4Char">
    <w:name w:val="标题 4 Char"/>
    <w:aliases w:val="H4 Char,PIM 4 Char,Ref Heading 1 Char,rh1 Char,Heading sql Char,sect 1.2.3.4 Char,heading 4 + Indent: Left 0.5 in Char,标题3a Char,4th level Char,h4 Char,h41 Char,h42 Char,h43 Char,h411 Char,h44 Char,h412 Char,h45 Char,h413 Char,h46 Char,bl Char"/>
    <w:link w:val="4"/>
    <w:rsid w:val="006C45D0"/>
    <w:rPr>
      <w:b/>
      <w:bCs/>
      <w:kern w:val="2"/>
      <w:sz w:val="24"/>
      <w:szCs w:val="28"/>
    </w:rPr>
  </w:style>
  <w:style w:type="character" w:customStyle="1" w:styleId="5Char">
    <w:name w:val="标题 5 Char"/>
    <w:aliases w:val="H5 Char,PIM 5 Char,dash Char,ds Char,dd Char,h5 Char,heading 5 Char,ITT t5 Char,PA Pico Section Char,5 Char,H5-Heading 5 Char,l5 Char,heading5 Char,Level 3 - i Char,Roman list Char,L5 Char,第四层条 Char,Normal Text Char,Block Label Char,l4 Char"/>
    <w:link w:val="5"/>
    <w:rsid w:val="00092D0C"/>
    <w:rPr>
      <w:rFonts w:ascii="Times" w:hAnsi="Times"/>
      <w:b/>
      <w:bCs/>
      <w:kern w:val="2"/>
      <w:sz w:val="21"/>
      <w:szCs w:val="28"/>
    </w:rPr>
  </w:style>
  <w:style w:type="paragraph" w:styleId="a3">
    <w:name w:val="header"/>
    <w:basedOn w:val="a"/>
    <w:link w:val="Char"/>
    <w:rsid w:val="00C96173"/>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rsid w:val="00C96173"/>
    <w:pPr>
      <w:spacing w:beforeLines="50" w:afterLines="50"/>
      <w:jc w:val="left"/>
    </w:pPr>
    <w:rPr>
      <w:rFonts w:ascii="Times" w:hAnsi="Times"/>
      <w:b/>
      <w:noProof/>
      <w:sz w:val="24"/>
    </w:rPr>
  </w:style>
  <w:style w:type="paragraph" w:styleId="21">
    <w:name w:val="toc 2"/>
    <w:basedOn w:val="a"/>
    <w:next w:val="a"/>
    <w:uiPriority w:val="39"/>
    <w:rsid w:val="00C96173"/>
    <w:pPr>
      <w:ind w:leftChars="200" w:left="200"/>
      <w:jc w:val="left"/>
    </w:pPr>
  </w:style>
  <w:style w:type="paragraph" w:styleId="a4">
    <w:name w:val="Document Map"/>
    <w:basedOn w:val="a"/>
    <w:link w:val="Char0"/>
    <w:semiHidden/>
    <w:rsid w:val="00C96173"/>
    <w:pPr>
      <w:shd w:val="clear" w:color="auto" w:fill="000080"/>
    </w:pPr>
  </w:style>
  <w:style w:type="character" w:styleId="a5">
    <w:name w:val="Hyperlink"/>
    <w:uiPriority w:val="99"/>
    <w:rsid w:val="00C96173"/>
    <w:rPr>
      <w:color w:val="0000FF"/>
      <w:u w:val="single"/>
    </w:rPr>
  </w:style>
  <w:style w:type="character" w:styleId="a6">
    <w:name w:val="FollowedHyperlink"/>
    <w:uiPriority w:val="99"/>
    <w:rsid w:val="00C96173"/>
    <w:rPr>
      <w:color w:val="800080"/>
      <w:u w:val="single"/>
    </w:rPr>
  </w:style>
  <w:style w:type="paragraph" w:styleId="30">
    <w:name w:val="toc 3"/>
    <w:basedOn w:val="a"/>
    <w:next w:val="a"/>
    <w:uiPriority w:val="39"/>
    <w:rsid w:val="00C96173"/>
    <w:pPr>
      <w:ind w:leftChars="400" w:left="400"/>
      <w:jc w:val="left"/>
    </w:pPr>
  </w:style>
  <w:style w:type="paragraph" w:styleId="40">
    <w:name w:val="toc 4"/>
    <w:basedOn w:val="a"/>
    <w:next w:val="a"/>
    <w:uiPriority w:val="39"/>
    <w:rsid w:val="00C96173"/>
    <w:pPr>
      <w:ind w:leftChars="600" w:left="600"/>
      <w:jc w:val="left"/>
    </w:pPr>
  </w:style>
  <w:style w:type="paragraph" w:styleId="50">
    <w:name w:val="toc 5"/>
    <w:basedOn w:val="a"/>
    <w:next w:val="a"/>
    <w:uiPriority w:val="39"/>
    <w:rsid w:val="00C96173"/>
    <w:pPr>
      <w:ind w:leftChars="800" w:left="800"/>
      <w:jc w:val="left"/>
    </w:pPr>
  </w:style>
  <w:style w:type="paragraph" w:styleId="60">
    <w:name w:val="toc 6"/>
    <w:basedOn w:val="a"/>
    <w:next w:val="a"/>
    <w:autoRedefine/>
    <w:uiPriority w:val="39"/>
    <w:rsid w:val="00C96173"/>
    <w:pPr>
      <w:tabs>
        <w:tab w:val="right" w:leader="dot" w:pos="8494"/>
      </w:tabs>
      <w:jc w:val="center"/>
    </w:pPr>
    <w:rPr>
      <w:b/>
      <w:noProof/>
      <w:kern w:val="0"/>
      <w:szCs w:val="21"/>
    </w:rPr>
  </w:style>
  <w:style w:type="paragraph" w:styleId="70">
    <w:name w:val="toc 7"/>
    <w:basedOn w:val="a"/>
    <w:next w:val="a"/>
    <w:autoRedefine/>
    <w:uiPriority w:val="39"/>
    <w:rsid w:val="00C96173"/>
    <w:pPr>
      <w:ind w:leftChars="1200" w:left="2520"/>
    </w:pPr>
  </w:style>
  <w:style w:type="paragraph" w:styleId="a7">
    <w:name w:val="footer"/>
    <w:basedOn w:val="a"/>
    <w:link w:val="Char1"/>
    <w:rsid w:val="00C96173"/>
    <w:pPr>
      <w:pBdr>
        <w:top w:val="single" w:sz="4" w:space="1" w:color="auto"/>
      </w:pBdr>
      <w:tabs>
        <w:tab w:val="center" w:pos="4153"/>
        <w:tab w:val="right" w:pos="8306"/>
      </w:tabs>
      <w:snapToGrid w:val="0"/>
      <w:jc w:val="left"/>
    </w:pPr>
    <w:rPr>
      <w:sz w:val="18"/>
      <w:szCs w:val="18"/>
    </w:rPr>
  </w:style>
  <w:style w:type="character" w:styleId="a8">
    <w:name w:val="page number"/>
    <w:basedOn w:val="a0"/>
    <w:rsid w:val="00C96173"/>
  </w:style>
  <w:style w:type="paragraph" w:styleId="80">
    <w:name w:val="toc 8"/>
    <w:basedOn w:val="a"/>
    <w:next w:val="a"/>
    <w:autoRedefine/>
    <w:uiPriority w:val="39"/>
    <w:rsid w:val="00C96173"/>
    <w:pPr>
      <w:ind w:leftChars="1400" w:left="2940"/>
    </w:pPr>
  </w:style>
  <w:style w:type="paragraph" w:styleId="90">
    <w:name w:val="toc 9"/>
    <w:basedOn w:val="a"/>
    <w:next w:val="a"/>
    <w:autoRedefine/>
    <w:uiPriority w:val="39"/>
    <w:rsid w:val="00C96173"/>
    <w:pPr>
      <w:ind w:leftChars="1600" w:left="3360"/>
    </w:pPr>
  </w:style>
  <w:style w:type="character" w:styleId="a9">
    <w:name w:val="annotation reference"/>
    <w:rsid w:val="00C96173"/>
    <w:rPr>
      <w:sz w:val="21"/>
      <w:szCs w:val="21"/>
    </w:rPr>
  </w:style>
  <w:style w:type="paragraph" w:styleId="aa">
    <w:name w:val="Normal Indent"/>
    <w:aliases w:val="表正文,正文非缩进,特点,ALT+Z,段1,四号,标题4,PI,正文对齐,正文（首行缩进两字）,正文不缩进,特点 Char,水上软件,正文缩进 Char,正文缩进（首行缩进两字）,正文（首行缩进两字） Char Char,Indent 1,正文缩进William,???,?????,??,正文缩进1,中文正文,正文双线,正文（图说明文字居中）,首行缩进,标题四,缩进,正文文字首行缩进,正文(首行缩进两字),正文(首行缩进两字)1,鋘drad,???änd,正文编号,?y????,b,缩"/>
    <w:basedOn w:val="a"/>
    <w:link w:val="Char10"/>
    <w:rsid w:val="00C96173"/>
    <w:pPr>
      <w:ind w:firstLineChars="200" w:firstLine="200"/>
    </w:pPr>
  </w:style>
  <w:style w:type="paragraph" w:styleId="ab">
    <w:name w:val="annotation text"/>
    <w:basedOn w:val="a"/>
    <w:link w:val="Char2"/>
    <w:rsid w:val="00C96173"/>
    <w:pPr>
      <w:jc w:val="left"/>
    </w:pPr>
  </w:style>
  <w:style w:type="character" w:customStyle="1" w:styleId="Char2">
    <w:name w:val="批注文字 Char"/>
    <w:link w:val="ab"/>
    <w:rsid w:val="009A79D4"/>
    <w:rPr>
      <w:kern w:val="2"/>
      <w:sz w:val="21"/>
      <w:szCs w:val="24"/>
    </w:rPr>
  </w:style>
  <w:style w:type="paragraph" w:styleId="ac">
    <w:name w:val="caption"/>
    <w:aliases w:val="题注(表),Caption Char Char Char,题注1 Char,信息主题,题注 Char Char,题注 Char1 Char,表题题注"/>
    <w:basedOn w:val="a"/>
    <w:next w:val="a"/>
    <w:link w:val="Char3"/>
    <w:qFormat/>
    <w:rsid w:val="00C96173"/>
    <w:pPr>
      <w:spacing w:before="152" w:after="160"/>
    </w:pPr>
    <w:rPr>
      <w:rFonts w:ascii="Arial" w:eastAsia="黑体" w:hAnsi="Arial" w:cs="Arial"/>
      <w:sz w:val="20"/>
      <w:szCs w:val="20"/>
    </w:rPr>
  </w:style>
  <w:style w:type="paragraph" w:styleId="ad">
    <w:name w:val="Body Text"/>
    <w:basedOn w:val="a"/>
    <w:link w:val="Char4"/>
    <w:rsid w:val="00C96173"/>
    <w:pPr>
      <w:widowControl/>
      <w:spacing w:after="240"/>
    </w:pPr>
    <w:rPr>
      <w:rFonts w:ascii="Arial" w:eastAsia="幼圆" w:hAnsi="Arial"/>
      <w:spacing w:val="-5"/>
      <w:kern w:val="0"/>
      <w:sz w:val="24"/>
      <w:szCs w:val="20"/>
      <w:lang w:bidi="he-IL"/>
    </w:rPr>
  </w:style>
  <w:style w:type="paragraph" w:styleId="ae">
    <w:name w:val="table of figures"/>
    <w:basedOn w:val="a"/>
    <w:next w:val="a"/>
    <w:semiHidden/>
    <w:rsid w:val="00C96173"/>
    <w:pPr>
      <w:ind w:leftChars="200" w:left="840" w:hangingChars="200" w:hanging="420"/>
    </w:pPr>
  </w:style>
  <w:style w:type="paragraph" w:styleId="22">
    <w:name w:val="Body Text 2"/>
    <w:basedOn w:val="a"/>
    <w:link w:val="2Char0"/>
    <w:rsid w:val="00C96173"/>
    <w:rPr>
      <w:b/>
      <w:bCs/>
    </w:rPr>
  </w:style>
  <w:style w:type="paragraph" w:styleId="31">
    <w:name w:val="Body Text 3"/>
    <w:basedOn w:val="a"/>
    <w:link w:val="3Char0"/>
    <w:rsid w:val="00C96173"/>
    <w:rPr>
      <w:i/>
      <w:iCs/>
      <w:sz w:val="24"/>
    </w:rPr>
  </w:style>
  <w:style w:type="paragraph" w:customStyle="1" w:styleId="af">
    <w:name w:val="正文櫀圠缩徾"/>
    <w:rsid w:val="00C96173"/>
    <w:pPr>
      <w:spacing w:before="100" w:beforeAutospacing="1" w:after="100" w:afterAutospacing="1"/>
      <w:ind w:firstLineChars="200" w:firstLine="200"/>
    </w:pPr>
    <w:rPr>
      <w:sz w:val="21"/>
    </w:rPr>
  </w:style>
  <w:style w:type="paragraph" w:customStyle="1" w:styleId="ParaCharCharCharCharCharCharCharCharCharChar">
    <w:name w:val="默认段落字体 Para Char Char Char Char Char Char Char Char Char Char"/>
    <w:basedOn w:val="a4"/>
    <w:autoRedefine/>
    <w:rsid w:val="00C96173"/>
    <w:rPr>
      <w:rFonts w:ascii="Tahoma" w:hAnsi="Tahoma"/>
      <w:sz w:val="24"/>
    </w:rPr>
  </w:style>
  <w:style w:type="paragraph" w:customStyle="1" w:styleId="CharChar1CharCharChar">
    <w:name w:val="Char Char1 Char Char Char"/>
    <w:basedOn w:val="a4"/>
    <w:autoRedefine/>
    <w:rsid w:val="00C96173"/>
    <w:rPr>
      <w:rFonts w:ascii="Tahoma" w:hAnsi="Tahoma"/>
      <w:sz w:val="24"/>
    </w:rPr>
  </w:style>
  <w:style w:type="paragraph" w:styleId="af0">
    <w:name w:val="Balloon Text"/>
    <w:basedOn w:val="a"/>
    <w:link w:val="Char5"/>
    <w:semiHidden/>
    <w:rsid w:val="00C96173"/>
    <w:rPr>
      <w:sz w:val="18"/>
      <w:szCs w:val="18"/>
    </w:rPr>
  </w:style>
  <w:style w:type="paragraph" w:customStyle="1" w:styleId="Char6">
    <w:name w:val="Char"/>
    <w:next w:val="a"/>
    <w:rsid w:val="0054455E"/>
    <w:pPr>
      <w:keepNext/>
      <w:keepLines/>
      <w:spacing w:before="240" w:after="240"/>
      <w:outlineLvl w:val="7"/>
    </w:pPr>
    <w:rPr>
      <w:rFonts w:ascii="Arial" w:eastAsia="黑体" w:hAnsi="Arial" w:cs="Arial"/>
      <w:snapToGrid w:val="0"/>
      <w:sz w:val="21"/>
      <w:szCs w:val="21"/>
    </w:rPr>
  </w:style>
  <w:style w:type="table" w:styleId="af1">
    <w:name w:val="Table Grid"/>
    <w:basedOn w:val="a1"/>
    <w:uiPriority w:val="39"/>
    <w:rsid w:val="00A5704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CharCharCharCharCharCharCharCharChar1CharCharCharChar">
    <w:name w:val="默认段落字体 Para Char Char Char Char Char Char Char Char Char1 Char Char Char Char"/>
    <w:basedOn w:val="a"/>
    <w:rsid w:val="00E26A6B"/>
    <w:rPr>
      <w:rFonts w:ascii="Tahoma" w:hAnsi="Tahoma"/>
      <w:szCs w:val="21"/>
    </w:rPr>
  </w:style>
  <w:style w:type="paragraph" w:customStyle="1" w:styleId="infoblue">
    <w:name w:val="infoblue"/>
    <w:basedOn w:val="a"/>
    <w:rsid w:val="00E26A6B"/>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bbb2">
    <w:name w:val="样式 bbb + 首行缩进:  2 字符"/>
    <w:basedOn w:val="a"/>
    <w:rsid w:val="00012550"/>
    <w:pPr>
      <w:autoSpaceDE w:val="0"/>
      <w:autoSpaceDN w:val="0"/>
      <w:adjustRightInd w:val="0"/>
      <w:spacing w:line="480" w:lineRule="exact"/>
      <w:ind w:firstLineChars="200" w:firstLine="200"/>
    </w:pPr>
    <w:rPr>
      <w:rFonts w:ascii="仿宋_GB2312" w:eastAsia="仿宋_GB2312" w:hAnsi="仿宋_GB2312" w:cs="宋体"/>
      <w:kern w:val="0"/>
      <w:sz w:val="24"/>
      <w:szCs w:val="20"/>
    </w:rPr>
  </w:style>
  <w:style w:type="paragraph" w:styleId="af2">
    <w:name w:val="Body Text First Indent"/>
    <w:basedOn w:val="ad"/>
    <w:link w:val="Char7"/>
    <w:rsid w:val="0017254C"/>
    <w:pPr>
      <w:widowControl w:val="0"/>
      <w:spacing w:after="120"/>
      <w:ind w:firstLineChars="100" w:firstLine="420"/>
    </w:pPr>
    <w:rPr>
      <w:rFonts w:ascii="Times New Roman" w:eastAsia="宋体" w:hAnsi="Times New Roman"/>
      <w:spacing w:val="0"/>
      <w:kern w:val="2"/>
      <w:sz w:val="21"/>
      <w:szCs w:val="24"/>
      <w:lang w:bidi="ar-SA"/>
    </w:rPr>
  </w:style>
  <w:style w:type="paragraph" w:customStyle="1" w:styleId="Char8">
    <w:name w:val="Char"/>
    <w:next w:val="a"/>
    <w:autoRedefine/>
    <w:rsid w:val="00885D8A"/>
    <w:pPr>
      <w:keepNext/>
      <w:keepLines/>
      <w:spacing w:line="360" w:lineRule="auto"/>
      <w:ind w:firstLineChars="200" w:firstLine="200"/>
      <w:outlineLvl w:val="7"/>
    </w:pPr>
    <w:rPr>
      <w:rFonts w:ascii="Arial" w:hAnsi="Arial" w:cs="Arial"/>
      <w:snapToGrid w:val="0"/>
      <w:sz w:val="21"/>
      <w:szCs w:val="21"/>
    </w:rPr>
  </w:style>
  <w:style w:type="paragraph" w:customStyle="1" w:styleId="IndentBodyText">
    <w:name w:val="Indent Body Text"/>
    <w:basedOn w:val="ad"/>
    <w:rsid w:val="00FB51B4"/>
    <w:pPr>
      <w:widowControl w:val="0"/>
      <w:spacing w:after="120" w:line="360" w:lineRule="auto"/>
      <w:ind w:left="1195"/>
      <w:contextualSpacing/>
    </w:pPr>
    <w:rPr>
      <w:rFonts w:ascii="Times New Roman" w:eastAsia="宋体" w:hAnsi="Times New Roman"/>
      <w:spacing w:val="0"/>
      <w:kern w:val="2"/>
      <w:lang w:bidi="ar-SA"/>
    </w:rPr>
  </w:style>
  <w:style w:type="character" w:styleId="af3">
    <w:name w:val="Strong"/>
    <w:uiPriority w:val="22"/>
    <w:qFormat/>
    <w:rsid w:val="002C3DAE"/>
    <w:rPr>
      <w:b/>
      <w:bCs/>
    </w:rPr>
  </w:style>
  <w:style w:type="character" w:customStyle="1" w:styleId="Arial">
    <w:name w:val="样式 Arial"/>
    <w:rsid w:val="00DC3DDB"/>
    <w:rPr>
      <w:rFonts w:ascii="Arial" w:eastAsia="宋体" w:hAnsi="Arial"/>
      <w:b/>
      <w:kern w:val="0"/>
      <w:sz w:val="21"/>
    </w:rPr>
  </w:style>
  <w:style w:type="paragraph" w:styleId="23">
    <w:name w:val="List Bullet 2"/>
    <w:basedOn w:val="a"/>
    <w:rsid w:val="002962F8"/>
    <w:pPr>
      <w:tabs>
        <w:tab w:val="num" w:pos="0"/>
      </w:tabs>
      <w:ind w:left="839" w:hanging="419"/>
    </w:pPr>
  </w:style>
  <w:style w:type="table" w:styleId="af4">
    <w:name w:val="Table Elegant"/>
    <w:basedOn w:val="a1"/>
    <w:rsid w:val="00EF386C"/>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Char2CharChar">
    <w:name w:val="Char2 Char Char"/>
    <w:basedOn w:val="a4"/>
    <w:autoRedefine/>
    <w:rsid w:val="00A53322"/>
    <w:rPr>
      <w:rFonts w:ascii="Tahoma" w:hAnsi="Tahoma"/>
      <w:sz w:val="24"/>
    </w:rPr>
  </w:style>
  <w:style w:type="character" w:customStyle="1" w:styleId="CharChar1">
    <w:name w:val="Char Char1"/>
    <w:rsid w:val="005A4CF9"/>
    <w:rPr>
      <w:kern w:val="2"/>
      <w:sz w:val="21"/>
      <w:szCs w:val="24"/>
    </w:rPr>
  </w:style>
  <w:style w:type="paragraph" w:styleId="af5">
    <w:name w:val="Revision"/>
    <w:hidden/>
    <w:uiPriority w:val="99"/>
    <w:semiHidden/>
    <w:rsid w:val="00EE33D3"/>
    <w:rPr>
      <w:kern w:val="2"/>
      <w:sz w:val="21"/>
      <w:szCs w:val="24"/>
    </w:rPr>
  </w:style>
  <w:style w:type="paragraph" w:customStyle="1" w:styleId="QB">
    <w:name w:val="QB表内文字"/>
    <w:basedOn w:val="a"/>
    <w:qFormat/>
    <w:rsid w:val="00B74B71"/>
    <w:pPr>
      <w:autoSpaceDE w:val="0"/>
      <w:autoSpaceDN w:val="0"/>
    </w:pPr>
    <w:rPr>
      <w:rFonts w:ascii="宋体"/>
      <w:noProof/>
      <w:kern w:val="0"/>
      <w:szCs w:val="20"/>
    </w:rPr>
  </w:style>
  <w:style w:type="paragraph" w:styleId="af6">
    <w:name w:val="List Paragraph"/>
    <w:aliases w:val="List Paragraph1,lp1,List Paragraph11"/>
    <w:basedOn w:val="a"/>
    <w:link w:val="Char9"/>
    <w:uiPriority w:val="34"/>
    <w:qFormat/>
    <w:rsid w:val="0011362B"/>
    <w:pPr>
      <w:ind w:firstLineChars="200" w:firstLine="420"/>
    </w:pPr>
  </w:style>
  <w:style w:type="paragraph" w:customStyle="1" w:styleId="af7">
    <w:name w:val="正文段落内容"/>
    <w:basedOn w:val="a"/>
    <w:rsid w:val="001D795A"/>
    <w:pPr>
      <w:spacing w:line="360" w:lineRule="auto"/>
      <w:ind w:firstLine="420"/>
    </w:pPr>
    <w:rPr>
      <w:rFonts w:cs="宋体"/>
      <w:szCs w:val="20"/>
    </w:rPr>
  </w:style>
  <w:style w:type="paragraph" w:customStyle="1" w:styleId="CharCharCharChar">
    <w:name w:val="Char Char Char Char"/>
    <w:basedOn w:val="a"/>
    <w:rsid w:val="00A44D58"/>
    <w:pPr>
      <w:keepNext/>
      <w:tabs>
        <w:tab w:val="num" w:pos="2940"/>
      </w:tabs>
      <w:autoSpaceDE w:val="0"/>
      <w:autoSpaceDN w:val="0"/>
      <w:adjustRightInd w:val="0"/>
      <w:ind w:hanging="420"/>
      <w:jc w:val="left"/>
    </w:pPr>
    <w:rPr>
      <w:sz w:val="20"/>
      <w:szCs w:val="20"/>
    </w:rPr>
  </w:style>
  <w:style w:type="paragraph" w:customStyle="1" w:styleId="CharCharCharCharCharCharCharCharCharCharCharCharCharCharCharCharCharChar">
    <w:name w:val="Char Char Char Char Char Char Char Char Char Char Char Char Char Char Char Char Char Char"/>
    <w:basedOn w:val="a"/>
    <w:rsid w:val="00C93278"/>
    <w:pPr>
      <w:keepNext/>
      <w:tabs>
        <w:tab w:val="num" w:pos="2940"/>
      </w:tabs>
      <w:autoSpaceDE w:val="0"/>
      <w:autoSpaceDN w:val="0"/>
      <w:adjustRightInd w:val="0"/>
      <w:ind w:hanging="420"/>
      <w:jc w:val="left"/>
    </w:pPr>
    <w:rPr>
      <w:sz w:val="20"/>
      <w:szCs w:val="20"/>
    </w:rPr>
  </w:style>
  <w:style w:type="paragraph" w:styleId="af8">
    <w:name w:val="annotation subject"/>
    <w:basedOn w:val="ab"/>
    <w:next w:val="ab"/>
    <w:link w:val="Chara"/>
    <w:semiHidden/>
    <w:rsid w:val="00B24AE6"/>
    <w:rPr>
      <w:b/>
      <w:bCs/>
    </w:rPr>
  </w:style>
  <w:style w:type="paragraph" w:customStyle="1" w:styleId="msolistparagraph0">
    <w:name w:val="msolistparagraph"/>
    <w:basedOn w:val="a"/>
    <w:rsid w:val="00856EEF"/>
    <w:pPr>
      <w:widowControl/>
      <w:ind w:firstLine="420"/>
    </w:pPr>
    <w:rPr>
      <w:rFonts w:ascii="Calibri" w:hAnsi="Calibri" w:cs="宋体"/>
      <w:kern w:val="0"/>
      <w:szCs w:val="21"/>
    </w:rPr>
  </w:style>
  <w:style w:type="paragraph" w:styleId="af9">
    <w:name w:val="Plain Text"/>
    <w:basedOn w:val="a"/>
    <w:link w:val="Charb"/>
    <w:uiPriority w:val="99"/>
    <w:unhideWhenUsed/>
    <w:rsid w:val="00CE1488"/>
    <w:pPr>
      <w:jc w:val="left"/>
    </w:pPr>
    <w:rPr>
      <w:rFonts w:ascii="Calibri" w:hAnsi="Courier New"/>
      <w:szCs w:val="21"/>
    </w:rPr>
  </w:style>
  <w:style w:type="character" w:customStyle="1" w:styleId="Charb">
    <w:name w:val="纯文本 Char"/>
    <w:link w:val="af9"/>
    <w:uiPriority w:val="99"/>
    <w:rsid w:val="00CE1488"/>
    <w:rPr>
      <w:rFonts w:ascii="Calibri" w:hAnsi="Courier New" w:cs="Courier New"/>
      <w:kern w:val="2"/>
      <w:sz w:val="21"/>
      <w:szCs w:val="21"/>
    </w:rPr>
  </w:style>
  <w:style w:type="paragraph" w:customStyle="1" w:styleId="QB0">
    <w:name w:val="QB图"/>
    <w:basedOn w:val="a"/>
    <w:next w:val="a"/>
    <w:rsid w:val="00756815"/>
    <w:pPr>
      <w:widowControl/>
      <w:autoSpaceDE w:val="0"/>
      <w:autoSpaceDN w:val="0"/>
      <w:ind w:left="1276" w:hanging="1276"/>
      <w:jc w:val="center"/>
    </w:pPr>
    <w:rPr>
      <w:rFonts w:ascii="宋体"/>
      <w:noProof/>
      <w:kern w:val="0"/>
      <w:szCs w:val="20"/>
    </w:rPr>
  </w:style>
  <w:style w:type="paragraph" w:customStyle="1" w:styleId="CharChar1CharCharChar1CharCharCharChar">
    <w:name w:val="Char Char1 Char Char Char1 Char Char Char Char"/>
    <w:basedOn w:val="a"/>
    <w:rsid w:val="007248BB"/>
    <w:pPr>
      <w:widowControl/>
      <w:spacing w:beforeLines="100" w:after="160" w:line="240" w:lineRule="exact"/>
      <w:jc w:val="left"/>
    </w:pPr>
    <w:rPr>
      <w:rFonts w:ascii="Verdana" w:hAnsi="Verdana"/>
      <w:kern w:val="0"/>
      <w:sz w:val="20"/>
      <w:szCs w:val="20"/>
      <w:lang w:eastAsia="en-US"/>
    </w:rPr>
  </w:style>
  <w:style w:type="paragraph" w:customStyle="1" w:styleId="afa">
    <w:name w:val="文档正文"/>
    <w:basedOn w:val="a"/>
    <w:link w:val="Charc"/>
    <w:rsid w:val="001A7934"/>
    <w:pPr>
      <w:adjustRightInd w:val="0"/>
      <w:spacing w:line="440" w:lineRule="exact"/>
      <w:ind w:firstLineChars="200" w:firstLine="567"/>
      <w:textAlignment w:val="baseline"/>
    </w:pPr>
    <w:rPr>
      <w:rFonts w:ascii="Arial Narrow" w:hAnsi="Arial Narrow"/>
      <w:kern w:val="0"/>
      <w:szCs w:val="20"/>
    </w:rPr>
  </w:style>
  <w:style w:type="character" w:customStyle="1" w:styleId="Charc">
    <w:name w:val="文档正文 Char"/>
    <w:link w:val="afa"/>
    <w:rsid w:val="001A7934"/>
    <w:rPr>
      <w:rFonts w:ascii="Arial Narrow" w:hAnsi="Arial Narrow"/>
      <w:sz w:val="21"/>
    </w:rPr>
  </w:style>
  <w:style w:type="character" w:customStyle="1" w:styleId="2Char">
    <w:name w:val="标题 2 Char"/>
    <w:aliases w:val="第一章 标题 2 Char,Heading 2 Hidden Char,Heading 2 CCBS Char,heading 2 Char,H2 Char,h2 Char,sect 1.2 Char,DO NOT USE_h2 Char,chn Char,Chapter Number/Appendix Letter Char,Underrubrik1 Char,prop2 Char,2nd level Char,Titre2 Char,l2 Char,2 Char,二级 Char"/>
    <w:link w:val="20"/>
    <w:rsid w:val="001A7934"/>
    <w:rPr>
      <w:b/>
      <w:bCs/>
      <w:kern w:val="2"/>
      <w:sz w:val="30"/>
      <w:szCs w:val="32"/>
    </w:rPr>
  </w:style>
  <w:style w:type="paragraph" w:customStyle="1" w:styleId="ParaCharCharCharCharCharCharCharCharCharCharCharCharCharChar">
    <w:name w:val="默认段落字体 Para Char Char Char Char Char Char Char Char Char Char Char Char Char Char"/>
    <w:next w:val="a"/>
    <w:rsid w:val="008D6ECC"/>
    <w:pPr>
      <w:keepNext/>
      <w:keepLines/>
      <w:numPr>
        <w:ilvl w:val="7"/>
        <w:numId w:val="2"/>
      </w:numPr>
      <w:spacing w:before="240" w:after="240"/>
      <w:outlineLvl w:val="7"/>
    </w:pPr>
    <w:rPr>
      <w:rFonts w:ascii="Arial" w:eastAsia="黑体" w:hAnsi="Arial" w:cs="Arial"/>
      <w:snapToGrid w:val="0"/>
      <w:sz w:val="21"/>
      <w:szCs w:val="21"/>
    </w:rPr>
  </w:style>
  <w:style w:type="paragraph" w:customStyle="1" w:styleId="QB1">
    <w:name w:val="QB正文"/>
    <w:basedOn w:val="a"/>
    <w:qFormat/>
    <w:rsid w:val="008D6ECC"/>
    <w:pPr>
      <w:widowControl/>
      <w:autoSpaceDE w:val="0"/>
      <w:autoSpaceDN w:val="0"/>
      <w:ind w:firstLineChars="200" w:firstLine="200"/>
    </w:pPr>
    <w:rPr>
      <w:rFonts w:ascii="宋体"/>
      <w:noProof/>
      <w:kern w:val="0"/>
      <w:szCs w:val="20"/>
    </w:rPr>
  </w:style>
  <w:style w:type="paragraph" w:customStyle="1" w:styleId="QB10">
    <w:name w:val="QB标题1"/>
    <w:basedOn w:val="1"/>
    <w:autoRedefine/>
    <w:qFormat/>
    <w:rsid w:val="008D6ECC"/>
    <w:pPr>
      <w:numPr>
        <w:numId w:val="0"/>
      </w:numPr>
      <w:tabs>
        <w:tab w:val="num" w:pos="425"/>
      </w:tabs>
      <w:spacing w:before="340" w:beforeAutospacing="0" w:after="330" w:afterAutospacing="0" w:line="240" w:lineRule="auto"/>
      <w:ind w:left="425" w:hanging="425"/>
      <w:jc w:val="both"/>
    </w:pPr>
    <w:rPr>
      <w:rFonts w:ascii="黑体" w:eastAsia="黑体"/>
      <w:b w:val="0"/>
      <w:sz w:val="21"/>
      <w:szCs w:val="21"/>
    </w:rPr>
  </w:style>
  <w:style w:type="paragraph" w:customStyle="1" w:styleId="QB2">
    <w:name w:val="QB标题2"/>
    <w:basedOn w:val="20"/>
    <w:autoRedefine/>
    <w:qFormat/>
    <w:rsid w:val="008D6ECC"/>
    <w:pPr>
      <w:numPr>
        <w:ilvl w:val="0"/>
        <w:numId w:val="0"/>
      </w:numPr>
      <w:tabs>
        <w:tab w:val="num" w:pos="567"/>
      </w:tabs>
      <w:spacing w:before="0" w:beforeAutospacing="0" w:after="0" w:afterAutospacing="0" w:line="360" w:lineRule="auto"/>
      <w:ind w:left="567" w:hanging="567"/>
    </w:pPr>
    <w:rPr>
      <w:rFonts w:ascii="Arial" w:eastAsia="黑体" w:hAnsi="Arial"/>
      <w:b w:val="0"/>
      <w:sz w:val="21"/>
      <w:szCs w:val="21"/>
    </w:rPr>
  </w:style>
  <w:style w:type="paragraph" w:customStyle="1" w:styleId="QB3">
    <w:name w:val="QB标题3"/>
    <w:basedOn w:val="QB2"/>
    <w:link w:val="QB3Char"/>
    <w:qFormat/>
    <w:rsid w:val="008D6ECC"/>
    <w:pPr>
      <w:tabs>
        <w:tab w:val="clear" w:pos="567"/>
        <w:tab w:val="num" w:pos="709"/>
      </w:tabs>
      <w:spacing w:line="415" w:lineRule="auto"/>
      <w:ind w:left="709" w:hanging="709"/>
      <w:outlineLvl w:val="2"/>
    </w:pPr>
  </w:style>
  <w:style w:type="paragraph" w:customStyle="1" w:styleId="QB4">
    <w:name w:val="QB标题4"/>
    <w:basedOn w:val="QB2"/>
    <w:link w:val="QB4Char"/>
    <w:qFormat/>
    <w:rsid w:val="008D6ECC"/>
    <w:pPr>
      <w:tabs>
        <w:tab w:val="clear" w:pos="567"/>
        <w:tab w:val="num" w:pos="851"/>
      </w:tabs>
      <w:spacing w:line="415" w:lineRule="auto"/>
      <w:ind w:left="851" w:hanging="851"/>
      <w:outlineLvl w:val="3"/>
    </w:pPr>
  </w:style>
  <w:style w:type="paragraph" w:customStyle="1" w:styleId="QB5">
    <w:name w:val="QB标题5"/>
    <w:basedOn w:val="QB4"/>
    <w:rsid w:val="008D6ECC"/>
    <w:pPr>
      <w:tabs>
        <w:tab w:val="clear" w:pos="851"/>
        <w:tab w:val="num" w:pos="992"/>
      </w:tabs>
      <w:ind w:left="992" w:hanging="992"/>
      <w:outlineLvl w:val="4"/>
    </w:pPr>
  </w:style>
  <w:style w:type="paragraph" w:customStyle="1" w:styleId="QB6">
    <w:name w:val="QB标题6"/>
    <w:basedOn w:val="QB5"/>
    <w:rsid w:val="008D6ECC"/>
    <w:pPr>
      <w:tabs>
        <w:tab w:val="clear" w:pos="992"/>
        <w:tab w:val="num" w:pos="1134"/>
      </w:tabs>
      <w:ind w:left="1134" w:hanging="1134"/>
      <w:outlineLvl w:val="5"/>
    </w:pPr>
  </w:style>
  <w:style w:type="paragraph" w:customStyle="1" w:styleId="QB7">
    <w:name w:val="QB表"/>
    <w:basedOn w:val="QB1"/>
    <w:next w:val="QB1"/>
    <w:link w:val="QBChar"/>
    <w:rsid w:val="008D6ECC"/>
    <w:pPr>
      <w:ind w:left="1276" w:firstLineChars="0" w:firstLine="0"/>
      <w:jc w:val="center"/>
    </w:pPr>
  </w:style>
  <w:style w:type="character" w:customStyle="1" w:styleId="QBChar">
    <w:name w:val="QB表 Char"/>
    <w:link w:val="QB7"/>
    <w:rsid w:val="008D6ECC"/>
    <w:rPr>
      <w:rFonts w:ascii="宋体"/>
      <w:noProof/>
      <w:sz w:val="21"/>
    </w:rPr>
  </w:style>
  <w:style w:type="paragraph" w:customStyle="1" w:styleId="--">
    <w:name w:val="正文--自定义"/>
    <w:basedOn w:val="a"/>
    <w:link w:val="--Char"/>
    <w:qFormat/>
    <w:rsid w:val="0078717F"/>
    <w:pPr>
      <w:spacing w:line="360" w:lineRule="auto"/>
      <w:ind w:firstLine="420"/>
    </w:pPr>
    <w:rPr>
      <w:rFonts w:ascii="宋体" w:hAnsi="宋体"/>
      <w:noProof/>
      <w:kern w:val="0"/>
      <w:szCs w:val="20"/>
    </w:rPr>
  </w:style>
  <w:style w:type="character" w:customStyle="1" w:styleId="--Char">
    <w:name w:val="正文--自定义 Char"/>
    <w:link w:val="--"/>
    <w:rsid w:val="0078717F"/>
    <w:rPr>
      <w:rFonts w:ascii="宋体" w:hAnsi="宋体"/>
      <w:noProof/>
      <w:sz w:val="21"/>
    </w:rPr>
  </w:style>
  <w:style w:type="paragraph" w:customStyle="1" w:styleId="Default">
    <w:name w:val="Default"/>
    <w:rsid w:val="00797E7E"/>
    <w:pPr>
      <w:widowControl w:val="0"/>
      <w:autoSpaceDE w:val="0"/>
      <w:autoSpaceDN w:val="0"/>
      <w:adjustRightInd w:val="0"/>
    </w:pPr>
    <w:rPr>
      <w:rFonts w:ascii="宋体" w:cs="宋体"/>
      <w:color w:val="000000"/>
      <w:sz w:val="24"/>
      <w:szCs w:val="24"/>
    </w:rPr>
  </w:style>
  <w:style w:type="paragraph" w:styleId="2">
    <w:name w:val="List Number 2"/>
    <w:basedOn w:val="a"/>
    <w:rsid w:val="00885BA1"/>
    <w:pPr>
      <w:numPr>
        <w:numId w:val="3"/>
      </w:numPr>
      <w:tabs>
        <w:tab w:val="clear" w:pos="780"/>
        <w:tab w:val="num" w:pos="360"/>
      </w:tabs>
      <w:ind w:leftChars="0" w:left="0" w:firstLineChars="0" w:firstLine="0"/>
    </w:pPr>
  </w:style>
  <w:style w:type="character" w:customStyle="1" w:styleId="Char3">
    <w:name w:val="题注 Char"/>
    <w:aliases w:val="题注(表) Char,Caption Char Char Char Char,题注1 Char Char,信息主题 Char,题注 Char Char Char,题注 Char1 Char Char,表题题注 Char"/>
    <w:link w:val="ac"/>
    <w:rsid w:val="00885BA1"/>
    <w:rPr>
      <w:rFonts w:ascii="Arial" w:eastAsia="黑体" w:hAnsi="Arial" w:cs="Arial"/>
      <w:kern w:val="2"/>
    </w:rPr>
  </w:style>
  <w:style w:type="character" w:customStyle="1" w:styleId="Char9">
    <w:name w:val="列出段落 Char"/>
    <w:aliases w:val="List Paragraph1 Char,lp1 Char,List Paragraph11 Char"/>
    <w:link w:val="af6"/>
    <w:uiPriority w:val="34"/>
    <w:rsid w:val="00885BA1"/>
    <w:rPr>
      <w:kern w:val="2"/>
      <w:sz w:val="21"/>
      <w:szCs w:val="24"/>
    </w:rPr>
  </w:style>
  <w:style w:type="paragraph" w:customStyle="1" w:styleId="511111">
    <w:name w:val="正文5 1.1.1.1.1"/>
    <w:basedOn w:val="a"/>
    <w:link w:val="511111Char"/>
    <w:qFormat/>
    <w:rsid w:val="00885BA1"/>
    <w:pPr>
      <w:keepNext/>
      <w:keepLines/>
      <w:tabs>
        <w:tab w:val="num" w:pos="720"/>
      </w:tabs>
      <w:spacing w:before="280" w:after="290" w:line="360" w:lineRule="auto"/>
      <w:ind w:left="720" w:hanging="720"/>
      <w:outlineLvl w:val="4"/>
    </w:pPr>
    <w:rPr>
      <w:rFonts w:ascii="宋体" w:hAnsi="宋体"/>
      <w:b/>
      <w:bCs/>
      <w:sz w:val="24"/>
      <w:szCs w:val="28"/>
    </w:rPr>
  </w:style>
  <w:style w:type="character" w:customStyle="1" w:styleId="511111Char">
    <w:name w:val="正文5 1.1.1.1.1 Char"/>
    <w:link w:val="511111"/>
    <w:rsid w:val="00885BA1"/>
    <w:rPr>
      <w:rFonts w:ascii="宋体" w:hAnsi="宋体"/>
      <w:b/>
      <w:bCs/>
      <w:kern w:val="2"/>
      <w:sz w:val="24"/>
      <w:szCs w:val="28"/>
    </w:rPr>
  </w:style>
  <w:style w:type="character" w:customStyle="1" w:styleId="QB4Char">
    <w:name w:val="QB标题4 Char"/>
    <w:link w:val="QB4"/>
    <w:rsid w:val="0049676A"/>
    <w:rPr>
      <w:rFonts w:ascii="Arial" w:eastAsia="黑体" w:hAnsi="Arial"/>
      <w:bCs/>
      <w:kern w:val="2"/>
      <w:sz w:val="21"/>
      <w:szCs w:val="21"/>
    </w:rPr>
  </w:style>
  <w:style w:type="character" w:customStyle="1" w:styleId="QB3Char">
    <w:name w:val="QB标题3 Char"/>
    <w:link w:val="QB3"/>
    <w:rsid w:val="0049676A"/>
    <w:rPr>
      <w:rFonts w:ascii="Arial" w:eastAsia="黑体" w:hAnsi="Arial"/>
      <w:bCs/>
      <w:kern w:val="2"/>
      <w:sz w:val="21"/>
      <w:szCs w:val="21"/>
    </w:rPr>
  </w:style>
  <w:style w:type="paragraph" w:customStyle="1" w:styleId="Char11">
    <w:name w:val="Char1"/>
    <w:next w:val="a"/>
    <w:autoRedefine/>
    <w:rsid w:val="0077411F"/>
    <w:pPr>
      <w:keepNext/>
      <w:keepLines/>
      <w:spacing w:line="360" w:lineRule="auto"/>
      <w:ind w:firstLineChars="200" w:firstLine="200"/>
      <w:outlineLvl w:val="7"/>
    </w:pPr>
    <w:rPr>
      <w:rFonts w:ascii="Arial" w:hAnsi="Arial" w:cs="Arial"/>
      <w:snapToGrid w:val="0"/>
      <w:sz w:val="21"/>
      <w:szCs w:val="21"/>
    </w:rPr>
  </w:style>
  <w:style w:type="paragraph" w:styleId="afb">
    <w:name w:val="Body Text Indent"/>
    <w:basedOn w:val="a"/>
    <w:link w:val="Chard"/>
    <w:rsid w:val="0077411F"/>
    <w:pPr>
      <w:spacing w:after="120"/>
      <w:ind w:leftChars="200" w:left="420"/>
    </w:pPr>
  </w:style>
  <w:style w:type="character" w:customStyle="1" w:styleId="Chard">
    <w:name w:val="正文文本缩进 Char"/>
    <w:link w:val="afb"/>
    <w:rsid w:val="0077411F"/>
    <w:rPr>
      <w:kern w:val="2"/>
      <w:sz w:val="21"/>
      <w:szCs w:val="24"/>
    </w:rPr>
  </w:style>
  <w:style w:type="paragraph" w:customStyle="1" w:styleId="--0">
    <w:name w:val="功能描述--自定义"/>
    <w:basedOn w:val="a"/>
    <w:link w:val="--Char0"/>
    <w:qFormat/>
    <w:rsid w:val="0077411F"/>
    <w:pPr>
      <w:spacing w:line="360" w:lineRule="auto"/>
      <w:ind w:firstLineChars="153" w:firstLine="153"/>
      <w:jc w:val="left"/>
    </w:pPr>
    <w:rPr>
      <w:rFonts w:ascii="宋体" w:hAnsi="宋体"/>
      <w:b/>
    </w:rPr>
  </w:style>
  <w:style w:type="character" w:customStyle="1" w:styleId="--Char0">
    <w:name w:val="功能描述--自定义 Char"/>
    <w:link w:val="--0"/>
    <w:rsid w:val="0077411F"/>
    <w:rPr>
      <w:rFonts w:ascii="宋体" w:hAnsi="宋体"/>
      <w:b/>
      <w:kern w:val="2"/>
      <w:sz w:val="21"/>
      <w:szCs w:val="24"/>
    </w:rPr>
  </w:style>
  <w:style w:type="numbering" w:styleId="111111">
    <w:name w:val="Outline List 2"/>
    <w:basedOn w:val="a2"/>
    <w:rsid w:val="0077411F"/>
    <w:pPr>
      <w:numPr>
        <w:numId w:val="4"/>
      </w:numPr>
    </w:pPr>
  </w:style>
  <w:style w:type="character" w:customStyle="1" w:styleId="Char10">
    <w:name w:val="正文缩进 Char1"/>
    <w:aliases w:val="表正文 Char,正文非缩进 Char,特点 Char1,ALT+Z Char,段1 Char,四号 Char,标题4 Char,PI Char,正文对齐 Char,正文（首行缩进两字） Char,正文不缩进 Char,特点 Char Char,水上软件 Char,正文缩进 Char Char,正文缩进（首行缩进两字） Char,正文（首行缩进两字） Char Char Char,Indent 1 Char,正文缩进William Char,??? Char,????? Char"/>
    <w:link w:val="aa"/>
    <w:rsid w:val="008224CB"/>
    <w:rPr>
      <w:kern w:val="2"/>
      <w:sz w:val="21"/>
      <w:szCs w:val="24"/>
    </w:rPr>
  </w:style>
  <w:style w:type="paragraph" w:styleId="afc">
    <w:name w:val="Normal (Web)"/>
    <w:basedOn w:val="a"/>
    <w:uiPriority w:val="99"/>
    <w:unhideWhenUsed/>
    <w:rsid w:val="00380BD6"/>
    <w:pPr>
      <w:widowControl/>
      <w:spacing w:before="100" w:beforeAutospacing="1" w:after="100" w:afterAutospacing="1"/>
      <w:jc w:val="left"/>
    </w:pPr>
    <w:rPr>
      <w:rFonts w:ascii="宋体" w:hAnsi="宋体" w:cs="宋体"/>
      <w:kern w:val="0"/>
      <w:sz w:val="24"/>
    </w:rPr>
  </w:style>
  <w:style w:type="paragraph" w:customStyle="1" w:styleId="QB100">
    <w:name w:val="样式 QB标题1 + 左侧:  0 厘米 首行缩进:  0 厘米"/>
    <w:basedOn w:val="QB10"/>
    <w:next w:val="a"/>
    <w:rsid w:val="00997583"/>
    <w:pPr>
      <w:numPr>
        <w:numId w:val="5"/>
      </w:numPr>
      <w:jc w:val="center"/>
    </w:pPr>
  </w:style>
  <w:style w:type="character" w:customStyle="1" w:styleId="1Char">
    <w:name w:val="标题 1 Char"/>
    <w:aliases w:val="H1 Char1,h1 Char1,Level 1 Topic Heading Char1,PIM 1 Char1,Normal + Font: Helvetica Char1,Bold Char1,Space Before 12 pt Char1,Not Bold Char1,Section Head Char1,1st level Char1,l1 Char1,1 Char1,H11 Char1,H12 Char1,H13 Char1,H14 Char1,H15 Char1"/>
    <w:basedOn w:val="a0"/>
    <w:link w:val="1"/>
    <w:rsid w:val="007C4D78"/>
    <w:rPr>
      <w:b/>
      <w:bCs/>
      <w:kern w:val="44"/>
      <w:sz w:val="32"/>
      <w:szCs w:val="44"/>
    </w:rPr>
  </w:style>
  <w:style w:type="character" w:customStyle="1" w:styleId="6Char">
    <w:name w:val="标题 6 Char"/>
    <w:aliases w:val="PIM 6 Char,BOD 4 Char,H6 Char,Legal Level 1. Char,Bullet list Char,第五层条 Char,L6 Char,h6 Char,h61 Char,heading 61 Char,Third Subheading Char,正文六级标题 Char,Bullet (Single Lines) Char,标题 6(ALT+6) Char,heading 6 Char,Heading6 Char,6 Char,h62 Char"/>
    <w:basedOn w:val="a0"/>
    <w:link w:val="6"/>
    <w:rsid w:val="007C4D78"/>
    <w:rPr>
      <w:rFonts w:ascii="Arial" w:eastAsia="黑体" w:hAnsi="Arial"/>
      <w:b/>
      <w:bCs/>
      <w:kern w:val="2"/>
      <w:sz w:val="24"/>
      <w:szCs w:val="24"/>
    </w:rPr>
  </w:style>
  <w:style w:type="character" w:customStyle="1" w:styleId="7Char">
    <w:name w:val="标题 7 Char"/>
    <w:aliases w:val="PIM 7 Char1,不用 Char1,letter list Char1,Legal Level 1.1. Char1,L7 Char1,正文七级标题 Char1,st Char1,h7 Char1,SDL title Char1,H TIMES1 Char1,（1） Char1,附录标识 Char1,cnc Char1,Caption number (column-wide) Char1,ITT t7 Char1,PA Appendix Major Char1,H7 Char"/>
    <w:basedOn w:val="a0"/>
    <w:link w:val="7"/>
    <w:rsid w:val="007C4D78"/>
    <w:rPr>
      <w:b/>
      <w:bCs/>
      <w:kern w:val="2"/>
      <w:sz w:val="24"/>
      <w:szCs w:val="24"/>
    </w:rPr>
  </w:style>
  <w:style w:type="character" w:customStyle="1" w:styleId="8Char">
    <w:name w:val="标题 8 Char"/>
    <w:aliases w:val="不用8 Char1,Legal Level 1.1.1. Char1,正文八级标题 Char1,标题6 Char1,注意框体 Char1,L1 Heading 8 Char1,Annex Char1,figure title Char1,Center Bold Char1,H8 Char1,t Char2,heading 8 Char1,resume Char1,h8 Char1,Text Char2,t Char Char1,Text Char Char1,ctp Char1"/>
    <w:basedOn w:val="a0"/>
    <w:link w:val="8"/>
    <w:rsid w:val="007C4D78"/>
    <w:rPr>
      <w:rFonts w:ascii="Arial" w:eastAsia="黑体" w:hAnsi="Arial"/>
      <w:kern w:val="2"/>
      <w:sz w:val="24"/>
      <w:szCs w:val="24"/>
    </w:rPr>
  </w:style>
  <w:style w:type="character" w:customStyle="1" w:styleId="9Char">
    <w:name w:val="标题 9 Char"/>
    <w:aliases w:val="PIM 9 Char1,不用9 Char1,huh Char1,三级标题 Char1,Legal Level 1.1.1.1. Char1,正文九级标题 Char1,tt Char1,table title Char1,标题 45 Char1,ft Char1,heading 9 Char1,HF Char1,Table Text Char1,Appendix Char1,Figure Heading Char1,FH Char1,ctc Char1,ITT t9 Char"/>
    <w:basedOn w:val="a0"/>
    <w:link w:val="9"/>
    <w:rsid w:val="007C4D78"/>
    <w:rPr>
      <w:rFonts w:ascii="Arial" w:eastAsia="黑体" w:hAnsi="Arial"/>
      <w:kern w:val="2"/>
      <w:sz w:val="21"/>
      <w:szCs w:val="21"/>
    </w:rPr>
  </w:style>
  <w:style w:type="character" w:customStyle="1" w:styleId="1Char1">
    <w:name w:val="标题 1 Char1"/>
    <w:aliases w:val="H1 Char,h1 Char,Level 1 Topic Heading Char,PIM 1 Char,Normal + Font: Helvetica Char,Bold Char,Space Before 12 pt Char,Not Bold Char,Section Head Char,1st level Char,l1 Char,1 Char,H11 Char,H12 Char,H13 Char,H14 Char,H15 Char,H16 Char,H17 Char"/>
    <w:basedOn w:val="a0"/>
    <w:rsid w:val="007C4D78"/>
    <w:rPr>
      <w:b/>
      <w:bCs/>
      <w:kern w:val="44"/>
      <w:sz w:val="44"/>
      <w:szCs w:val="44"/>
    </w:rPr>
  </w:style>
  <w:style w:type="character" w:customStyle="1" w:styleId="2Char1">
    <w:name w:val="标题 2 Char1"/>
    <w:aliases w:val="第一章 标题 2 Char1,Heading 2 Hidden Char1,Heading 2 CCBS Char1,heading 2 Char1,H2 Char1,h2 Char1,sect 1.2 Char1,DO NOT USE_h2 Char1,chn Char1,Chapter Number/Appendix Letter Char1,Underrubrik1 Char1,prop2 Char1,2nd level Char1,Titre2 Char1,2 Char1"/>
    <w:basedOn w:val="a0"/>
    <w:semiHidden/>
    <w:rsid w:val="007C4D78"/>
    <w:rPr>
      <w:rFonts w:asciiTheme="majorHAnsi" w:eastAsiaTheme="majorEastAsia" w:hAnsiTheme="majorHAnsi" w:cstheme="majorBidi"/>
      <w:b/>
      <w:bCs/>
      <w:kern w:val="2"/>
      <w:sz w:val="32"/>
      <w:szCs w:val="32"/>
    </w:rPr>
  </w:style>
  <w:style w:type="character" w:customStyle="1" w:styleId="3Char1">
    <w:name w:val="标题 3 Char1"/>
    <w:aliases w:val="Level 3 Head Char1,H3 Char1,Heading 3 - old Char1,sect1.2.3 Char1,3 Char1,h3 Char1,Bold Head Char1,bh Char1,level_3 Char1,PIM 3 Char1,sect1.2.31 Char1,sect1.2.32 Char1,sect1.2.311 Char1,sect1.2.33 Char1,sect1.2.312 Char1,3rd level Char1"/>
    <w:basedOn w:val="a0"/>
    <w:semiHidden/>
    <w:rsid w:val="007C4D78"/>
    <w:rPr>
      <w:b/>
      <w:bCs/>
      <w:kern w:val="2"/>
      <w:sz w:val="32"/>
      <w:szCs w:val="32"/>
    </w:rPr>
  </w:style>
  <w:style w:type="character" w:customStyle="1" w:styleId="4Char1">
    <w:name w:val="标题 4 Char1"/>
    <w:aliases w:val="H4 Char1,PIM 4 Char1,Ref Heading 1 Char1,rh1 Char1,Heading sql Char1,sect 1.2.3.4 Char1,heading 4 + Indent: Left 0.5 in Char1,标题3a Char1,4th level Char1,h4 Char1,h41 Char1,h42 Char1,h43 Char1,h411 Char1,h44 Char1,h412 Char1,h45 Char1,h47 Char"/>
    <w:basedOn w:val="a0"/>
    <w:semiHidden/>
    <w:rsid w:val="007C4D78"/>
    <w:rPr>
      <w:rFonts w:asciiTheme="majorHAnsi" w:eastAsiaTheme="majorEastAsia" w:hAnsiTheme="majorHAnsi" w:cstheme="majorBidi"/>
      <w:b/>
      <w:bCs/>
      <w:kern w:val="2"/>
      <w:sz w:val="28"/>
      <w:szCs w:val="28"/>
    </w:rPr>
  </w:style>
  <w:style w:type="character" w:customStyle="1" w:styleId="5Char1">
    <w:name w:val="标题 5 Char1"/>
    <w:aliases w:val="H5 Char1,PIM 5 Char1,dash Char1,ds Char1,dd Char1,h5 Char1,heading 5 Char1,ITT t5 Char1,PA Pico Section Char1,5 Char1,H5-Heading 5 Char1,l5 Char1,heading5 Char1,Level 3 - i Char1,Roman list Char1,L5 Char1,第四层条 Char1,Normal Text Char1,l4 Char1"/>
    <w:basedOn w:val="a0"/>
    <w:semiHidden/>
    <w:rsid w:val="007C4D78"/>
    <w:rPr>
      <w:b/>
      <w:bCs/>
      <w:kern w:val="2"/>
      <w:sz w:val="28"/>
      <w:szCs w:val="28"/>
    </w:rPr>
  </w:style>
  <w:style w:type="character" w:customStyle="1" w:styleId="6Char1">
    <w:name w:val="标题 6 Char1"/>
    <w:aliases w:val="PIM 6 Char1,BOD 4 Char1,H6 Char1,Legal Level 1. Char1,Bullet list Char1,第五层条 Char1,L6 Char1,h6 Char1,h61 Char1,heading 61 Char1,Third Subheading Char1,正文六级标题 Char1,Bullet (Single Lines) Char1,标题 6(ALT+6) Char1,heading 6 Char1,Heading6 Char1"/>
    <w:basedOn w:val="a0"/>
    <w:semiHidden/>
    <w:rsid w:val="007C4D78"/>
    <w:rPr>
      <w:rFonts w:asciiTheme="majorHAnsi" w:eastAsiaTheme="majorEastAsia" w:hAnsiTheme="majorHAnsi" w:cstheme="majorBidi"/>
      <w:b/>
      <w:bCs/>
      <w:kern w:val="2"/>
      <w:sz w:val="24"/>
      <w:szCs w:val="24"/>
    </w:rPr>
  </w:style>
  <w:style w:type="character" w:customStyle="1" w:styleId="7Char1">
    <w:name w:val="标题 7 Char1"/>
    <w:aliases w:val="PIM 7 Char,不用 Char,letter list Char,Legal Level 1.1. Char,L7 Char,正文七级标题 Char,st Char,h7 Char,SDL title Char,H TIMES1 Char,（1） Char,附录标识 Char,cnc Char,Caption number (column-wide) Char,ITT t7 Char,PA Appendix Major Char,lettered list Char"/>
    <w:basedOn w:val="a0"/>
    <w:semiHidden/>
    <w:rsid w:val="007C4D78"/>
    <w:rPr>
      <w:b/>
      <w:bCs/>
      <w:kern w:val="2"/>
      <w:sz w:val="24"/>
      <w:szCs w:val="24"/>
    </w:rPr>
  </w:style>
  <w:style w:type="character" w:customStyle="1" w:styleId="8Char1">
    <w:name w:val="标题 8 Char1"/>
    <w:aliases w:val="不用8 Char,Legal Level 1.1.1. Char,正文八级标题 Char,标题6 Char,注意框体 Char,L1 Heading 8 Char,Annex Char,figure title Char,Center Bold Char,H8 Char,t Char1,heading 8 Char,resume Char,h8 Char,Text Char1,t Char Char,Text Char Char,ctp Char,ITT t8 Char"/>
    <w:basedOn w:val="a0"/>
    <w:semiHidden/>
    <w:rsid w:val="007C4D78"/>
    <w:rPr>
      <w:rFonts w:asciiTheme="majorHAnsi" w:eastAsiaTheme="majorEastAsia" w:hAnsiTheme="majorHAnsi" w:cstheme="majorBidi"/>
      <w:kern w:val="2"/>
      <w:sz w:val="24"/>
      <w:szCs w:val="24"/>
    </w:rPr>
  </w:style>
  <w:style w:type="character" w:customStyle="1" w:styleId="9Char1">
    <w:name w:val="标题 9 Char1"/>
    <w:aliases w:val="PIM 9 Char,不用9 Char,huh Char,三级标题 Char,Legal Level 1.1.1.1. Char,正文九级标题 Char,tt Char,table title Char,标题 45 Char,ft Char,heading 9 Char,HF Char,Table Text Char,Appendix Char,Figure Heading Char,FH Char,ctc Char,Caption text (column-wide) Char"/>
    <w:basedOn w:val="a0"/>
    <w:semiHidden/>
    <w:rsid w:val="007C4D78"/>
    <w:rPr>
      <w:rFonts w:asciiTheme="majorHAnsi" w:eastAsiaTheme="majorEastAsia" w:hAnsiTheme="majorHAnsi" w:cstheme="majorBidi"/>
      <w:kern w:val="2"/>
      <w:sz w:val="21"/>
      <w:szCs w:val="21"/>
    </w:rPr>
  </w:style>
  <w:style w:type="character" w:customStyle="1" w:styleId="Char">
    <w:name w:val="页眉 Char"/>
    <w:basedOn w:val="a0"/>
    <w:link w:val="a3"/>
    <w:rsid w:val="007C4D78"/>
    <w:rPr>
      <w:kern w:val="2"/>
      <w:sz w:val="18"/>
      <w:szCs w:val="18"/>
    </w:rPr>
  </w:style>
  <w:style w:type="character" w:customStyle="1" w:styleId="Char1">
    <w:name w:val="页脚 Char"/>
    <w:basedOn w:val="a0"/>
    <w:link w:val="a7"/>
    <w:rsid w:val="007C4D78"/>
    <w:rPr>
      <w:kern w:val="2"/>
      <w:sz w:val="18"/>
      <w:szCs w:val="18"/>
    </w:rPr>
  </w:style>
  <w:style w:type="character" w:customStyle="1" w:styleId="Char4">
    <w:name w:val="正文文本 Char"/>
    <w:basedOn w:val="a0"/>
    <w:link w:val="ad"/>
    <w:rsid w:val="007C4D78"/>
    <w:rPr>
      <w:rFonts w:ascii="Arial" w:eastAsia="幼圆" w:hAnsi="Arial"/>
      <w:spacing w:val="-5"/>
      <w:sz w:val="24"/>
      <w:lang w:bidi="he-IL"/>
    </w:rPr>
  </w:style>
  <w:style w:type="character" w:customStyle="1" w:styleId="Char7">
    <w:name w:val="正文首行缩进 Char"/>
    <w:basedOn w:val="Char4"/>
    <w:link w:val="af2"/>
    <w:rsid w:val="007C4D78"/>
    <w:rPr>
      <w:rFonts w:ascii="Arial" w:eastAsia="幼圆" w:hAnsi="Arial"/>
      <w:spacing w:val="-5"/>
      <w:kern w:val="2"/>
      <w:sz w:val="21"/>
      <w:szCs w:val="24"/>
      <w:lang w:bidi="he-IL"/>
    </w:rPr>
  </w:style>
  <w:style w:type="character" w:customStyle="1" w:styleId="2Char0">
    <w:name w:val="正文文本 2 Char"/>
    <w:basedOn w:val="a0"/>
    <w:link w:val="22"/>
    <w:rsid w:val="007C4D78"/>
    <w:rPr>
      <w:b/>
      <w:bCs/>
      <w:kern w:val="2"/>
      <w:sz w:val="21"/>
      <w:szCs w:val="24"/>
    </w:rPr>
  </w:style>
  <w:style w:type="character" w:customStyle="1" w:styleId="3Char0">
    <w:name w:val="正文文本 3 Char"/>
    <w:basedOn w:val="a0"/>
    <w:link w:val="31"/>
    <w:rsid w:val="007C4D78"/>
    <w:rPr>
      <w:i/>
      <w:iCs/>
      <w:kern w:val="2"/>
      <w:sz w:val="24"/>
      <w:szCs w:val="24"/>
    </w:rPr>
  </w:style>
  <w:style w:type="character" w:customStyle="1" w:styleId="Char0">
    <w:name w:val="文档结构图 Char"/>
    <w:basedOn w:val="a0"/>
    <w:link w:val="a4"/>
    <w:semiHidden/>
    <w:rsid w:val="007C4D78"/>
    <w:rPr>
      <w:kern w:val="2"/>
      <w:sz w:val="21"/>
      <w:szCs w:val="24"/>
      <w:shd w:val="clear" w:color="auto" w:fill="000080"/>
    </w:rPr>
  </w:style>
  <w:style w:type="character" w:customStyle="1" w:styleId="Chara">
    <w:name w:val="批注主题 Char"/>
    <w:basedOn w:val="Char2"/>
    <w:link w:val="af8"/>
    <w:semiHidden/>
    <w:rsid w:val="007C4D78"/>
    <w:rPr>
      <w:b/>
      <w:bCs/>
      <w:kern w:val="2"/>
      <w:sz w:val="21"/>
      <w:szCs w:val="24"/>
    </w:rPr>
  </w:style>
  <w:style w:type="character" w:customStyle="1" w:styleId="Char5">
    <w:name w:val="批注框文本 Char"/>
    <w:basedOn w:val="a0"/>
    <w:link w:val="af0"/>
    <w:semiHidden/>
    <w:rsid w:val="007C4D78"/>
    <w:rPr>
      <w:kern w:val="2"/>
      <w:sz w:val="18"/>
      <w:szCs w:val="18"/>
    </w:rPr>
  </w:style>
  <w:style w:type="character" w:customStyle="1" w:styleId="headline-content2">
    <w:name w:val="headline-content2"/>
    <w:rsid w:val="007C4D78"/>
  </w:style>
  <w:style w:type="paragraph" w:customStyle="1" w:styleId="font5">
    <w:name w:val="font5"/>
    <w:basedOn w:val="a"/>
    <w:rsid w:val="00436849"/>
    <w:pPr>
      <w:widowControl/>
      <w:spacing w:before="100" w:beforeAutospacing="1" w:after="100" w:afterAutospacing="1"/>
      <w:jc w:val="left"/>
    </w:pPr>
    <w:rPr>
      <w:rFonts w:ascii="宋体" w:hAnsi="宋体"/>
      <w:kern w:val="0"/>
      <w:sz w:val="18"/>
      <w:szCs w:val="18"/>
    </w:rPr>
  </w:style>
  <w:style w:type="paragraph" w:customStyle="1" w:styleId="xl63">
    <w:name w:val="xl63"/>
    <w:basedOn w:val="a"/>
    <w:rsid w:val="0043684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w:hAnsi="Times"/>
      <w:kern w:val="0"/>
      <w:sz w:val="20"/>
      <w:szCs w:val="20"/>
    </w:rPr>
  </w:style>
  <w:style w:type="paragraph" w:customStyle="1" w:styleId="xl64">
    <w:name w:val="xl64"/>
    <w:basedOn w:val="a"/>
    <w:rsid w:val="0043684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65">
    <w:name w:val="xl65"/>
    <w:basedOn w:val="a"/>
    <w:rsid w:val="0043684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66">
    <w:name w:val="xl66"/>
    <w:basedOn w:val="a"/>
    <w:rsid w:val="00436849"/>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微软雅黑" w:eastAsia="微软雅黑" w:hAnsi="微软雅黑"/>
      <w:kern w:val="0"/>
      <w:sz w:val="20"/>
      <w:szCs w:val="20"/>
    </w:rPr>
  </w:style>
  <w:style w:type="paragraph" w:customStyle="1" w:styleId="xl67">
    <w:name w:val="xl67"/>
    <w:basedOn w:val="a"/>
    <w:rsid w:val="00436849"/>
    <w:pPr>
      <w:widowControl/>
      <w:pBdr>
        <w:left w:val="single" w:sz="4" w:space="0" w:color="auto"/>
        <w:right w:val="single" w:sz="4" w:space="0" w:color="auto"/>
      </w:pBdr>
      <w:spacing w:before="100" w:beforeAutospacing="1" w:after="100" w:afterAutospacing="1"/>
      <w:jc w:val="center"/>
      <w:textAlignment w:val="center"/>
    </w:pPr>
    <w:rPr>
      <w:rFonts w:ascii="微软雅黑" w:eastAsia="微软雅黑" w:hAnsi="微软雅黑"/>
      <w:kern w:val="0"/>
      <w:sz w:val="20"/>
      <w:szCs w:val="20"/>
    </w:rPr>
  </w:style>
  <w:style w:type="paragraph" w:customStyle="1" w:styleId="xl68">
    <w:name w:val="xl68"/>
    <w:basedOn w:val="a"/>
    <w:rsid w:val="00436849"/>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微软雅黑" w:eastAsia="微软雅黑" w:hAnsi="微软雅黑"/>
      <w:kern w:val="0"/>
      <w:sz w:val="20"/>
      <w:szCs w:val="20"/>
    </w:rPr>
  </w:style>
  <w:style w:type="paragraph" w:customStyle="1" w:styleId="xl69">
    <w:name w:val="xl69"/>
    <w:basedOn w:val="a"/>
    <w:rsid w:val="00436849"/>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70">
    <w:name w:val="xl70"/>
    <w:basedOn w:val="a"/>
    <w:rsid w:val="00436849"/>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71">
    <w:name w:val="xl71"/>
    <w:basedOn w:val="a"/>
    <w:rsid w:val="00436849"/>
    <w:pPr>
      <w:widowControl/>
      <w:pBdr>
        <w:left w:val="single" w:sz="4" w:space="0" w:color="auto"/>
        <w:right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72">
    <w:name w:val="xl72"/>
    <w:basedOn w:val="a"/>
    <w:rsid w:val="00436849"/>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73">
    <w:name w:val="xl73"/>
    <w:basedOn w:val="a"/>
    <w:rsid w:val="00436849"/>
    <w:pPr>
      <w:widowControl/>
      <w:pBdr>
        <w:left w:val="single" w:sz="4" w:space="0" w:color="auto"/>
        <w:right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74">
    <w:name w:val="xl74"/>
    <w:basedOn w:val="a"/>
    <w:rsid w:val="00436849"/>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75">
    <w:name w:val="xl75"/>
    <w:basedOn w:val="a"/>
    <w:rsid w:val="00436849"/>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76">
    <w:name w:val="xl76"/>
    <w:basedOn w:val="a"/>
    <w:rsid w:val="00436849"/>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微软雅黑" w:eastAsia="微软雅黑" w:hAnsi="微软雅黑"/>
      <w:kern w:val="0"/>
      <w:sz w:val="20"/>
      <w:szCs w:val="20"/>
    </w:rPr>
  </w:style>
  <w:style w:type="paragraph" w:customStyle="1" w:styleId="xl77">
    <w:name w:val="xl77"/>
    <w:basedOn w:val="a"/>
    <w:rsid w:val="00436849"/>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78">
    <w:name w:val="xl78"/>
    <w:basedOn w:val="a"/>
    <w:rsid w:val="00436849"/>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微软雅黑" w:eastAsia="微软雅黑" w:hAnsi="微软雅黑"/>
      <w:color w:val="000000"/>
      <w:kern w:val="0"/>
      <w:sz w:val="20"/>
      <w:szCs w:val="20"/>
    </w:rPr>
  </w:style>
  <w:style w:type="paragraph" w:customStyle="1" w:styleId="xl79">
    <w:name w:val="xl79"/>
    <w:basedOn w:val="a"/>
    <w:rsid w:val="00436849"/>
    <w:pPr>
      <w:widowControl/>
      <w:pBdr>
        <w:left w:val="single" w:sz="4" w:space="0" w:color="auto"/>
        <w:right w:val="single" w:sz="4" w:space="0" w:color="auto"/>
      </w:pBdr>
      <w:spacing w:before="100" w:beforeAutospacing="1" w:after="100" w:afterAutospacing="1"/>
      <w:jc w:val="left"/>
      <w:textAlignment w:val="center"/>
    </w:pPr>
    <w:rPr>
      <w:rFonts w:ascii="微软雅黑" w:eastAsia="微软雅黑" w:hAnsi="微软雅黑"/>
      <w:color w:val="000000"/>
      <w:kern w:val="0"/>
      <w:sz w:val="20"/>
      <w:szCs w:val="20"/>
    </w:rPr>
  </w:style>
  <w:style w:type="paragraph" w:customStyle="1" w:styleId="xl80">
    <w:name w:val="xl80"/>
    <w:basedOn w:val="a"/>
    <w:rsid w:val="00436849"/>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微软雅黑" w:eastAsia="微软雅黑" w:hAnsi="微软雅黑"/>
      <w:color w:val="000000"/>
      <w:kern w:val="0"/>
      <w:sz w:val="20"/>
      <w:szCs w:val="20"/>
    </w:rPr>
  </w:style>
  <w:style w:type="paragraph" w:customStyle="1" w:styleId="xl81">
    <w:name w:val="xl81"/>
    <w:basedOn w:val="a"/>
    <w:rsid w:val="00436849"/>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82">
    <w:name w:val="xl82"/>
    <w:basedOn w:val="a"/>
    <w:rsid w:val="00436849"/>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微软雅黑" w:eastAsia="微软雅黑" w:hAnsi="微软雅黑"/>
      <w:kern w:val="0"/>
      <w:sz w:val="20"/>
      <w:szCs w:val="20"/>
    </w:rPr>
  </w:style>
  <w:style w:type="paragraph" w:customStyle="1" w:styleId="xl83">
    <w:name w:val="xl83"/>
    <w:basedOn w:val="a"/>
    <w:rsid w:val="0043684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微软雅黑" w:eastAsia="微软雅黑" w:hAnsi="微软雅黑"/>
      <w:kern w:val="0"/>
      <w:sz w:val="20"/>
      <w:szCs w:val="20"/>
    </w:rPr>
  </w:style>
  <w:style w:type="paragraph" w:customStyle="1" w:styleId="xl84">
    <w:name w:val="xl84"/>
    <w:basedOn w:val="a"/>
    <w:rsid w:val="00436849"/>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85">
    <w:name w:val="xl85"/>
    <w:basedOn w:val="a"/>
    <w:rsid w:val="00436849"/>
    <w:pPr>
      <w:widowControl/>
      <w:pBdr>
        <w:left w:val="single" w:sz="4" w:space="0" w:color="auto"/>
        <w:right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86">
    <w:name w:val="xl86"/>
    <w:basedOn w:val="a"/>
    <w:rsid w:val="00436849"/>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87">
    <w:name w:val="xl87"/>
    <w:basedOn w:val="a"/>
    <w:rsid w:val="00436849"/>
    <w:pPr>
      <w:widowControl/>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88">
    <w:name w:val="xl88"/>
    <w:basedOn w:val="a"/>
    <w:rsid w:val="00436849"/>
    <w:pPr>
      <w:widowControl/>
      <w:pBdr>
        <w:top w:val="single" w:sz="4" w:space="0" w:color="auto"/>
        <w:left w:val="single" w:sz="4" w:space="0" w:color="auto"/>
        <w:right w:val="single" w:sz="4" w:space="0" w:color="auto"/>
      </w:pBdr>
      <w:shd w:val="clear" w:color="000000" w:fill="FABF8F"/>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89">
    <w:name w:val="xl89"/>
    <w:basedOn w:val="a"/>
    <w:rsid w:val="00436849"/>
    <w:pPr>
      <w:widowControl/>
      <w:pBdr>
        <w:top w:val="single" w:sz="4" w:space="0" w:color="auto"/>
        <w:left w:val="single" w:sz="4" w:space="0" w:color="auto"/>
        <w:right w:val="single" w:sz="4" w:space="0" w:color="auto"/>
      </w:pBdr>
      <w:shd w:val="clear" w:color="000000" w:fill="CCFFCC"/>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90">
    <w:name w:val="xl90"/>
    <w:basedOn w:val="a"/>
    <w:rsid w:val="00436849"/>
    <w:pPr>
      <w:widowControl/>
      <w:pBdr>
        <w:left w:val="single" w:sz="4" w:space="0" w:color="auto"/>
        <w:right w:val="single" w:sz="4" w:space="0" w:color="auto"/>
      </w:pBdr>
      <w:shd w:val="clear" w:color="000000" w:fill="CCFFCC"/>
      <w:spacing w:before="100" w:beforeAutospacing="1" w:after="100" w:afterAutospacing="1"/>
      <w:jc w:val="left"/>
      <w:textAlignment w:val="center"/>
    </w:pPr>
    <w:rPr>
      <w:rFonts w:ascii="微软雅黑" w:eastAsia="微软雅黑" w:hAnsi="微软雅黑"/>
      <w:kern w:val="0"/>
      <w:sz w:val="20"/>
      <w:szCs w:val="20"/>
    </w:rPr>
  </w:style>
  <w:style w:type="paragraph" w:customStyle="1" w:styleId="xl91">
    <w:name w:val="xl91"/>
    <w:basedOn w:val="a"/>
    <w:rsid w:val="00436849"/>
    <w:pPr>
      <w:widowControl/>
      <w:pBdr>
        <w:left w:val="single" w:sz="4" w:space="0" w:color="auto"/>
        <w:bottom w:val="single" w:sz="4" w:space="0" w:color="auto"/>
        <w:right w:val="single" w:sz="4" w:space="0" w:color="auto"/>
      </w:pBdr>
      <w:shd w:val="clear" w:color="000000" w:fill="CCFFCC"/>
      <w:spacing w:before="100" w:beforeAutospacing="1" w:after="100" w:afterAutospacing="1"/>
      <w:jc w:val="left"/>
      <w:textAlignment w:val="center"/>
    </w:pPr>
    <w:rPr>
      <w:rFonts w:ascii="微软雅黑" w:eastAsia="微软雅黑" w:hAnsi="微软雅黑"/>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1935">
      <w:bodyDiv w:val="1"/>
      <w:marLeft w:val="0"/>
      <w:marRight w:val="0"/>
      <w:marTop w:val="0"/>
      <w:marBottom w:val="0"/>
      <w:divBdr>
        <w:top w:val="none" w:sz="0" w:space="0" w:color="auto"/>
        <w:left w:val="none" w:sz="0" w:space="0" w:color="auto"/>
        <w:bottom w:val="none" w:sz="0" w:space="0" w:color="auto"/>
        <w:right w:val="none" w:sz="0" w:space="0" w:color="auto"/>
      </w:divBdr>
    </w:div>
    <w:div w:id="73557344">
      <w:bodyDiv w:val="1"/>
      <w:marLeft w:val="0"/>
      <w:marRight w:val="0"/>
      <w:marTop w:val="0"/>
      <w:marBottom w:val="0"/>
      <w:divBdr>
        <w:top w:val="none" w:sz="0" w:space="0" w:color="auto"/>
        <w:left w:val="none" w:sz="0" w:space="0" w:color="auto"/>
        <w:bottom w:val="none" w:sz="0" w:space="0" w:color="auto"/>
        <w:right w:val="none" w:sz="0" w:space="0" w:color="auto"/>
      </w:divBdr>
    </w:div>
    <w:div w:id="76174702">
      <w:bodyDiv w:val="1"/>
      <w:marLeft w:val="0"/>
      <w:marRight w:val="0"/>
      <w:marTop w:val="0"/>
      <w:marBottom w:val="0"/>
      <w:divBdr>
        <w:top w:val="none" w:sz="0" w:space="0" w:color="auto"/>
        <w:left w:val="none" w:sz="0" w:space="0" w:color="auto"/>
        <w:bottom w:val="none" w:sz="0" w:space="0" w:color="auto"/>
        <w:right w:val="none" w:sz="0" w:space="0" w:color="auto"/>
      </w:divBdr>
    </w:div>
    <w:div w:id="90930169">
      <w:bodyDiv w:val="1"/>
      <w:marLeft w:val="0"/>
      <w:marRight w:val="0"/>
      <w:marTop w:val="0"/>
      <w:marBottom w:val="0"/>
      <w:divBdr>
        <w:top w:val="none" w:sz="0" w:space="0" w:color="auto"/>
        <w:left w:val="none" w:sz="0" w:space="0" w:color="auto"/>
        <w:bottom w:val="none" w:sz="0" w:space="0" w:color="auto"/>
        <w:right w:val="none" w:sz="0" w:space="0" w:color="auto"/>
      </w:divBdr>
    </w:div>
    <w:div w:id="102118569">
      <w:bodyDiv w:val="1"/>
      <w:marLeft w:val="0"/>
      <w:marRight w:val="0"/>
      <w:marTop w:val="0"/>
      <w:marBottom w:val="0"/>
      <w:divBdr>
        <w:top w:val="none" w:sz="0" w:space="0" w:color="auto"/>
        <w:left w:val="none" w:sz="0" w:space="0" w:color="auto"/>
        <w:bottom w:val="none" w:sz="0" w:space="0" w:color="auto"/>
        <w:right w:val="none" w:sz="0" w:space="0" w:color="auto"/>
      </w:divBdr>
    </w:div>
    <w:div w:id="106776700">
      <w:bodyDiv w:val="1"/>
      <w:marLeft w:val="0"/>
      <w:marRight w:val="0"/>
      <w:marTop w:val="0"/>
      <w:marBottom w:val="0"/>
      <w:divBdr>
        <w:top w:val="none" w:sz="0" w:space="0" w:color="auto"/>
        <w:left w:val="none" w:sz="0" w:space="0" w:color="auto"/>
        <w:bottom w:val="none" w:sz="0" w:space="0" w:color="auto"/>
        <w:right w:val="none" w:sz="0" w:space="0" w:color="auto"/>
      </w:divBdr>
    </w:div>
    <w:div w:id="123667319">
      <w:bodyDiv w:val="1"/>
      <w:marLeft w:val="0"/>
      <w:marRight w:val="0"/>
      <w:marTop w:val="0"/>
      <w:marBottom w:val="0"/>
      <w:divBdr>
        <w:top w:val="none" w:sz="0" w:space="0" w:color="auto"/>
        <w:left w:val="none" w:sz="0" w:space="0" w:color="auto"/>
        <w:bottom w:val="none" w:sz="0" w:space="0" w:color="auto"/>
        <w:right w:val="none" w:sz="0" w:space="0" w:color="auto"/>
      </w:divBdr>
    </w:div>
    <w:div w:id="128136919">
      <w:bodyDiv w:val="1"/>
      <w:marLeft w:val="0"/>
      <w:marRight w:val="0"/>
      <w:marTop w:val="0"/>
      <w:marBottom w:val="0"/>
      <w:divBdr>
        <w:top w:val="none" w:sz="0" w:space="0" w:color="auto"/>
        <w:left w:val="none" w:sz="0" w:space="0" w:color="auto"/>
        <w:bottom w:val="none" w:sz="0" w:space="0" w:color="auto"/>
        <w:right w:val="none" w:sz="0" w:space="0" w:color="auto"/>
      </w:divBdr>
    </w:div>
    <w:div w:id="133569887">
      <w:bodyDiv w:val="1"/>
      <w:marLeft w:val="0"/>
      <w:marRight w:val="0"/>
      <w:marTop w:val="0"/>
      <w:marBottom w:val="0"/>
      <w:divBdr>
        <w:top w:val="none" w:sz="0" w:space="0" w:color="auto"/>
        <w:left w:val="none" w:sz="0" w:space="0" w:color="auto"/>
        <w:bottom w:val="none" w:sz="0" w:space="0" w:color="auto"/>
        <w:right w:val="none" w:sz="0" w:space="0" w:color="auto"/>
      </w:divBdr>
    </w:div>
    <w:div w:id="143084832">
      <w:bodyDiv w:val="1"/>
      <w:marLeft w:val="0"/>
      <w:marRight w:val="0"/>
      <w:marTop w:val="0"/>
      <w:marBottom w:val="0"/>
      <w:divBdr>
        <w:top w:val="none" w:sz="0" w:space="0" w:color="auto"/>
        <w:left w:val="none" w:sz="0" w:space="0" w:color="auto"/>
        <w:bottom w:val="none" w:sz="0" w:space="0" w:color="auto"/>
        <w:right w:val="none" w:sz="0" w:space="0" w:color="auto"/>
      </w:divBdr>
    </w:div>
    <w:div w:id="156118352">
      <w:bodyDiv w:val="1"/>
      <w:marLeft w:val="0"/>
      <w:marRight w:val="0"/>
      <w:marTop w:val="0"/>
      <w:marBottom w:val="0"/>
      <w:divBdr>
        <w:top w:val="none" w:sz="0" w:space="0" w:color="auto"/>
        <w:left w:val="none" w:sz="0" w:space="0" w:color="auto"/>
        <w:bottom w:val="none" w:sz="0" w:space="0" w:color="auto"/>
        <w:right w:val="none" w:sz="0" w:space="0" w:color="auto"/>
      </w:divBdr>
    </w:div>
    <w:div w:id="156505292">
      <w:bodyDiv w:val="1"/>
      <w:marLeft w:val="0"/>
      <w:marRight w:val="0"/>
      <w:marTop w:val="0"/>
      <w:marBottom w:val="0"/>
      <w:divBdr>
        <w:top w:val="none" w:sz="0" w:space="0" w:color="auto"/>
        <w:left w:val="none" w:sz="0" w:space="0" w:color="auto"/>
        <w:bottom w:val="none" w:sz="0" w:space="0" w:color="auto"/>
        <w:right w:val="none" w:sz="0" w:space="0" w:color="auto"/>
      </w:divBdr>
    </w:div>
    <w:div w:id="169224976">
      <w:bodyDiv w:val="1"/>
      <w:marLeft w:val="0"/>
      <w:marRight w:val="0"/>
      <w:marTop w:val="0"/>
      <w:marBottom w:val="0"/>
      <w:divBdr>
        <w:top w:val="none" w:sz="0" w:space="0" w:color="auto"/>
        <w:left w:val="none" w:sz="0" w:space="0" w:color="auto"/>
        <w:bottom w:val="none" w:sz="0" w:space="0" w:color="auto"/>
        <w:right w:val="none" w:sz="0" w:space="0" w:color="auto"/>
      </w:divBdr>
    </w:div>
    <w:div w:id="172575393">
      <w:bodyDiv w:val="1"/>
      <w:marLeft w:val="0"/>
      <w:marRight w:val="0"/>
      <w:marTop w:val="0"/>
      <w:marBottom w:val="0"/>
      <w:divBdr>
        <w:top w:val="none" w:sz="0" w:space="0" w:color="auto"/>
        <w:left w:val="none" w:sz="0" w:space="0" w:color="auto"/>
        <w:bottom w:val="none" w:sz="0" w:space="0" w:color="auto"/>
        <w:right w:val="none" w:sz="0" w:space="0" w:color="auto"/>
      </w:divBdr>
    </w:div>
    <w:div w:id="175312483">
      <w:bodyDiv w:val="1"/>
      <w:marLeft w:val="0"/>
      <w:marRight w:val="0"/>
      <w:marTop w:val="0"/>
      <w:marBottom w:val="0"/>
      <w:divBdr>
        <w:top w:val="none" w:sz="0" w:space="0" w:color="auto"/>
        <w:left w:val="none" w:sz="0" w:space="0" w:color="auto"/>
        <w:bottom w:val="none" w:sz="0" w:space="0" w:color="auto"/>
        <w:right w:val="none" w:sz="0" w:space="0" w:color="auto"/>
      </w:divBdr>
    </w:div>
    <w:div w:id="199320450">
      <w:bodyDiv w:val="1"/>
      <w:marLeft w:val="0"/>
      <w:marRight w:val="0"/>
      <w:marTop w:val="0"/>
      <w:marBottom w:val="0"/>
      <w:divBdr>
        <w:top w:val="none" w:sz="0" w:space="0" w:color="auto"/>
        <w:left w:val="none" w:sz="0" w:space="0" w:color="auto"/>
        <w:bottom w:val="none" w:sz="0" w:space="0" w:color="auto"/>
        <w:right w:val="none" w:sz="0" w:space="0" w:color="auto"/>
      </w:divBdr>
    </w:div>
    <w:div w:id="206189390">
      <w:bodyDiv w:val="1"/>
      <w:marLeft w:val="0"/>
      <w:marRight w:val="0"/>
      <w:marTop w:val="0"/>
      <w:marBottom w:val="0"/>
      <w:divBdr>
        <w:top w:val="none" w:sz="0" w:space="0" w:color="auto"/>
        <w:left w:val="none" w:sz="0" w:space="0" w:color="auto"/>
        <w:bottom w:val="none" w:sz="0" w:space="0" w:color="auto"/>
        <w:right w:val="none" w:sz="0" w:space="0" w:color="auto"/>
      </w:divBdr>
    </w:div>
    <w:div w:id="215942812">
      <w:bodyDiv w:val="1"/>
      <w:marLeft w:val="0"/>
      <w:marRight w:val="0"/>
      <w:marTop w:val="0"/>
      <w:marBottom w:val="0"/>
      <w:divBdr>
        <w:top w:val="none" w:sz="0" w:space="0" w:color="auto"/>
        <w:left w:val="none" w:sz="0" w:space="0" w:color="auto"/>
        <w:bottom w:val="none" w:sz="0" w:space="0" w:color="auto"/>
        <w:right w:val="none" w:sz="0" w:space="0" w:color="auto"/>
      </w:divBdr>
    </w:div>
    <w:div w:id="216430761">
      <w:bodyDiv w:val="1"/>
      <w:marLeft w:val="0"/>
      <w:marRight w:val="0"/>
      <w:marTop w:val="0"/>
      <w:marBottom w:val="0"/>
      <w:divBdr>
        <w:top w:val="none" w:sz="0" w:space="0" w:color="auto"/>
        <w:left w:val="none" w:sz="0" w:space="0" w:color="auto"/>
        <w:bottom w:val="none" w:sz="0" w:space="0" w:color="auto"/>
        <w:right w:val="none" w:sz="0" w:space="0" w:color="auto"/>
      </w:divBdr>
    </w:div>
    <w:div w:id="240330412">
      <w:bodyDiv w:val="1"/>
      <w:marLeft w:val="0"/>
      <w:marRight w:val="0"/>
      <w:marTop w:val="0"/>
      <w:marBottom w:val="0"/>
      <w:divBdr>
        <w:top w:val="none" w:sz="0" w:space="0" w:color="auto"/>
        <w:left w:val="none" w:sz="0" w:space="0" w:color="auto"/>
        <w:bottom w:val="none" w:sz="0" w:space="0" w:color="auto"/>
        <w:right w:val="none" w:sz="0" w:space="0" w:color="auto"/>
      </w:divBdr>
    </w:div>
    <w:div w:id="267783264">
      <w:bodyDiv w:val="1"/>
      <w:marLeft w:val="0"/>
      <w:marRight w:val="0"/>
      <w:marTop w:val="0"/>
      <w:marBottom w:val="0"/>
      <w:divBdr>
        <w:top w:val="none" w:sz="0" w:space="0" w:color="auto"/>
        <w:left w:val="none" w:sz="0" w:space="0" w:color="auto"/>
        <w:bottom w:val="none" w:sz="0" w:space="0" w:color="auto"/>
        <w:right w:val="none" w:sz="0" w:space="0" w:color="auto"/>
      </w:divBdr>
    </w:div>
    <w:div w:id="279605870">
      <w:bodyDiv w:val="1"/>
      <w:marLeft w:val="0"/>
      <w:marRight w:val="0"/>
      <w:marTop w:val="0"/>
      <w:marBottom w:val="0"/>
      <w:divBdr>
        <w:top w:val="none" w:sz="0" w:space="0" w:color="auto"/>
        <w:left w:val="none" w:sz="0" w:space="0" w:color="auto"/>
        <w:bottom w:val="none" w:sz="0" w:space="0" w:color="auto"/>
        <w:right w:val="none" w:sz="0" w:space="0" w:color="auto"/>
      </w:divBdr>
    </w:div>
    <w:div w:id="298000597">
      <w:bodyDiv w:val="1"/>
      <w:marLeft w:val="0"/>
      <w:marRight w:val="0"/>
      <w:marTop w:val="0"/>
      <w:marBottom w:val="0"/>
      <w:divBdr>
        <w:top w:val="none" w:sz="0" w:space="0" w:color="auto"/>
        <w:left w:val="none" w:sz="0" w:space="0" w:color="auto"/>
        <w:bottom w:val="none" w:sz="0" w:space="0" w:color="auto"/>
        <w:right w:val="none" w:sz="0" w:space="0" w:color="auto"/>
      </w:divBdr>
    </w:div>
    <w:div w:id="302925138">
      <w:bodyDiv w:val="1"/>
      <w:marLeft w:val="0"/>
      <w:marRight w:val="0"/>
      <w:marTop w:val="0"/>
      <w:marBottom w:val="0"/>
      <w:divBdr>
        <w:top w:val="none" w:sz="0" w:space="0" w:color="auto"/>
        <w:left w:val="none" w:sz="0" w:space="0" w:color="auto"/>
        <w:bottom w:val="none" w:sz="0" w:space="0" w:color="auto"/>
        <w:right w:val="none" w:sz="0" w:space="0" w:color="auto"/>
      </w:divBdr>
    </w:div>
    <w:div w:id="313922205">
      <w:bodyDiv w:val="1"/>
      <w:marLeft w:val="0"/>
      <w:marRight w:val="0"/>
      <w:marTop w:val="0"/>
      <w:marBottom w:val="0"/>
      <w:divBdr>
        <w:top w:val="none" w:sz="0" w:space="0" w:color="auto"/>
        <w:left w:val="none" w:sz="0" w:space="0" w:color="auto"/>
        <w:bottom w:val="none" w:sz="0" w:space="0" w:color="auto"/>
        <w:right w:val="none" w:sz="0" w:space="0" w:color="auto"/>
      </w:divBdr>
    </w:div>
    <w:div w:id="322126275">
      <w:bodyDiv w:val="1"/>
      <w:marLeft w:val="0"/>
      <w:marRight w:val="0"/>
      <w:marTop w:val="0"/>
      <w:marBottom w:val="0"/>
      <w:divBdr>
        <w:top w:val="none" w:sz="0" w:space="0" w:color="auto"/>
        <w:left w:val="none" w:sz="0" w:space="0" w:color="auto"/>
        <w:bottom w:val="none" w:sz="0" w:space="0" w:color="auto"/>
        <w:right w:val="none" w:sz="0" w:space="0" w:color="auto"/>
      </w:divBdr>
    </w:div>
    <w:div w:id="338581210">
      <w:bodyDiv w:val="1"/>
      <w:marLeft w:val="0"/>
      <w:marRight w:val="0"/>
      <w:marTop w:val="0"/>
      <w:marBottom w:val="0"/>
      <w:divBdr>
        <w:top w:val="none" w:sz="0" w:space="0" w:color="auto"/>
        <w:left w:val="none" w:sz="0" w:space="0" w:color="auto"/>
        <w:bottom w:val="none" w:sz="0" w:space="0" w:color="auto"/>
        <w:right w:val="none" w:sz="0" w:space="0" w:color="auto"/>
      </w:divBdr>
      <w:divsChild>
        <w:div w:id="1599020164">
          <w:marLeft w:val="0"/>
          <w:marRight w:val="0"/>
          <w:marTop w:val="0"/>
          <w:marBottom w:val="0"/>
          <w:divBdr>
            <w:top w:val="none" w:sz="0" w:space="0" w:color="auto"/>
            <w:left w:val="none" w:sz="0" w:space="0" w:color="auto"/>
            <w:bottom w:val="none" w:sz="0" w:space="0" w:color="auto"/>
            <w:right w:val="none" w:sz="0" w:space="0" w:color="auto"/>
          </w:divBdr>
        </w:div>
      </w:divsChild>
    </w:div>
    <w:div w:id="341515073">
      <w:bodyDiv w:val="1"/>
      <w:marLeft w:val="0"/>
      <w:marRight w:val="0"/>
      <w:marTop w:val="0"/>
      <w:marBottom w:val="0"/>
      <w:divBdr>
        <w:top w:val="none" w:sz="0" w:space="0" w:color="auto"/>
        <w:left w:val="none" w:sz="0" w:space="0" w:color="auto"/>
        <w:bottom w:val="none" w:sz="0" w:space="0" w:color="auto"/>
        <w:right w:val="none" w:sz="0" w:space="0" w:color="auto"/>
      </w:divBdr>
    </w:div>
    <w:div w:id="371418075">
      <w:bodyDiv w:val="1"/>
      <w:marLeft w:val="0"/>
      <w:marRight w:val="0"/>
      <w:marTop w:val="0"/>
      <w:marBottom w:val="0"/>
      <w:divBdr>
        <w:top w:val="none" w:sz="0" w:space="0" w:color="auto"/>
        <w:left w:val="none" w:sz="0" w:space="0" w:color="auto"/>
        <w:bottom w:val="none" w:sz="0" w:space="0" w:color="auto"/>
        <w:right w:val="none" w:sz="0" w:space="0" w:color="auto"/>
      </w:divBdr>
    </w:div>
    <w:div w:id="375810972">
      <w:bodyDiv w:val="1"/>
      <w:marLeft w:val="0"/>
      <w:marRight w:val="0"/>
      <w:marTop w:val="0"/>
      <w:marBottom w:val="0"/>
      <w:divBdr>
        <w:top w:val="none" w:sz="0" w:space="0" w:color="auto"/>
        <w:left w:val="none" w:sz="0" w:space="0" w:color="auto"/>
        <w:bottom w:val="none" w:sz="0" w:space="0" w:color="auto"/>
        <w:right w:val="none" w:sz="0" w:space="0" w:color="auto"/>
      </w:divBdr>
      <w:divsChild>
        <w:div w:id="1704593816">
          <w:marLeft w:val="0"/>
          <w:marRight w:val="0"/>
          <w:marTop w:val="0"/>
          <w:marBottom w:val="0"/>
          <w:divBdr>
            <w:top w:val="none" w:sz="0" w:space="0" w:color="auto"/>
            <w:left w:val="none" w:sz="0" w:space="0" w:color="auto"/>
            <w:bottom w:val="none" w:sz="0" w:space="0" w:color="auto"/>
            <w:right w:val="none" w:sz="0" w:space="0" w:color="auto"/>
          </w:divBdr>
        </w:div>
      </w:divsChild>
    </w:div>
    <w:div w:id="386996063">
      <w:bodyDiv w:val="1"/>
      <w:marLeft w:val="0"/>
      <w:marRight w:val="0"/>
      <w:marTop w:val="0"/>
      <w:marBottom w:val="0"/>
      <w:divBdr>
        <w:top w:val="none" w:sz="0" w:space="0" w:color="auto"/>
        <w:left w:val="none" w:sz="0" w:space="0" w:color="auto"/>
        <w:bottom w:val="none" w:sz="0" w:space="0" w:color="auto"/>
        <w:right w:val="none" w:sz="0" w:space="0" w:color="auto"/>
      </w:divBdr>
    </w:div>
    <w:div w:id="393507176">
      <w:bodyDiv w:val="1"/>
      <w:marLeft w:val="0"/>
      <w:marRight w:val="0"/>
      <w:marTop w:val="0"/>
      <w:marBottom w:val="0"/>
      <w:divBdr>
        <w:top w:val="none" w:sz="0" w:space="0" w:color="auto"/>
        <w:left w:val="none" w:sz="0" w:space="0" w:color="auto"/>
        <w:bottom w:val="none" w:sz="0" w:space="0" w:color="auto"/>
        <w:right w:val="none" w:sz="0" w:space="0" w:color="auto"/>
      </w:divBdr>
    </w:div>
    <w:div w:id="401949545">
      <w:bodyDiv w:val="1"/>
      <w:marLeft w:val="0"/>
      <w:marRight w:val="0"/>
      <w:marTop w:val="0"/>
      <w:marBottom w:val="0"/>
      <w:divBdr>
        <w:top w:val="none" w:sz="0" w:space="0" w:color="auto"/>
        <w:left w:val="none" w:sz="0" w:space="0" w:color="auto"/>
        <w:bottom w:val="none" w:sz="0" w:space="0" w:color="auto"/>
        <w:right w:val="none" w:sz="0" w:space="0" w:color="auto"/>
      </w:divBdr>
    </w:div>
    <w:div w:id="414398069">
      <w:bodyDiv w:val="1"/>
      <w:marLeft w:val="0"/>
      <w:marRight w:val="0"/>
      <w:marTop w:val="0"/>
      <w:marBottom w:val="0"/>
      <w:divBdr>
        <w:top w:val="none" w:sz="0" w:space="0" w:color="auto"/>
        <w:left w:val="none" w:sz="0" w:space="0" w:color="auto"/>
        <w:bottom w:val="none" w:sz="0" w:space="0" w:color="auto"/>
        <w:right w:val="none" w:sz="0" w:space="0" w:color="auto"/>
      </w:divBdr>
    </w:div>
    <w:div w:id="423259154">
      <w:bodyDiv w:val="1"/>
      <w:marLeft w:val="0"/>
      <w:marRight w:val="0"/>
      <w:marTop w:val="0"/>
      <w:marBottom w:val="0"/>
      <w:divBdr>
        <w:top w:val="none" w:sz="0" w:space="0" w:color="auto"/>
        <w:left w:val="none" w:sz="0" w:space="0" w:color="auto"/>
        <w:bottom w:val="none" w:sz="0" w:space="0" w:color="auto"/>
        <w:right w:val="none" w:sz="0" w:space="0" w:color="auto"/>
      </w:divBdr>
    </w:div>
    <w:div w:id="434205237">
      <w:bodyDiv w:val="1"/>
      <w:marLeft w:val="0"/>
      <w:marRight w:val="0"/>
      <w:marTop w:val="0"/>
      <w:marBottom w:val="0"/>
      <w:divBdr>
        <w:top w:val="none" w:sz="0" w:space="0" w:color="auto"/>
        <w:left w:val="none" w:sz="0" w:space="0" w:color="auto"/>
        <w:bottom w:val="none" w:sz="0" w:space="0" w:color="auto"/>
        <w:right w:val="none" w:sz="0" w:space="0" w:color="auto"/>
      </w:divBdr>
    </w:div>
    <w:div w:id="443577339">
      <w:bodyDiv w:val="1"/>
      <w:marLeft w:val="0"/>
      <w:marRight w:val="0"/>
      <w:marTop w:val="0"/>
      <w:marBottom w:val="0"/>
      <w:divBdr>
        <w:top w:val="none" w:sz="0" w:space="0" w:color="auto"/>
        <w:left w:val="none" w:sz="0" w:space="0" w:color="auto"/>
        <w:bottom w:val="none" w:sz="0" w:space="0" w:color="auto"/>
        <w:right w:val="none" w:sz="0" w:space="0" w:color="auto"/>
      </w:divBdr>
    </w:div>
    <w:div w:id="450128770">
      <w:bodyDiv w:val="1"/>
      <w:marLeft w:val="0"/>
      <w:marRight w:val="0"/>
      <w:marTop w:val="0"/>
      <w:marBottom w:val="0"/>
      <w:divBdr>
        <w:top w:val="none" w:sz="0" w:space="0" w:color="auto"/>
        <w:left w:val="none" w:sz="0" w:space="0" w:color="auto"/>
        <w:bottom w:val="none" w:sz="0" w:space="0" w:color="auto"/>
        <w:right w:val="none" w:sz="0" w:space="0" w:color="auto"/>
      </w:divBdr>
    </w:div>
    <w:div w:id="461774789">
      <w:bodyDiv w:val="1"/>
      <w:marLeft w:val="0"/>
      <w:marRight w:val="0"/>
      <w:marTop w:val="0"/>
      <w:marBottom w:val="0"/>
      <w:divBdr>
        <w:top w:val="none" w:sz="0" w:space="0" w:color="auto"/>
        <w:left w:val="none" w:sz="0" w:space="0" w:color="auto"/>
        <w:bottom w:val="none" w:sz="0" w:space="0" w:color="auto"/>
        <w:right w:val="none" w:sz="0" w:space="0" w:color="auto"/>
      </w:divBdr>
    </w:div>
    <w:div w:id="498542889">
      <w:bodyDiv w:val="1"/>
      <w:marLeft w:val="0"/>
      <w:marRight w:val="0"/>
      <w:marTop w:val="0"/>
      <w:marBottom w:val="0"/>
      <w:divBdr>
        <w:top w:val="none" w:sz="0" w:space="0" w:color="auto"/>
        <w:left w:val="none" w:sz="0" w:space="0" w:color="auto"/>
        <w:bottom w:val="none" w:sz="0" w:space="0" w:color="auto"/>
        <w:right w:val="none" w:sz="0" w:space="0" w:color="auto"/>
      </w:divBdr>
    </w:div>
    <w:div w:id="498665853">
      <w:bodyDiv w:val="1"/>
      <w:marLeft w:val="0"/>
      <w:marRight w:val="0"/>
      <w:marTop w:val="0"/>
      <w:marBottom w:val="0"/>
      <w:divBdr>
        <w:top w:val="none" w:sz="0" w:space="0" w:color="auto"/>
        <w:left w:val="none" w:sz="0" w:space="0" w:color="auto"/>
        <w:bottom w:val="none" w:sz="0" w:space="0" w:color="auto"/>
        <w:right w:val="none" w:sz="0" w:space="0" w:color="auto"/>
      </w:divBdr>
    </w:div>
    <w:div w:id="502548147">
      <w:bodyDiv w:val="1"/>
      <w:marLeft w:val="0"/>
      <w:marRight w:val="0"/>
      <w:marTop w:val="0"/>
      <w:marBottom w:val="0"/>
      <w:divBdr>
        <w:top w:val="none" w:sz="0" w:space="0" w:color="auto"/>
        <w:left w:val="none" w:sz="0" w:space="0" w:color="auto"/>
        <w:bottom w:val="none" w:sz="0" w:space="0" w:color="auto"/>
        <w:right w:val="none" w:sz="0" w:space="0" w:color="auto"/>
      </w:divBdr>
    </w:div>
    <w:div w:id="509177922">
      <w:bodyDiv w:val="1"/>
      <w:marLeft w:val="0"/>
      <w:marRight w:val="0"/>
      <w:marTop w:val="0"/>
      <w:marBottom w:val="0"/>
      <w:divBdr>
        <w:top w:val="none" w:sz="0" w:space="0" w:color="auto"/>
        <w:left w:val="none" w:sz="0" w:space="0" w:color="auto"/>
        <w:bottom w:val="none" w:sz="0" w:space="0" w:color="auto"/>
        <w:right w:val="none" w:sz="0" w:space="0" w:color="auto"/>
      </w:divBdr>
    </w:div>
    <w:div w:id="509834019">
      <w:bodyDiv w:val="1"/>
      <w:marLeft w:val="0"/>
      <w:marRight w:val="0"/>
      <w:marTop w:val="0"/>
      <w:marBottom w:val="0"/>
      <w:divBdr>
        <w:top w:val="none" w:sz="0" w:space="0" w:color="auto"/>
        <w:left w:val="none" w:sz="0" w:space="0" w:color="auto"/>
        <w:bottom w:val="none" w:sz="0" w:space="0" w:color="auto"/>
        <w:right w:val="none" w:sz="0" w:space="0" w:color="auto"/>
      </w:divBdr>
    </w:div>
    <w:div w:id="530605692">
      <w:bodyDiv w:val="1"/>
      <w:marLeft w:val="0"/>
      <w:marRight w:val="0"/>
      <w:marTop w:val="0"/>
      <w:marBottom w:val="0"/>
      <w:divBdr>
        <w:top w:val="none" w:sz="0" w:space="0" w:color="auto"/>
        <w:left w:val="none" w:sz="0" w:space="0" w:color="auto"/>
        <w:bottom w:val="none" w:sz="0" w:space="0" w:color="auto"/>
        <w:right w:val="none" w:sz="0" w:space="0" w:color="auto"/>
      </w:divBdr>
    </w:div>
    <w:div w:id="556432142">
      <w:bodyDiv w:val="1"/>
      <w:marLeft w:val="0"/>
      <w:marRight w:val="0"/>
      <w:marTop w:val="0"/>
      <w:marBottom w:val="0"/>
      <w:divBdr>
        <w:top w:val="none" w:sz="0" w:space="0" w:color="auto"/>
        <w:left w:val="none" w:sz="0" w:space="0" w:color="auto"/>
        <w:bottom w:val="none" w:sz="0" w:space="0" w:color="auto"/>
        <w:right w:val="none" w:sz="0" w:space="0" w:color="auto"/>
      </w:divBdr>
    </w:div>
    <w:div w:id="557060287">
      <w:bodyDiv w:val="1"/>
      <w:marLeft w:val="0"/>
      <w:marRight w:val="0"/>
      <w:marTop w:val="0"/>
      <w:marBottom w:val="0"/>
      <w:divBdr>
        <w:top w:val="none" w:sz="0" w:space="0" w:color="auto"/>
        <w:left w:val="none" w:sz="0" w:space="0" w:color="auto"/>
        <w:bottom w:val="none" w:sz="0" w:space="0" w:color="auto"/>
        <w:right w:val="none" w:sz="0" w:space="0" w:color="auto"/>
      </w:divBdr>
    </w:div>
    <w:div w:id="563151455">
      <w:bodyDiv w:val="1"/>
      <w:marLeft w:val="0"/>
      <w:marRight w:val="0"/>
      <w:marTop w:val="0"/>
      <w:marBottom w:val="0"/>
      <w:divBdr>
        <w:top w:val="none" w:sz="0" w:space="0" w:color="auto"/>
        <w:left w:val="none" w:sz="0" w:space="0" w:color="auto"/>
        <w:bottom w:val="none" w:sz="0" w:space="0" w:color="auto"/>
        <w:right w:val="none" w:sz="0" w:space="0" w:color="auto"/>
      </w:divBdr>
    </w:div>
    <w:div w:id="590699080">
      <w:bodyDiv w:val="1"/>
      <w:marLeft w:val="0"/>
      <w:marRight w:val="0"/>
      <w:marTop w:val="0"/>
      <w:marBottom w:val="0"/>
      <w:divBdr>
        <w:top w:val="none" w:sz="0" w:space="0" w:color="auto"/>
        <w:left w:val="none" w:sz="0" w:space="0" w:color="auto"/>
        <w:bottom w:val="none" w:sz="0" w:space="0" w:color="auto"/>
        <w:right w:val="none" w:sz="0" w:space="0" w:color="auto"/>
      </w:divBdr>
    </w:div>
    <w:div w:id="595097293">
      <w:bodyDiv w:val="1"/>
      <w:marLeft w:val="0"/>
      <w:marRight w:val="0"/>
      <w:marTop w:val="0"/>
      <w:marBottom w:val="0"/>
      <w:divBdr>
        <w:top w:val="none" w:sz="0" w:space="0" w:color="auto"/>
        <w:left w:val="none" w:sz="0" w:space="0" w:color="auto"/>
        <w:bottom w:val="none" w:sz="0" w:space="0" w:color="auto"/>
        <w:right w:val="none" w:sz="0" w:space="0" w:color="auto"/>
      </w:divBdr>
      <w:divsChild>
        <w:div w:id="378944207">
          <w:marLeft w:val="0"/>
          <w:marRight w:val="0"/>
          <w:marTop w:val="0"/>
          <w:marBottom w:val="0"/>
          <w:divBdr>
            <w:top w:val="none" w:sz="0" w:space="0" w:color="auto"/>
            <w:left w:val="none" w:sz="0" w:space="0" w:color="auto"/>
            <w:bottom w:val="none" w:sz="0" w:space="0" w:color="auto"/>
            <w:right w:val="none" w:sz="0" w:space="0" w:color="auto"/>
          </w:divBdr>
        </w:div>
      </w:divsChild>
    </w:div>
    <w:div w:id="598220197">
      <w:bodyDiv w:val="1"/>
      <w:marLeft w:val="0"/>
      <w:marRight w:val="0"/>
      <w:marTop w:val="0"/>
      <w:marBottom w:val="0"/>
      <w:divBdr>
        <w:top w:val="none" w:sz="0" w:space="0" w:color="auto"/>
        <w:left w:val="none" w:sz="0" w:space="0" w:color="auto"/>
        <w:bottom w:val="none" w:sz="0" w:space="0" w:color="auto"/>
        <w:right w:val="none" w:sz="0" w:space="0" w:color="auto"/>
      </w:divBdr>
    </w:div>
    <w:div w:id="605622177">
      <w:bodyDiv w:val="1"/>
      <w:marLeft w:val="0"/>
      <w:marRight w:val="0"/>
      <w:marTop w:val="0"/>
      <w:marBottom w:val="0"/>
      <w:divBdr>
        <w:top w:val="none" w:sz="0" w:space="0" w:color="auto"/>
        <w:left w:val="none" w:sz="0" w:space="0" w:color="auto"/>
        <w:bottom w:val="none" w:sz="0" w:space="0" w:color="auto"/>
        <w:right w:val="none" w:sz="0" w:space="0" w:color="auto"/>
      </w:divBdr>
    </w:div>
    <w:div w:id="607738356">
      <w:bodyDiv w:val="1"/>
      <w:marLeft w:val="0"/>
      <w:marRight w:val="0"/>
      <w:marTop w:val="0"/>
      <w:marBottom w:val="0"/>
      <w:divBdr>
        <w:top w:val="none" w:sz="0" w:space="0" w:color="auto"/>
        <w:left w:val="none" w:sz="0" w:space="0" w:color="auto"/>
        <w:bottom w:val="none" w:sz="0" w:space="0" w:color="auto"/>
        <w:right w:val="none" w:sz="0" w:space="0" w:color="auto"/>
      </w:divBdr>
    </w:div>
    <w:div w:id="613748703">
      <w:bodyDiv w:val="1"/>
      <w:marLeft w:val="0"/>
      <w:marRight w:val="0"/>
      <w:marTop w:val="0"/>
      <w:marBottom w:val="0"/>
      <w:divBdr>
        <w:top w:val="none" w:sz="0" w:space="0" w:color="auto"/>
        <w:left w:val="none" w:sz="0" w:space="0" w:color="auto"/>
        <w:bottom w:val="none" w:sz="0" w:space="0" w:color="auto"/>
        <w:right w:val="none" w:sz="0" w:space="0" w:color="auto"/>
      </w:divBdr>
    </w:div>
    <w:div w:id="615676284">
      <w:bodyDiv w:val="1"/>
      <w:marLeft w:val="0"/>
      <w:marRight w:val="0"/>
      <w:marTop w:val="0"/>
      <w:marBottom w:val="0"/>
      <w:divBdr>
        <w:top w:val="none" w:sz="0" w:space="0" w:color="auto"/>
        <w:left w:val="none" w:sz="0" w:space="0" w:color="auto"/>
        <w:bottom w:val="none" w:sz="0" w:space="0" w:color="auto"/>
        <w:right w:val="none" w:sz="0" w:space="0" w:color="auto"/>
      </w:divBdr>
    </w:div>
    <w:div w:id="626087004">
      <w:bodyDiv w:val="1"/>
      <w:marLeft w:val="0"/>
      <w:marRight w:val="0"/>
      <w:marTop w:val="0"/>
      <w:marBottom w:val="0"/>
      <w:divBdr>
        <w:top w:val="none" w:sz="0" w:space="0" w:color="auto"/>
        <w:left w:val="none" w:sz="0" w:space="0" w:color="auto"/>
        <w:bottom w:val="none" w:sz="0" w:space="0" w:color="auto"/>
        <w:right w:val="none" w:sz="0" w:space="0" w:color="auto"/>
      </w:divBdr>
    </w:div>
    <w:div w:id="626282409">
      <w:bodyDiv w:val="1"/>
      <w:marLeft w:val="0"/>
      <w:marRight w:val="0"/>
      <w:marTop w:val="0"/>
      <w:marBottom w:val="0"/>
      <w:divBdr>
        <w:top w:val="none" w:sz="0" w:space="0" w:color="auto"/>
        <w:left w:val="none" w:sz="0" w:space="0" w:color="auto"/>
        <w:bottom w:val="none" w:sz="0" w:space="0" w:color="auto"/>
        <w:right w:val="none" w:sz="0" w:space="0" w:color="auto"/>
      </w:divBdr>
    </w:div>
    <w:div w:id="630937835">
      <w:bodyDiv w:val="1"/>
      <w:marLeft w:val="0"/>
      <w:marRight w:val="0"/>
      <w:marTop w:val="0"/>
      <w:marBottom w:val="0"/>
      <w:divBdr>
        <w:top w:val="none" w:sz="0" w:space="0" w:color="auto"/>
        <w:left w:val="none" w:sz="0" w:space="0" w:color="auto"/>
        <w:bottom w:val="none" w:sz="0" w:space="0" w:color="auto"/>
        <w:right w:val="none" w:sz="0" w:space="0" w:color="auto"/>
      </w:divBdr>
    </w:div>
    <w:div w:id="634065157">
      <w:bodyDiv w:val="1"/>
      <w:marLeft w:val="0"/>
      <w:marRight w:val="0"/>
      <w:marTop w:val="0"/>
      <w:marBottom w:val="0"/>
      <w:divBdr>
        <w:top w:val="none" w:sz="0" w:space="0" w:color="auto"/>
        <w:left w:val="none" w:sz="0" w:space="0" w:color="auto"/>
        <w:bottom w:val="none" w:sz="0" w:space="0" w:color="auto"/>
        <w:right w:val="none" w:sz="0" w:space="0" w:color="auto"/>
      </w:divBdr>
    </w:div>
    <w:div w:id="635725772">
      <w:bodyDiv w:val="1"/>
      <w:marLeft w:val="0"/>
      <w:marRight w:val="0"/>
      <w:marTop w:val="0"/>
      <w:marBottom w:val="0"/>
      <w:divBdr>
        <w:top w:val="none" w:sz="0" w:space="0" w:color="auto"/>
        <w:left w:val="none" w:sz="0" w:space="0" w:color="auto"/>
        <w:bottom w:val="none" w:sz="0" w:space="0" w:color="auto"/>
        <w:right w:val="none" w:sz="0" w:space="0" w:color="auto"/>
      </w:divBdr>
    </w:div>
    <w:div w:id="646982751">
      <w:bodyDiv w:val="1"/>
      <w:marLeft w:val="0"/>
      <w:marRight w:val="0"/>
      <w:marTop w:val="0"/>
      <w:marBottom w:val="0"/>
      <w:divBdr>
        <w:top w:val="none" w:sz="0" w:space="0" w:color="auto"/>
        <w:left w:val="none" w:sz="0" w:space="0" w:color="auto"/>
        <w:bottom w:val="none" w:sz="0" w:space="0" w:color="auto"/>
        <w:right w:val="none" w:sz="0" w:space="0" w:color="auto"/>
      </w:divBdr>
      <w:divsChild>
        <w:div w:id="1624120285">
          <w:marLeft w:val="547"/>
          <w:marRight w:val="0"/>
          <w:marTop w:val="43"/>
          <w:marBottom w:val="0"/>
          <w:divBdr>
            <w:top w:val="none" w:sz="0" w:space="0" w:color="auto"/>
            <w:left w:val="none" w:sz="0" w:space="0" w:color="auto"/>
            <w:bottom w:val="none" w:sz="0" w:space="0" w:color="auto"/>
            <w:right w:val="none" w:sz="0" w:space="0" w:color="auto"/>
          </w:divBdr>
        </w:div>
        <w:div w:id="1371565533">
          <w:marLeft w:val="547"/>
          <w:marRight w:val="0"/>
          <w:marTop w:val="43"/>
          <w:marBottom w:val="0"/>
          <w:divBdr>
            <w:top w:val="none" w:sz="0" w:space="0" w:color="auto"/>
            <w:left w:val="none" w:sz="0" w:space="0" w:color="auto"/>
            <w:bottom w:val="none" w:sz="0" w:space="0" w:color="auto"/>
            <w:right w:val="none" w:sz="0" w:space="0" w:color="auto"/>
          </w:divBdr>
        </w:div>
        <w:div w:id="1048382376">
          <w:marLeft w:val="547"/>
          <w:marRight w:val="0"/>
          <w:marTop w:val="43"/>
          <w:marBottom w:val="0"/>
          <w:divBdr>
            <w:top w:val="none" w:sz="0" w:space="0" w:color="auto"/>
            <w:left w:val="none" w:sz="0" w:space="0" w:color="auto"/>
            <w:bottom w:val="none" w:sz="0" w:space="0" w:color="auto"/>
            <w:right w:val="none" w:sz="0" w:space="0" w:color="auto"/>
          </w:divBdr>
        </w:div>
      </w:divsChild>
    </w:div>
    <w:div w:id="665209056">
      <w:bodyDiv w:val="1"/>
      <w:marLeft w:val="0"/>
      <w:marRight w:val="0"/>
      <w:marTop w:val="0"/>
      <w:marBottom w:val="0"/>
      <w:divBdr>
        <w:top w:val="none" w:sz="0" w:space="0" w:color="auto"/>
        <w:left w:val="none" w:sz="0" w:space="0" w:color="auto"/>
        <w:bottom w:val="none" w:sz="0" w:space="0" w:color="auto"/>
        <w:right w:val="none" w:sz="0" w:space="0" w:color="auto"/>
      </w:divBdr>
    </w:div>
    <w:div w:id="675113512">
      <w:bodyDiv w:val="1"/>
      <w:marLeft w:val="0"/>
      <w:marRight w:val="0"/>
      <w:marTop w:val="0"/>
      <w:marBottom w:val="0"/>
      <w:divBdr>
        <w:top w:val="none" w:sz="0" w:space="0" w:color="auto"/>
        <w:left w:val="none" w:sz="0" w:space="0" w:color="auto"/>
        <w:bottom w:val="none" w:sz="0" w:space="0" w:color="auto"/>
        <w:right w:val="none" w:sz="0" w:space="0" w:color="auto"/>
      </w:divBdr>
    </w:div>
    <w:div w:id="695883535">
      <w:bodyDiv w:val="1"/>
      <w:marLeft w:val="0"/>
      <w:marRight w:val="0"/>
      <w:marTop w:val="0"/>
      <w:marBottom w:val="0"/>
      <w:divBdr>
        <w:top w:val="none" w:sz="0" w:space="0" w:color="auto"/>
        <w:left w:val="none" w:sz="0" w:space="0" w:color="auto"/>
        <w:bottom w:val="none" w:sz="0" w:space="0" w:color="auto"/>
        <w:right w:val="none" w:sz="0" w:space="0" w:color="auto"/>
      </w:divBdr>
      <w:divsChild>
        <w:div w:id="1382435716">
          <w:marLeft w:val="0"/>
          <w:marRight w:val="0"/>
          <w:marTop w:val="0"/>
          <w:marBottom w:val="0"/>
          <w:divBdr>
            <w:top w:val="none" w:sz="0" w:space="0" w:color="auto"/>
            <w:left w:val="none" w:sz="0" w:space="0" w:color="auto"/>
            <w:bottom w:val="none" w:sz="0" w:space="0" w:color="auto"/>
            <w:right w:val="none" w:sz="0" w:space="0" w:color="auto"/>
          </w:divBdr>
        </w:div>
      </w:divsChild>
    </w:div>
    <w:div w:id="705132649">
      <w:bodyDiv w:val="1"/>
      <w:marLeft w:val="0"/>
      <w:marRight w:val="0"/>
      <w:marTop w:val="0"/>
      <w:marBottom w:val="0"/>
      <w:divBdr>
        <w:top w:val="none" w:sz="0" w:space="0" w:color="auto"/>
        <w:left w:val="none" w:sz="0" w:space="0" w:color="auto"/>
        <w:bottom w:val="none" w:sz="0" w:space="0" w:color="auto"/>
        <w:right w:val="none" w:sz="0" w:space="0" w:color="auto"/>
      </w:divBdr>
    </w:div>
    <w:div w:id="706294219">
      <w:bodyDiv w:val="1"/>
      <w:marLeft w:val="0"/>
      <w:marRight w:val="0"/>
      <w:marTop w:val="0"/>
      <w:marBottom w:val="0"/>
      <w:divBdr>
        <w:top w:val="none" w:sz="0" w:space="0" w:color="auto"/>
        <w:left w:val="none" w:sz="0" w:space="0" w:color="auto"/>
        <w:bottom w:val="none" w:sz="0" w:space="0" w:color="auto"/>
        <w:right w:val="none" w:sz="0" w:space="0" w:color="auto"/>
      </w:divBdr>
    </w:div>
    <w:div w:id="709767762">
      <w:bodyDiv w:val="1"/>
      <w:marLeft w:val="0"/>
      <w:marRight w:val="0"/>
      <w:marTop w:val="0"/>
      <w:marBottom w:val="0"/>
      <w:divBdr>
        <w:top w:val="none" w:sz="0" w:space="0" w:color="auto"/>
        <w:left w:val="none" w:sz="0" w:space="0" w:color="auto"/>
        <w:bottom w:val="none" w:sz="0" w:space="0" w:color="auto"/>
        <w:right w:val="none" w:sz="0" w:space="0" w:color="auto"/>
      </w:divBdr>
    </w:div>
    <w:div w:id="709913470">
      <w:bodyDiv w:val="1"/>
      <w:marLeft w:val="0"/>
      <w:marRight w:val="0"/>
      <w:marTop w:val="0"/>
      <w:marBottom w:val="0"/>
      <w:divBdr>
        <w:top w:val="none" w:sz="0" w:space="0" w:color="auto"/>
        <w:left w:val="none" w:sz="0" w:space="0" w:color="auto"/>
        <w:bottom w:val="none" w:sz="0" w:space="0" w:color="auto"/>
        <w:right w:val="none" w:sz="0" w:space="0" w:color="auto"/>
      </w:divBdr>
    </w:div>
    <w:div w:id="711030494">
      <w:bodyDiv w:val="1"/>
      <w:marLeft w:val="0"/>
      <w:marRight w:val="0"/>
      <w:marTop w:val="0"/>
      <w:marBottom w:val="0"/>
      <w:divBdr>
        <w:top w:val="none" w:sz="0" w:space="0" w:color="auto"/>
        <w:left w:val="none" w:sz="0" w:space="0" w:color="auto"/>
        <w:bottom w:val="none" w:sz="0" w:space="0" w:color="auto"/>
        <w:right w:val="none" w:sz="0" w:space="0" w:color="auto"/>
      </w:divBdr>
    </w:div>
    <w:div w:id="714087151">
      <w:bodyDiv w:val="1"/>
      <w:marLeft w:val="0"/>
      <w:marRight w:val="0"/>
      <w:marTop w:val="0"/>
      <w:marBottom w:val="0"/>
      <w:divBdr>
        <w:top w:val="none" w:sz="0" w:space="0" w:color="auto"/>
        <w:left w:val="none" w:sz="0" w:space="0" w:color="auto"/>
        <w:bottom w:val="none" w:sz="0" w:space="0" w:color="auto"/>
        <w:right w:val="none" w:sz="0" w:space="0" w:color="auto"/>
      </w:divBdr>
    </w:div>
    <w:div w:id="716005341">
      <w:bodyDiv w:val="1"/>
      <w:marLeft w:val="0"/>
      <w:marRight w:val="0"/>
      <w:marTop w:val="0"/>
      <w:marBottom w:val="0"/>
      <w:divBdr>
        <w:top w:val="none" w:sz="0" w:space="0" w:color="auto"/>
        <w:left w:val="none" w:sz="0" w:space="0" w:color="auto"/>
        <w:bottom w:val="none" w:sz="0" w:space="0" w:color="auto"/>
        <w:right w:val="none" w:sz="0" w:space="0" w:color="auto"/>
      </w:divBdr>
    </w:div>
    <w:div w:id="726103300">
      <w:bodyDiv w:val="1"/>
      <w:marLeft w:val="0"/>
      <w:marRight w:val="0"/>
      <w:marTop w:val="0"/>
      <w:marBottom w:val="0"/>
      <w:divBdr>
        <w:top w:val="none" w:sz="0" w:space="0" w:color="auto"/>
        <w:left w:val="none" w:sz="0" w:space="0" w:color="auto"/>
        <w:bottom w:val="none" w:sz="0" w:space="0" w:color="auto"/>
        <w:right w:val="none" w:sz="0" w:space="0" w:color="auto"/>
      </w:divBdr>
    </w:div>
    <w:div w:id="727613269">
      <w:bodyDiv w:val="1"/>
      <w:marLeft w:val="0"/>
      <w:marRight w:val="0"/>
      <w:marTop w:val="0"/>
      <w:marBottom w:val="0"/>
      <w:divBdr>
        <w:top w:val="none" w:sz="0" w:space="0" w:color="auto"/>
        <w:left w:val="none" w:sz="0" w:space="0" w:color="auto"/>
        <w:bottom w:val="none" w:sz="0" w:space="0" w:color="auto"/>
        <w:right w:val="none" w:sz="0" w:space="0" w:color="auto"/>
      </w:divBdr>
    </w:div>
    <w:div w:id="765271857">
      <w:bodyDiv w:val="1"/>
      <w:marLeft w:val="0"/>
      <w:marRight w:val="0"/>
      <w:marTop w:val="0"/>
      <w:marBottom w:val="0"/>
      <w:divBdr>
        <w:top w:val="none" w:sz="0" w:space="0" w:color="auto"/>
        <w:left w:val="none" w:sz="0" w:space="0" w:color="auto"/>
        <w:bottom w:val="none" w:sz="0" w:space="0" w:color="auto"/>
        <w:right w:val="none" w:sz="0" w:space="0" w:color="auto"/>
      </w:divBdr>
    </w:div>
    <w:div w:id="767893131">
      <w:bodyDiv w:val="1"/>
      <w:marLeft w:val="0"/>
      <w:marRight w:val="0"/>
      <w:marTop w:val="0"/>
      <w:marBottom w:val="0"/>
      <w:divBdr>
        <w:top w:val="none" w:sz="0" w:space="0" w:color="auto"/>
        <w:left w:val="none" w:sz="0" w:space="0" w:color="auto"/>
        <w:bottom w:val="none" w:sz="0" w:space="0" w:color="auto"/>
        <w:right w:val="none" w:sz="0" w:space="0" w:color="auto"/>
      </w:divBdr>
    </w:div>
    <w:div w:id="782959470">
      <w:bodyDiv w:val="1"/>
      <w:marLeft w:val="0"/>
      <w:marRight w:val="0"/>
      <w:marTop w:val="0"/>
      <w:marBottom w:val="0"/>
      <w:divBdr>
        <w:top w:val="none" w:sz="0" w:space="0" w:color="auto"/>
        <w:left w:val="none" w:sz="0" w:space="0" w:color="auto"/>
        <w:bottom w:val="none" w:sz="0" w:space="0" w:color="auto"/>
        <w:right w:val="none" w:sz="0" w:space="0" w:color="auto"/>
      </w:divBdr>
    </w:div>
    <w:div w:id="813183417">
      <w:bodyDiv w:val="1"/>
      <w:marLeft w:val="0"/>
      <w:marRight w:val="0"/>
      <w:marTop w:val="0"/>
      <w:marBottom w:val="0"/>
      <w:divBdr>
        <w:top w:val="none" w:sz="0" w:space="0" w:color="auto"/>
        <w:left w:val="none" w:sz="0" w:space="0" w:color="auto"/>
        <w:bottom w:val="none" w:sz="0" w:space="0" w:color="auto"/>
        <w:right w:val="none" w:sz="0" w:space="0" w:color="auto"/>
      </w:divBdr>
    </w:div>
    <w:div w:id="816727464">
      <w:bodyDiv w:val="1"/>
      <w:marLeft w:val="0"/>
      <w:marRight w:val="0"/>
      <w:marTop w:val="0"/>
      <w:marBottom w:val="0"/>
      <w:divBdr>
        <w:top w:val="none" w:sz="0" w:space="0" w:color="auto"/>
        <w:left w:val="none" w:sz="0" w:space="0" w:color="auto"/>
        <w:bottom w:val="none" w:sz="0" w:space="0" w:color="auto"/>
        <w:right w:val="none" w:sz="0" w:space="0" w:color="auto"/>
      </w:divBdr>
    </w:div>
    <w:div w:id="818690068">
      <w:bodyDiv w:val="1"/>
      <w:marLeft w:val="0"/>
      <w:marRight w:val="0"/>
      <w:marTop w:val="0"/>
      <w:marBottom w:val="0"/>
      <w:divBdr>
        <w:top w:val="none" w:sz="0" w:space="0" w:color="auto"/>
        <w:left w:val="none" w:sz="0" w:space="0" w:color="auto"/>
        <w:bottom w:val="none" w:sz="0" w:space="0" w:color="auto"/>
        <w:right w:val="none" w:sz="0" w:space="0" w:color="auto"/>
      </w:divBdr>
    </w:div>
    <w:div w:id="820996949">
      <w:bodyDiv w:val="1"/>
      <w:marLeft w:val="0"/>
      <w:marRight w:val="0"/>
      <w:marTop w:val="0"/>
      <w:marBottom w:val="0"/>
      <w:divBdr>
        <w:top w:val="none" w:sz="0" w:space="0" w:color="auto"/>
        <w:left w:val="none" w:sz="0" w:space="0" w:color="auto"/>
        <w:bottom w:val="none" w:sz="0" w:space="0" w:color="auto"/>
        <w:right w:val="none" w:sz="0" w:space="0" w:color="auto"/>
      </w:divBdr>
      <w:divsChild>
        <w:div w:id="1533499726">
          <w:marLeft w:val="0"/>
          <w:marRight w:val="0"/>
          <w:marTop w:val="0"/>
          <w:marBottom w:val="0"/>
          <w:divBdr>
            <w:top w:val="none" w:sz="0" w:space="0" w:color="auto"/>
            <w:left w:val="none" w:sz="0" w:space="0" w:color="auto"/>
            <w:bottom w:val="none" w:sz="0" w:space="0" w:color="auto"/>
            <w:right w:val="none" w:sz="0" w:space="0" w:color="auto"/>
          </w:divBdr>
          <w:divsChild>
            <w:div w:id="196629806">
              <w:marLeft w:val="0"/>
              <w:marRight w:val="0"/>
              <w:marTop w:val="0"/>
              <w:marBottom w:val="0"/>
              <w:divBdr>
                <w:top w:val="none" w:sz="0" w:space="0" w:color="auto"/>
                <w:left w:val="none" w:sz="0" w:space="0" w:color="auto"/>
                <w:bottom w:val="none" w:sz="0" w:space="0" w:color="auto"/>
                <w:right w:val="none" w:sz="0" w:space="0" w:color="auto"/>
              </w:divBdr>
            </w:div>
            <w:div w:id="794444338">
              <w:marLeft w:val="0"/>
              <w:marRight w:val="0"/>
              <w:marTop w:val="0"/>
              <w:marBottom w:val="0"/>
              <w:divBdr>
                <w:top w:val="none" w:sz="0" w:space="0" w:color="auto"/>
                <w:left w:val="none" w:sz="0" w:space="0" w:color="auto"/>
                <w:bottom w:val="none" w:sz="0" w:space="0" w:color="auto"/>
                <w:right w:val="none" w:sz="0" w:space="0" w:color="auto"/>
              </w:divBdr>
            </w:div>
            <w:div w:id="117245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5265">
      <w:bodyDiv w:val="1"/>
      <w:marLeft w:val="0"/>
      <w:marRight w:val="0"/>
      <w:marTop w:val="0"/>
      <w:marBottom w:val="0"/>
      <w:divBdr>
        <w:top w:val="none" w:sz="0" w:space="0" w:color="auto"/>
        <w:left w:val="none" w:sz="0" w:space="0" w:color="auto"/>
        <w:bottom w:val="none" w:sz="0" w:space="0" w:color="auto"/>
        <w:right w:val="none" w:sz="0" w:space="0" w:color="auto"/>
      </w:divBdr>
    </w:div>
    <w:div w:id="825324591">
      <w:bodyDiv w:val="1"/>
      <w:marLeft w:val="0"/>
      <w:marRight w:val="0"/>
      <w:marTop w:val="0"/>
      <w:marBottom w:val="0"/>
      <w:divBdr>
        <w:top w:val="none" w:sz="0" w:space="0" w:color="auto"/>
        <w:left w:val="none" w:sz="0" w:space="0" w:color="auto"/>
        <w:bottom w:val="none" w:sz="0" w:space="0" w:color="auto"/>
        <w:right w:val="none" w:sz="0" w:space="0" w:color="auto"/>
      </w:divBdr>
    </w:div>
    <w:div w:id="830605759">
      <w:bodyDiv w:val="1"/>
      <w:marLeft w:val="0"/>
      <w:marRight w:val="0"/>
      <w:marTop w:val="0"/>
      <w:marBottom w:val="0"/>
      <w:divBdr>
        <w:top w:val="none" w:sz="0" w:space="0" w:color="auto"/>
        <w:left w:val="none" w:sz="0" w:space="0" w:color="auto"/>
        <w:bottom w:val="none" w:sz="0" w:space="0" w:color="auto"/>
        <w:right w:val="none" w:sz="0" w:space="0" w:color="auto"/>
      </w:divBdr>
    </w:div>
    <w:div w:id="838930722">
      <w:bodyDiv w:val="1"/>
      <w:marLeft w:val="0"/>
      <w:marRight w:val="0"/>
      <w:marTop w:val="0"/>
      <w:marBottom w:val="0"/>
      <w:divBdr>
        <w:top w:val="none" w:sz="0" w:space="0" w:color="auto"/>
        <w:left w:val="none" w:sz="0" w:space="0" w:color="auto"/>
        <w:bottom w:val="none" w:sz="0" w:space="0" w:color="auto"/>
        <w:right w:val="none" w:sz="0" w:space="0" w:color="auto"/>
      </w:divBdr>
    </w:div>
    <w:div w:id="847326897">
      <w:bodyDiv w:val="1"/>
      <w:marLeft w:val="0"/>
      <w:marRight w:val="0"/>
      <w:marTop w:val="0"/>
      <w:marBottom w:val="0"/>
      <w:divBdr>
        <w:top w:val="none" w:sz="0" w:space="0" w:color="auto"/>
        <w:left w:val="none" w:sz="0" w:space="0" w:color="auto"/>
        <w:bottom w:val="none" w:sz="0" w:space="0" w:color="auto"/>
        <w:right w:val="none" w:sz="0" w:space="0" w:color="auto"/>
      </w:divBdr>
    </w:div>
    <w:div w:id="852306170">
      <w:bodyDiv w:val="1"/>
      <w:marLeft w:val="0"/>
      <w:marRight w:val="0"/>
      <w:marTop w:val="0"/>
      <w:marBottom w:val="0"/>
      <w:divBdr>
        <w:top w:val="none" w:sz="0" w:space="0" w:color="auto"/>
        <w:left w:val="none" w:sz="0" w:space="0" w:color="auto"/>
        <w:bottom w:val="none" w:sz="0" w:space="0" w:color="auto"/>
        <w:right w:val="none" w:sz="0" w:space="0" w:color="auto"/>
      </w:divBdr>
    </w:div>
    <w:div w:id="860507119">
      <w:bodyDiv w:val="1"/>
      <w:marLeft w:val="0"/>
      <w:marRight w:val="0"/>
      <w:marTop w:val="0"/>
      <w:marBottom w:val="0"/>
      <w:divBdr>
        <w:top w:val="none" w:sz="0" w:space="0" w:color="auto"/>
        <w:left w:val="none" w:sz="0" w:space="0" w:color="auto"/>
        <w:bottom w:val="none" w:sz="0" w:space="0" w:color="auto"/>
        <w:right w:val="none" w:sz="0" w:space="0" w:color="auto"/>
      </w:divBdr>
    </w:div>
    <w:div w:id="864366415">
      <w:bodyDiv w:val="1"/>
      <w:marLeft w:val="0"/>
      <w:marRight w:val="0"/>
      <w:marTop w:val="0"/>
      <w:marBottom w:val="0"/>
      <w:divBdr>
        <w:top w:val="none" w:sz="0" w:space="0" w:color="auto"/>
        <w:left w:val="none" w:sz="0" w:space="0" w:color="auto"/>
        <w:bottom w:val="none" w:sz="0" w:space="0" w:color="auto"/>
        <w:right w:val="none" w:sz="0" w:space="0" w:color="auto"/>
      </w:divBdr>
    </w:div>
    <w:div w:id="885412554">
      <w:bodyDiv w:val="1"/>
      <w:marLeft w:val="0"/>
      <w:marRight w:val="0"/>
      <w:marTop w:val="0"/>
      <w:marBottom w:val="0"/>
      <w:divBdr>
        <w:top w:val="none" w:sz="0" w:space="0" w:color="auto"/>
        <w:left w:val="none" w:sz="0" w:space="0" w:color="auto"/>
        <w:bottom w:val="none" w:sz="0" w:space="0" w:color="auto"/>
        <w:right w:val="none" w:sz="0" w:space="0" w:color="auto"/>
      </w:divBdr>
    </w:div>
    <w:div w:id="888804001">
      <w:bodyDiv w:val="1"/>
      <w:marLeft w:val="0"/>
      <w:marRight w:val="0"/>
      <w:marTop w:val="0"/>
      <w:marBottom w:val="0"/>
      <w:divBdr>
        <w:top w:val="none" w:sz="0" w:space="0" w:color="auto"/>
        <w:left w:val="none" w:sz="0" w:space="0" w:color="auto"/>
        <w:bottom w:val="none" w:sz="0" w:space="0" w:color="auto"/>
        <w:right w:val="none" w:sz="0" w:space="0" w:color="auto"/>
      </w:divBdr>
    </w:div>
    <w:div w:id="889222938">
      <w:bodyDiv w:val="1"/>
      <w:marLeft w:val="0"/>
      <w:marRight w:val="0"/>
      <w:marTop w:val="0"/>
      <w:marBottom w:val="0"/>
      <w:divBdr>
        <w:top w:val="none" w:sz="0" w:space="0" w:color="auto"/>
        <w:left w:val="none" w:sz="0" w:space="0" w:color="auto"/>
        <w:bottom w:val="none" w:sz="0" w:space="0" w:color="auto"/>
        <w:right w:val="none" w:sz="0" w:space="0" w:color="auto"/>
      </w:divBdr>
    </w:div>
    <w:div w:id="893271352">
      <w:bodyDiv w:val="1"/>
      <w:marLeft w:val="0"/>
      <w:marRight w:val="0"/>
      <w:marTop w:val="0"/>
      <w:marBottom w:val="0"/>
      <w:divBdr>
        <w:top w:val="none" w:sz="0" w:space="0" w:color="auto"/>
        <w:left w:val="none" w:sz="0" w:space="0" w:color="auto"/>
        <w:bottom w:val="none" w:sz="0" w:space="0" w:color="auto"/>
        <w:right w:val="none" w:sz="0" w:space="0" w:color="auto"/>
      </w:divBdr>
    </w:div>
    <w:div w:id="903027417">
      <w:bodyDiv w:val="1"/>
      <w:marLeft w:val="0"/>
      <w:marRight w:val="0"/>
      <w:marTop w:val="0"/>
      <w:marBottom w:val="0"/>
      <w:divBdr>
        <w:top w:val="none" w:sz="0" w:space="0" w:color="auto"/>
        <w:left w:val="none" w:sz="0" w:space="0" w:color="auto"/>
        <w:bottom w:val="none" w:sz="0" w:space="0" w:color="auto"/>
        <w:right w:val="none" w:sz="0" w:space="0" w:color="auto"/>
      </w:divBdr>
    </w:div>
    <w:div w:id="910430413">
      <w:bodyDiv w:val="1"/>
      <w:marLeft w:val="0"/>
      <w:marRight w:val="0"/>
      <w:marTop w:val="0"/>
      <w:marBottom w:val="0"/>
      <w:divBdr>
        <w:top w:val="none" w:sz="0" w:space="0" w:color="auto"/>
        <w:left w:val="none" w:sz="0" w:space="0" w:color="auto"/>
        <w:bottom w:val="none" w:sz="0" w:space="0" w:color="auto"/>
        <w:right w:val="none" w:sz="0" w:space="0" w:color="auto"/>
      </w:divBdr>
    </w:div>
    <w:div w:id="920412853">
      <w:bodyDiv w:val="1"/>
      <w:marLeft w:val="0"/>
      <w:marRight w:val="0"/>
      <w:marTop w:val="0"/>
      <w:marBottom w:val="0"/>
      <w:divBdr>
        <w:top w:val="none" w:sz="0" w:space="0" w:color="auto"/>
        <w:left w:val="none" w:sz="0" w:space="0" w:color="auto"/>
        <w:bottom w:val="none" w:sz="0" w:space="0" w:color="auto"/>
        <w:right w:val="none" w:sz="0" w:space="0" w:color="auto"/>
      </w:divBdr>
    </w:div>
    <w:div w:id="922254697">
      <w:bodyDiv w:val="1"/>
      <w:marLeft w:val="0"/>
      <w:marRight w:val="0"/>
      <w:marTop w:val="0"/>
      <w:marBottom w:val="0"/>
      <w:divBdr>
        <w:top w:val="none" w:sz="0" w:space="0" w:color="auto"/>
        <w:left w:val="none" w:sz="0" w:space="0" w:color="auto"/>
        <w:bottom w:val="none" w:sz="0" w:space="0" w:color="auto"/>
        <w:right w:val="none" w:sz="0" w:space="0" w:color="auto"/>
      </w:divBdr>
    </w:div>
    <w:div w:id="937105866">
      <w:bodyDiv w:val="1"/>
      <w:marLeft w:val="0"/>
      <w:marRight w:val="0"/>
      <w:marTop w:val="0"/>
      <w:marBottom w:val="0"/>
      <w:divBdr>
        <w:top w:val="none" w:sz="0" w:space="0" w:color="auto"/>
        <w:left w:val="none" w:sz="0" w:space="0" w:color="auto"/>
        <w:bottom w:val="none" w:sz="0" w:space="0" w:color="auto"/>
        <w:right w:val="none" w:sz="0" w:space="0" w:color="auto"/>
      </w:divBdr>
    </w:div>
    <w:div w:id="942417592">
      <w:bodyDiv w:val="1"/>
      <w:marLeft w:val="0"/>
      <w:marRight w:val="0"/>
      <w:marTop w:val="0"/>
      <w:marBottom w:val="0"/>
      <w:divBdr>
        <w:top w:val="none" w:sz="0" w:space="0" w:color="auto"/>
        <w:left w:val="none" w:sz="0" w:space="0" w:color="auto"/>
        <w:bottom w:val="none" w:sz="0" w:space="0" w:color="auto"/>
        <w:right w:val="none" w:sz="0" w:space="0" w:color="auto"/>
      </w:divBdr>
    </w:div>
    <w:div w:id="945625529">
      <w:bodyDiv w:val="1"/>
      <w:marLeft w:val="0"/>
      <w:marRight w:val="0"/>
      <w:marTop w:val="0"/>
      <w:marBottom w:val="0"/>
      <w:divBdr>
        <w:top w:val="none" w:sz="0" w:space="0" w:color="auto"/>
        <w:left w:val="none" w:sz="0" w:space="0" w:color="auto"/>
        <w:bottom w:val="none" w:sz="0" w:space="0" w:color="auto"/>
        <w:right w:val="none" w:sz="0" w:space="0" w:color="auto"/>
      </w:divBdr>
    </w:div>
    <w:div w:id="951548464">
      <w:bodyDiv w:val="1"/>
      <w:marLeft w:val="0"/>
      <w:marRight w:val="0"/>
      <w:marTop w:val="0"/>
      <w:marBottom w:val="0"/>
      <w:divBdr>
        <w:top w:val="none" w:sz="0" w:space="0" w:color="auto"/>
        <w:left w:val="none" w:sz="0" w:space="0" w:color="auto"/>
        <w:bottom w:val="none" w:sz="0" w:space="0" w:color="auto"/>
        <w:right w:val="none" w:sz="0" w:space="0" w:color="auto"/>
      </w:divBdr>
    </w:div>
    <w:div w:id="956330812">
      <w:bodyDiv w:val="1"/>
      <w:marLeft w:val="0"/>
      <w:marRight w:val="0"/>
      <w:marTop w:val="0"/>
      <w:marBottom w:val="0"/>
      <w:divBdr>
        <w:top w:val="none" w:sz="0" w:space="0" w:color="auto"/>
        <w:left w:val="none" w:sz="0" w:space="0" w:color="auto"/>
        <w:bottom w:val="none" w:sz="0" w:space="0" w:color="auto"/>
        <w:right w:val="none" w:sz="0" w:space="0" w:color="auto"/>
      </w:divBdr>
    </w:div>
    <w:div w:id="967322553">
      <w:bodyDiv w:val="1"/>
      <w:marLeft w:val="0"/>
      <w:marRight w:val="0"/>
      <w:marTop w:val="0"/>
      <w:marBottom w:val="0"/>
      <w:divBdr>
        <w:top w:val="none" w:sz="0" w:space="0" w:color="auto"/>
        <w:left w:val="none" w:sz="0" w:space="0" w:color="auto"/>
        <w:bottom w:val="none" w:sz="0" w:space="0" w:color="auto"/>
        <w:right w:val="none" w:sz="0" w:space="0" w:color="auto"/>
      </w:divBdr>
      <w:divsChild>
        <w:div w:id="521432423">
          <w:marLeft w:val="0"/>
          <w:marRight w:val="0"/>
          <w:marTop w:val="0"/>
          <w:marBottom w:val="0"/>
          <w:divBdr>
            <w:top w:val="none" w:sz="0" w:space="0" w:color="auto"/>
            <w:left w:val="none" w:sz="0" w:space="0" w:color="auto"/>
            <w:bottom w:val="none" w:sz="0" w:space="0" w:color="auto"/>
            <w:right w:val="none" w:sz="0" w:space="0" w:color="auto"/>
          </w:divBdr>
        </w:div>
      </w:divsChild>
    </w:div>
    <w:div w:id="974798864">
      <w:bodyDiv w:val="1"/>
      <w:marLeft w:val="0"/>
      <w:marRight w:val="0"/>
      <w:marTop w:val="0"/>
      <w:marBottom w:val="0"/>
      <w:divBdr>
        <w:top w:val="none" w:sz="0" w:space="0" w:color="auto"/>
        <w:left w:val="none" w:sz="0" w:space="0" w:color="auto"/>
        <w:bottom w:val="none" w:sz="0" w:space="0" w:color="auto"/>
        <w:right w:val="none" w:sz="0" w:space="0" w:color="auto"/>
      </w:divBdr>
    </w:div>
    <w:div w:id="984747874">
      <w:bodyDiv w:val="1"/>
      <w:marLeft w:val="0"/>
      <w:marRight w:val="0"/>
      <w:marTop w:val="0"/>
      <w:marBottom w:val="0"/>
      <w:divBdr>
        <w:top w:val="none" w:sz="0" w:space="0" w:color="auto"/>
        <w:left w:val="none" w:sz="0" w:space="0" w:color="auto"/>
        <w:bottom w:val="none" w:sz="0" w:space="0" w:color="auto"/>
        <w:right w:val="none" w:sz="0" w:space="0" w:color="auto"/>
      </w:divBdr>
    </w:div>
    <w:div w:id="990477482">
      <w:bodyDiv w:val="1"/>
      <w:marLeft w:val="0"/>
      <w:marRight w:val="0"/>
      <w:marTop w:val="0"/>
      <w:marBottom w:val="0"/>
      <w:divBdr>
        <w:top w:val="none" w:sz="0" w:space="0" w:color="auto"/>
        <w:left w:val="none" w:sz="0" w:space="0" w:color="auto"/>
        <w:bottom w:val="none" w:sz="0" w:space="0" w:color="auto"/>
        <w:right w:val="none" w:sz="0" w:space="0" w:color="auto"/>
      </w:divBdr>
      <w:divsChild>
        <w:div w:id="695232931">
          <w:marLeft w:val="0"/>
          <w:marRight w:val="0"/>
          <w:marTop w:val="0"/>
          <w:marBottom w:val="0"/>
          <w:divBdr>
            <w:top w:val="none" w:sz="0" w:space="0" w:color="auto"/>
            <w:left w:val="none" w:sz="0" w:space="0" w:color="auto"/>
            <w:bottom w:val="none" w:sz="0" w:space="0" w:color="auto"/>
            <w:right w:val="none" w:sz="0" w:space="0" w:color="auto"/>
          </w:divBdr>
        </w:div>
      </w:divsChild>
    </w:div>
    <w:div w:id="995916844">
      <w:bodyDiv w:val="1"/>
      <w:marLeft w:val="0"/>
      <w:marRight w:val="0"/>
      <w:marTop w:val="0"/>
      <w:marBottom w:val="0"/>
      <w:divBdr>
        <w:top w:val="none" w:sz="0" w:space="0" w:color="auto"/>
        <w:left w:val="none" w:sz="0" w:space="0" w:color="auto"/>
        <w:bottom w:val="none" w:sz="0" w:space="0" w:color="auto"/>
        <w:right w:val="none" w:sz="0" w:space="0" w:color="auto"/>
      </w:divBdr>
    </w:div>
    <w:div w:id="1011839057">
      <w:bodyDiv w:val="1"/>
      <w:marLeft w:val="0"/>
      <w:marRight w:val="0"/>
      <w:marTop w:val="0"/>
      <w:marBottom w:val="0"/>
      <w:divBdr>
        <w:top w:val="none" w:sz="0" w:space="0" w:color="auto"/>
        <w:left w:val="none" w:sz="0" w:space="0" w:color="auto"/>
        <w:bottom w:val="none" w:sz="0" w:space="0" w:color="auto"/>
        <w:right w:val="none" w:sz="0" w:space="0" w:color="auto"/>
      </w:divBdr>
    </w:div>
    <w:div w:id="1012104376">
      <w:bodyDiv w:val="1"/>
      <w:marLeft w:val="0"/>
      <w:marRight w:val="0"/>
      <w:marTop w:val="0"/>
      <w:marBottom w:val="0"/>
      <w:divBdr>
        <w:top w:val="none" w:sz="0" w:space="0" w:color="auto"/>
        <w:left w:val="none" w:sz="0" w:space="0" w:color="auto"/>
        <w:bottom w:val="none" w:sz="0" w:space="0" w:color="auto"/>
        <w:right w:val="none" w:sz="0" w:space="0" w:color="auto"/>
      </w:divBdr>
    </w:div>
    <w:div w:id="1023095901">
      <w:bodyDiv w:val="1"/>
      <w:marLeft w:val="0"/>
      <w:marRight w:val="0"/>
      <w:marTop w:val="0"/>
      <w:marBottom w:val="0"/>
      <w:divBdr>
        <w:top w:val="none" w:sz="0" w:space="0" w:color="auto"/>
        <w:left w:val="none" w:sz="0" w:space="0" w:color="auto"/>
        <w:bottom w:val="none" w:sz="0" w:space="0" w:color="auto"/>
        <w:right w:val="none" w:sz="0" w:space="0" w:color="auto"/>
      </w:divBdr>
    </w:div>
    <w:div w:id="1038819310">
      <w:bodyDiv w:val="1"/>
      <w:marLeft w:val="0"/>
      <w:marRight w:val="0"/>
      <w:marTop w:val="0"/>
      <w:marBottom w:val="0"/>
      <w:divBdr>
        <w:top w:val="none" w:sz="0" w:space="0" w:color="auto"/>
        <w:left w:val="none" w:sz="0" w:space="0" w:color="auto"/>
        <w:bottom w:val="none" w:sz="0" w:space="0" w:color="auto"/>
        <w:right w:val="none" w:sz="0" w:space="0" w:color="auto"/>
      </w:divBdr>
    </w:div>
    <w:div w:id="1044790852">
      <w:bodyDiv w:val="1"/>
      <w:marLeft w:val="0"/>
      <w:marRight w:val="0"/>
      <w:marTop w:val="0"/>
      <w:marBottom w:val="0"/>
      <w:divBdr>
        <w:top w:val="none" w:sz="0" w:space="0" w:color="auto"/>
        <w:left w:val="none" w:sz="0" w:space="0" w:color="auto"/>
        <w:bottom w:val="none" w:sz="0" w:space="0" w:color="auto"/>
        <w:right w:val="none" w:sz="0" w:space="0" w:color="auto"/>
      </w:divBdr>
    </w:div>
    <w:div w:id="1052341286">
      <w:bodyDiv w:val="1"/>
      <w:marLeft w:val="0"/>
      <w:marRight w:val="0"/>
      <w:marTop w:val="0"/>
      <w:marBottom w:val="0"/>
      <w:divBdr>
        <w:top w:val="none" w:sz="0" w:space="0" w:color="auto"/>
        <w:left w:val="none" w:sz="0" w:space="0" w:color="auto"/>
        <w:bottom w:val="none" w:sz="0" w:space="0" w:color="auto"/>
        <w:right w:val="none" w:sz="0" w:space="0" w:color="auto"/>
      </w:divBdr>
    </w:div>
    <w:div w:id="1055355203">
      <w:bodyDiv w:val="1"/>
      <w:marLeft w:val="0"/>
      <w:marRight w:val="0"/>
      <w:marTop w:val="0"/>
      <w:marBottom w:val="0"/>
      <w:divBdr>
        <w:top w:val="none" w:sz="0" w:space="0" w:color="auto"/>
        <w:left w:val="none" w:sz="0" w:space="0" w:color="auto"/>
        <w:bottom w:val="none" w:sz="0" w:space="0" w:color="auto"/>
        <w:right w:val="none" w:sz="0" w:space="0" w:color="auto"/>
      </w:divBdr>
    </w:div>
    <w:div w:id="1057051828">
      <w:bodyDiv w:val="1"/>
      <w:marLeft w:val="0"/>
      <w:marRight w:val="0"/>
      <w:marTop w:val="0"/>
      <w:marBottom w:val="0"/>
      <w:divBdr>
        <w:top w:val="none" w:sz="0" w:space="0" w:color="auto"/>
        <w:left w:val="none" w:sz="0" w:space="0" w:color="auto"/>
        <w:bottom w:val="none" w:sz="0" w:space="0" w:color="auto"/>
        <w:right w:val="none" w:sz="0" w:space="0" w:color="auto"/>
      </w:divBdr>
    </w:div>
    <w:div w:id="1064715178">
      <w:bodyDiv w:val="1"/>
      <w:marLeft w:val="0"/>
      <w:marRight w:val="0"/>
      <w:marTop w:val="0"/>
      <w:marBottom w:val="0"/>
      <w:divBdr>
        <w:top w:val="none" w:sz="0" w:space="0" w:color="auto"/>
        <w:left w:val="none" w:sz="0" w:space="0" w:color="auto"/>
        <w:bottom w:val="none" w:sz="0" w:space="0" w:color="auto"/>
        <w:right w:val="none" w:sz="0" w:space="0" w:color="auto"/>
      </w:divBdr>
    </w:div>
    <w:div w:id="1069887389">
      <w:bodyDiv w:val="1"/>
      <w:marLeft w:val="0"/>
      <w:marRight w:val="0"/>
      <w:marTop w:val="0"/>
      <w:marBottom w:val="0"/>
      <w:divBdr>
        <w:top w:val="none" w:sz="0" w:space="0" w:color="auto"/>
        <w:left w:val="none" w:sz="0" w:space="0" w:color="auto"/>
        <w:bottom w:val="none" w:sz="0" w:space="0" w:color="auto"/>
        <w:right w:val="none" w:sz="0" w:space="0" w:color="auto"/>
      </w:divBdr>
      <w:divsChild>
        <w:div w:id="1870953092">
          <w:marLeft w:val="0"/>
          <w:marRight w:val="0"/>
          <w:marTop w:val="0"/>
          <w:marBottom w:val="0"/>
          <w:divBdr>
            <w:top w:val="none" w:sz="0" w:space="0" w:color="auto"/>
            <w:left w:val="none" w:sz="0" w:space="0" w:color="auto"/>
            <w:bottom w:val="none" w:sz="0" w:space="0" w:color="auto"/>
            <w:right w:val="none" w:sz="0" w:space="0" w:color="auto"/>
          </w:divBdr>
        </w:div>
      </w:divsChild>
    </w:div>
    <w:div w:id="1072579986">
      <w:bodyDiv w:val="1"/>
      <w:marLeft w:val="0"/>
      <w:marRight w:val="0"/>
      <w:marTop w:val="0"/>
      <w:marBottom w:val="0"/>
      <w:divBdr>
        <w:top w:val="none" w:sz="0" w:space="0" w:color="auto"/>
        <w:left w:val="none" w:sz="0" w:space="0" w:color="auto"/>
        <w:bottom w:val="none" w:sz="0" w:space="0" w:color="auto"/>
        <w:right w:val="none" w:sz="0" w:space="0" w:color="auto"/>
      </w:divBdr>
    </w:div>
    <w:div w:id="1073233577">
      <w:bodyDiv w:val="1"/>
      <w:marLeft w:val="0"/>
      <w:marRight w:val="0"/>
      <w:marTop w:val="0"/>
      <w:marBottom w:val="0"/>
      <w:divBdr>
        <w:top w:val="none" w:sz="0" w:space="0" w:color="auto"/>
        <w:left w:val="none" w:sz="0" w:space="0" w:color="auto"/>
        <w:bottom w:val="none" w:sz="0" w:space="0" w:color="auto"/>
        <w:right w:val="none" w:sz="0" w:space="0" w:color="auto"/>
      </w:divBdr>
    </w:div>
    <w:div w:id="1080563663">
      <w:bodyDiv w:val="1"/>
      <w:marLeft w:val="0"/>
      <w:marRight w:val="0"/>
      <w:marTop w:val="0"/>
      <w:marBottom w:val="0"/>
      <w:divBdr>
        <w:top w:val="none" w:sz="0" w:space="0" w:color="auto"/>
        <w:left w:val="none" w:sz="0" w:space="0" w:color="auto"/>
        <w:bottom w:val="none" w:sz="0" w:space="0" w:color="auto"/>
        <w:right w:val="none" w:sz="0" w:space="0" w:color="auto"/>
      </w:divBdr>
    </w:div>
    <w:div w:id="1100878915">
      <w:bodyDiv w:val="1"/>
      <w:marLeft w:val="0"/>
      <w:marRight w:val="0"/>
      <w:marTop w:val="0"/>
      <w:marBottom w:val="0"/>
      <w:divBdr>
        <w:top w:val="none" w:sz="0" w:space="0" w:color="auto"/>
        <w:left w:val="none" w:sz="0" w:space="0" w:color="auto"/>
        <w:bottom w:val="none" w:sz="0" w:space="0" w:color="auto"/>
        <w:right w:val="none" w:sz="0" w:space="0" w:color="auto"/>
      </w:divBdr>
    </w:div>
    <w:div w:id="1152671361">
      <w:bodyDiv w:val="1"/>
      <w:marLeft w:val="0"/>
      <w:marRight w:val="0"/>
      <w:marTop w:val="0"/>
      <w:marBottom w:val="0"/>
      <w:divBdr>
        <w:top w:val="none" w:sz="0" w:space="0" w:color="auto"/>
        <w:left w:val="none" w:sz="0" w:space="0" w:color="auto"/>
        <w:bottom w:val="none" w:sz="0" w:space="0" w:color="auto"/>
        <w:right w:val="none" w:sz="0" w:space="0" w:color="auto"/>
      </w:divBdr>
    </w:div>
    <w:div w:id="1186211560">
      <w:bodyDiv w:val="1"/>
      <w:marLeft w:val="0"/>
      <w:marRight w:val="0"/>
      <w:marTop w:val="0"/>
      <w:marBottom w:val="0"/>
      <w:divBdr>
        <w:top w:val="none" w:sz="0" w:space="0" w:color="auto"/>
        <w:left w:val="none" w:sz="0" w:space="0" w:color="auto"/>
        <w:bottom w:val="none" w:sz="0" w:space="0" w:color="auto"/>
        <w:right w:val="none" w:sz="0" w:space="0" w:color="auto"/>
      </w:divBdr>
    </w:div>
    <w:div w:id="1198617185">
      <w:bodyDiv w:val="1"/>
      <w:marLeft w:val="0"/>
      <w:marRight w:val="0"/>
      <w:marTop w:val="0"/>
      <w:marBottom w:val="0"/>
      <w:divBdr>
        <w:top w:val="none" w:sz="0" w:space="0" w:color="auto"/>
        <w:left w:val="none" w:sz="0" w:space="0" w:color="auto"/>
        <w:bottom w:val="none" w:sz="0" w:space="0" w:color="auto"/>
        <w:right w:val="none" w:sz="0" w:space="0" w:color="auto"/>
      </w:divBdr>
    </w:div>
    <w:div w:id="1210453987">
      <w:bodyDiv w:val="1"/>
      <w:marLeft w:val="0"/>
      <w:marRight w:val="0"/>
      <w:marTop w:val="0"/>
      <w:marBottom w:val="0"/>
      <w:divBdr>
        <w:top w:val="none" w:sz="0" w:space="0" w:color="auto"/>
        <w:left w:val="none" w:sz="0" w:space="0" w:color="auto"/>
        <w:bottom w:val="none" w:sz="0" w:space="0" w:color="auto"/>
        <w:right w:val="none" w:sz="0" w:space="0" w:color="auto"/>
      </w:divBdr>
    </w:div>
    <w:div w:id="1224172578">
      <w:bodyDiv w:val="1"/>
      <w:marLeft w:val="0"/>
      <w:marRight w:val="0"/>
      <w:marTop w:val="0"/>
      <w:marBottom w:val="0"/>
      <w:divBdr>
        <w:top w:val="none" w:sz="0" w:space="0" w:color="auto"/>
        <w:left w:val="none" w:sz="0" w:space="0" w:color="auto"/>
        <w:bottom w:val="none" w:sz="0" w:space="0" w:color="auto"/>
        <w:right w:val="none" w:sz="0" w:space="0" w:color="auto"/>
      </w:divBdr>
    </w:div>
    <w:div w:id="1239634588">
      <w:bodyDiv w:val="1"/>
      <w:marLeft w:val="0"/>
      <w:marRight w:val="0"/>
      <w:marTop w:val="0"/>
      <w:marBottom w:val="0"/>
      <w:divBdr>
        <w:top w:val="none" w:sz="0" w:space="0" w:color="auto"/>
        <w:left w:val="none" w:sz="0" w:space="0" w:color="auto"/>
        <w:bottom w:val="none" w:sz="0" w:space="0" w:color="auto"/>
        <w:right w:val="none" w:sz="0" w:space="0" w:color="auto"/>
      </w:divBdr>
      <w:divsChild>
        <w:div w:id="172258357">
          <w:marLeft w:val="547"/>
          <w:marRight w:val="0"/>
          <w:marTop w:val="77"/>
          <w:marBottom w:val="0"/>
          <w:divBdr>
            <w:top w:val="none" w:sz="0" w:space="0" w:color="auto"/>
            <w:left w:val="none" w:sz="0" w:space="0" w:color="auto"/>
            <w:bottom w:val="none" w:sz="0" w:space="0" w:color="auto"/>
            <w:right w:val="none" w:sz="0" w:space="0" w:color="auto"/>
          </w:divBdr>
        </w:div>
        <w:div w:id="272905612">
          <w:marLeft w:val="547"/>
          <w:marRight w:val="0"/>
          <w:marTop w:val="77"/>
          <w:marBottom w:val="0"/>
          <w:divBdr>
            <w:top w:val="none" w:sz="0" w:space="0" w:color="auto"/>
            <w:left w:val="none" w:sz="0" w:space="0" w:color="auto"/>
            <w:bottom w:val="none" w:sz="0" w:space="0" w:color="auto"/>
            <w:right w:val="none" w:sz="0" w:space="0" w:color="auto"/>
          </w:divBdr>
        </w:div>
        <w:div w:id="361789016">
          <w:marLeft w:val="547"/>
          <w:marRight w:val="0"/>
          <w:marTop w:val="77"/>
          <w:marBottom w:val="0"/>
          <w:divBdr>
            <w:top w:val="none" w:sz="0" w:space="0" w:color="auto"/>
            <w:left w:val="none" w:sz="0" w:space="0" w:color="auto"/>
            <w:bottom w:val="none" w:sz="0" w:space="0" w:color="auto"/>
            <w:right w:val="none" w:sz="0" w:space="0" w:color="auto"/>
          </w:divBdr>
        </w:div>
        <w:div w:id="1357776949">
          <w:marLeft w:val="547"/>
          <w:marRight w:val="0"/>
          <w:marTop w:val="77"/>
          <w:marBottom w:val="0"/>
          <w:divBdr>
            <w:top w:val="none" w:sz="0" w:space="0" w:color="auto"/>
            <w:left w:val="none" w:sz="0" w:space="0" w:color="auto"/>
            <w:bottom w:val="none" w:sz="0" w:space="0" w:color="auto"/>
            <w:right w:val="none" w:sz="0" w:space="0" w:color="auto"/>
          </w:divBdr>
        </w:div>
        <w:div w:id="1652827691">
          <w:marLeft w:val="547"/>
          <w:marRight w:val="0"/>
          <w:marTop w:val="77"/>
          <w:marBottom w:val="0"/>
          <w:divBdr>
            <w:top w:val="none" w:sz="0" w:space="0" w:color="auto"/>
            <w:left w:val="none" w:sz="0" w:space="0" w:color="auto"/>
            <w:bottom w:val="none" w:sz="0" w:space="0" w:color="auto"/>
            <w:right w:val="none" w:sz="0" w:space="0" w:color="auto"/>
          </w:divBdr>
        </w:div>
      </w:divsChild>
    </w:div>
    <w:div w:id="1249074156">
      <w:bodyDiv w:val="1"/>
      <w:marLeft w:val="0"/>
      <w:marRight w:val="0"/>
      <w:marTop w:val="0"/>
      <w:marBottom w:val="0"/>
      <w:divBdr>
        <w:top w:val="none" w:sz="0" w:space="0" w:color="auto"/>
        <w:left w:val="none" w:sz="0" w:space="0" w:color="auto"/>
        <w:bottom w:val="none" w:sz="0" w:space="0" w:color="auto"/>
        <w:right w:val="none" w:sz="0" w:space="0" w:color="auto"/>
      </w:divBdr>
    </w:div>
    <w:div w:id="1250967077">
      <w:bodyDiv w:val="1"/>
      <w:marLeft w:val="0"/>
      <w:marRight w:val="0"/>
      <w:marTop w:val="0"/>
      <w:marBottom w:val="0"/>
      <w:divBdr>
        <w:top w:val="none" w:sz="0" w:space="0" w:color="auto"/>
        <w:left w:val="none" w:sz="0" w:space="0" w:color="auto"/>
        <w:bottom w:val="none" w:sz="0" w:space="0" w:color="auto"/>
        <w:right w:val="none" w:sz="0" w:space="0" w:color="auto"/>
      </w:divBdr>
    </w:div>
    <w:div w:id="1270888081">
      <w:bodyDiv w:val="1"/>
      <w:marLeft w:val="0"/>
      <w:marRight w:val="0"/>
      <w:marTop w:val="0"/>
      <w:marBottom w:val="0"/>
      <w:divBdr>
        <w:top w:val="none" w:sz="0" w:space="0" w:color="auto"/>
        <w:left w:val="none" w:sz="0" w:space="0" w:color="auto"/>
        <w:bottom w:val="none" w:sz="0" w:space="0" w:color="auto"/>
        <w:right w:val="none" w:sz="0" w:space="0" w:color="auto"/>
      </w:divBdr>
    </w:div>
    <w:div w:id="1283419403">
      <w:bodyDiv w:val="1"/>
      <w:marLeft w:val="0"/>
      <w:marRight w:val="0"/>
      <w:marTop w:val="0"/>
      <w:marBottom w:val="0"/>
      <w:divBdr>
        <w:top w:val="none" w:sz="0" w:space="0" w:color="auto"/>
        <w:left w:val="none" w:sz="0" w:space="0" w:color="auto"/>
        <w:bottom w:val="none" w:sz="0" w:space="0" w:color="auto"/>
        <w:right w:val="none" w:sz="0" w:space="0" w:color="auto"/>
      </w:divBdr>
    </w:div>
    <w:div w:id="1287661751">
      <w:bodyDiv w:val="1"/>
      <w:marLeft w:val="0"/>
      <w:marRight w:val="0"/>
      <w:marTop w:val="0"/>
      <w:marBottom w:val="0"/>
      <w:divBdr>
        <w:top w:val="none" w:sz="0" w:space="0" w:color="auto"/>
        <w:left w:val="none" w:sz="0" w:space="0" w:color="auto"/>
        <w:bottom w:val="none" w:sz="0" w:space="0" w:color="auto"/>
        <w:right w:val="none" w:sz="0" w:space="0" w:color="auto"/>
      </w:divBdr>
    </w:div>
    <w:div w:id="1306853885">
      <w:bodyDiv w:val="1"/>
      <w:marLeft w:val="0"/>
      <w:marRight w:val="0"/>
      <w:marTop w:val="0"/>
      <w:marBottom w:val="0"/>
      <w:divBdr>
        <w:top w:val="none" w:sz="0" w:space="0" w:color="auto"/>
        <w:left w:val="none" w:sz="0" w:space="0" w:color="auto"/>
        <w:bottom w:val="none" w:sz="0" w:space="0" w:color="auto"/>
        <w:right w:val="none" w:sz="0" w:space="0" w:color="auto"/>
      </w:divBdr>
    </w:div>
    <w:div w:id="1307971797">
      <w:bodyDiv w:val="1"/>
      <w:marLeft w:val="0"/>
      <w:marRight w:val="0"/>
      <w:marTop w:val="0"/>
      <w:marBottom w:val="0"/>
      <w:divBdr>
        <w:top w:val="none" w:sz="0" w:space="0" w:color="auto"/>
        <w:left w:val="none" w:sz="0" w:space="0" w:color="auto"/>
        <w:bottom w:val="none" w:sz="0" w:space="0" w:color="auto"/>
        <w:right w:val="none" w:sz="0" w:space="0" w:color="auto"/>
      </w:divBdr>
      <w:divsChild>
        <w:div w:id="796995669">
          <w:marLeft w:val="0"/>
          <w:marRight w:val="0"/>
          <w:marTop w:val="0"/>
          <w:marBottom w:val="0"/>
          <w:divBdr>
            <w:top w:val="none" w:sz="0" w:space="0" w:color="auto"/>
            <w:left w:val="none" w:sz="0" w:space="0" w:color="auto"/>
            <w:bottom w:val="none" w:sz="0" w:space="0" w:color="auto"/>
            <w:right w:val="none" w:sz="0" w:space="0" w:color="auto"/>
          </w:divBdr>
          <w:divsChild>
            <w:div w:id="1339700311">
              <w:marLeft w:val="0"/>
              <w:marRight w:val="0"/>
              <w:marTop w:val="0"/>
              <w:marBottom w:val="0"/>
              <w:divBdr>
                <w:top w:val="none" w:sz="0" w:space="0" w:color="auto"/>
                <w:left w:val="none" w:sz="0" w:space="0" w:color="auto"/>
                <w:bottom w:val="none" w:sz="0" w:space="0" w:color="auto"/>
                <w:right w:val="none" w:sz="0" w:space="0" w:color="auto"/>
              </w:divBdr>
            </w:div>
            <w:div w:id="1952546478">
              <w:marLeft w:val="0"/>
              <w:marRight w:val="0"/>
              <w:marTop w:val="0"/>
              <w:marBottom w:val="0"/>
              <w:divBdr>
                <w:top w:val="none" w:sz="0" w:space="0" w:color="auto"/>
                <w:left w:val="none" w:sz="0" w:space="0" w:color="auto"/>
                <w:bottom w:val="none" w:sz="0" w:space="0" w:color="auto"/>
                <w:right w:val="none" w:sz="0" w:space="0" w:color="auto"/>
              </w:divBdr>
            </w:div>
            <w:div w:id="20679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3984">
      <w:bodyDiv w:val="1"/>
      <w:marLeft w:val="0"/>
      <w:marRight w:val="0"/>
      <w:marTop w:val="0"/>
      <w:marBottom w:val="0"/>
      <w:divBdr>
        <w:top w:val="none" w:sz="0" w:space="0" w:color="auto"/>
        <w:left w:val="none" w:sz="0" w:space="0" w:color="auto"/>
        <w:bottom w:val="none" w:sz="0" w:space="0" w:color="auto"/>
        <w:right w:val="none" w:sz="0" w:space="0" w:color="auto"/>
      </w:divBdr>
    </w:div>
    <w:div w:id="1332679746">
      <w:bodyDiv w:val="1"/>
      <w:marLeft w:val="0"/>
      <w:marRight w:val="0"/>
      <w:marTop w:val="0"/>
      <w:marBottom w:val="0"/>
      <w:divBdr>
        <w:top w:val="none" w:sz="0" w:space="0" w:color="auto"/>
        <w:left w:val="none" w:sz="0" w:space="0" w:color="auto"/>
        <w:bottom w:val="none" w:sz="0" w:space="0" w:color="auto"/>
        <w:right w:val="none" w:sz="0" w:space="0" w:color="auto"/>
      </w:divBdr>
    </w:div>
    <w:div w:id="1381588207">
      <w:bodyDiv w:val="1"/>
      <w:marLeft w:val="0"/>
      <w:marRight w:val="0"/>
      <w:marTop w:val="0"/>
      <w:marBottom w:val="0"/>
      <w:divBdr>
        <w:top w:val="none" w:sz="0" w:space="0" w:color="auto"/>
        <w:left w:val="none" w:sz="0" w:space="0" w:color="auto"/>
        <w:bottom w:val="none" w:sz="0" w:space="0" w:color="auto"/>
        <w:right w:val="none" w:sz="0" w:space="0" w:color="auto"/>
      </w:divBdr>
    </w:div>
    <w:div w:id="1407612579">
      <w:bodyDiv w:val="1"/>
      <w:marLeft w:val="0"/>
      <w:marRight w:val="0"/>
      <w:marTop w:val="0"/>
      <w:marBottom w:val="0"/>
      <w:divBdr>
        <w:top w:val="none" w:sz="0" w:space="0" w:color="auto"/>
        <w:left w:val="none" w:sz="0" w:space="0" w:color="auto"/>
        <w:bottom w:val="none" w:sz="0" w:space="0" w:color="auto"/>
        <w:right w:val="none" w:sz="0" w:space="0" w:color="auto"/>
      </w:divBdr>
    </w:div>
    <w:div w:id="1424186428">
      <w:bodyDiv w:val="1"/>
      <w:marLeft w:val="0"/>
      <w:marRight w:val="0"/>
      <w:marTop w:val="0"/>
      <w:marBottom w:val="0"/>
      <w:divBdr>
        <w:top w:val="none" w:sz="0" w:space="0" w:color="auto"/>
        <w:left w:val="none" w:sz="0" w:space="0" w:color="auto"/>
        <w:bottom w:val="none" w:sz="0" w:space="0" w:color="auto"/>
        <w:right w:val="none" w:sz="0" w:space="0" w:color="auto"/>
      </w:divBdr>
    </w:div>
    <w:div w:id="1441803445">
      <w:bodyDiv w:val="1"/>
      <w:marLeft w:val="0"/>
      <w:marRight w:val="0"/>
      <w:marTop w:val="0"/>
      <w:marBottom w:val="0"/>
      <w:divBdr>
        <w:top w:val="none" w:sz="0" w:space="0" w:color="auto"/>
        <w:left w:val="none" w:sz="0" w:space="0" w:color="auto"/>
        <w:bottom w:val="none" w:sz="0" w:space="0" w:color="auto"/>
        <w:right w:val="none" w:sz="0" w:space="0" w:color="auto"/>
      </w:divBdr>
    </w:div>
    <w:div w:id="1446774224">
      <w:bodyDiv w:val="1"/>
      <w:marLeft w:val="0"/>
      <w:marRight w:val="0"/>
      <w:marTop w:val="0"/>
      <w:marBottom w:val="0"/>
      <w:divBdr>
        <w:top w:val="none" w:sz="0" w:space="0" w:color="auto"/>
        <w:left w:val="none" w:sz="0" w:space="0" w:color="auto"/>
        <w:bottom w:val="none" w:sz="0" w:space="0" w:color="auto"/>
        <w:right w:val="none" w:sz="0" w:space="0" w:color="auto"/>
      </w:divBdr>
    </w:div>
    <w:div w:id="1457724501">
      <w:bodyDiv w:val="1"/>
      <w:marLeft w:val="0"/>
      <w:marRight w:val="0"/>
      <w:marTop w:val="0"/>
      <w:marBottom w:val="0"/>
      <w:divBdr>
        <w:top w:val="none" w:sz="0" w:space="0" w:color="auto"/>
        <w:left w:val="none" w:sz="0" w:space="0" w:color="auto"/>
        <w:bottom w:val="none" w:sz="0" w:space="0" w:color="auto"/>
        <w:right w:val="none" w:sz="0" w:space="0" w:color="auto"/>
      </w:divBdr>
    </w:div>
    <w:div w:id="1491823478">
      <w:bodyDiv w:val="1"/>
      <w:marLeft w:val="0"/>
      <w:marRight w:val="0"/>
      <w:marTop w:val="0"/>
      <w:marBottom w:val="0"/>
      <w:divBdr>
        <w:top w:val="none" w:sz="0" w:space="0" w:color="auto"/>
        <w:left w:val="none" w:sz="0" w:space="0" w:color="auto"/>
        <w:bottom w:val="none" w:sz="0" w:space="0" w:color="auto"/>
        <w:right w:val="none" w:sz="0" w:space="0" w:color="auto"/>
      </w:divBdr>
    </w:div>
    <w:div w:id="1497040697">
      <w:bodyDiv w:val="1"/>
      <w:marLeft w:val="0"/>
      <w:marRight w:val="0"/>
      <w:marTop w:val="0"/>
      <w:marBottom w:val="0"/>
      <w:divBdr>
        <w:top w:val="none" w:sz="0" w:space="0" w:color="auto"/>
        <w:left w:val="none" w:sz="0" w:space="0" w:color="auto"/>
        <w:bottom w:val="none" w:sz="0" w:space="0" w:color="auto"/>
        <w:right w:val="none" w:sz="0" w:space="0" w:color="auto"/>
      </w:divBdr>
    </w:div>
    <w:div w:id="1506940881">
      <w:bodyDiv w:val="1"/>
      <w:marLeft w:val="0"/>
      <w:marRight w:val="0"/>
      <w:marTop w:val="0"/>
      <w:marBottom w:val="0"/>
      <w:divBdr>
        <w:top w:val="none" w:sz="0" w:space="0" w:color="auto"/>
        <w:left w:val="none" w:sz="0" w:space="0" w:color="auto"/>
        <w:bottom w:val="none" w:sz="0" w:space="0" w:color="auto"/>
        <w:right w:val="none" w:sz="0" w:space="0" w:color="auto"/>
      </w:divBdr>
    </w:div>
    <w:div w:id="1507593374">
      <w:bodyDiv w:val="1"/>
      <w:marLeft w:val="0"/>
      <w:marRight w:val="0"/>
      <w:marTop w:val="0"/>
      <w:marBottom w:val="0"/>
      <w:divBdr>
        <w:top w:val="none" w:sz="0" w:space="0" w:color="auto"/>
        <w:left w:val="none" w:sz="0" w:space="0" w:color="auto"/>
        <w:bottom w:val="none" w:sz="0" w:space="0" w:color="auto"/>
        <w:right w:val="none" w:sz="0" w:space="0" w:color="auto"/>
      </w:divBdr>
    </w:div>
    <w:div w:id="1518230202">
      <w:bodyDiv w:val="1"/>
      <w:marLeft w:val="0"/>
      <w:marRight w:val="0"/>
      <w:marTop w:val="0"/>
      <w:marBottom w:val="0"/>
      <w:divBdr>
        <w:top w:val="none" w:sz="0" w:space="0" w:color="auto"/>
        <w:left w:val="none" w:sz="0" w:space="0" w:color="auto"/>
        <w:bottom w:val="none" w:sz="0" w:space="0" w:color="auto"/>
        <w:right w:val="none" w:sz="0" w:space="0" w:color="auto"/>
      </w:divBdr>
    </w:div>
    <w:div w:id="1558281777">
      <w:bodyDiv w:val="1"/>
      <w:marLeft w:val="0"/>
      <w:marRight w:val="0"/>
      <w:marTop w:val="0"/>
      <w:marBottom w:val="0"/>
      <w:divBdr>
        <w:top w:val="none" w:sz="0" w:space="0" w:color="auto"/>
        <w:left w:val="none" w:sz="0" w:space="0" w:color="auto"/>
        <w:bottom w:val="none" w:sz="0" w:space="0" w:color="auto"/>
        <w:right w:val="none" w:sz="0" w:space="0" w:color="auto"/>
      </w:divBdr>
    </w:div>
    <w:div w:id="1572350020">
      <w:bodyDiv w:val="1"/>
      <w:marLeft w:val="0"/>
      <w:marRight w:val="0"/>
      <w:marTop w:val="0"/>
      <w:marBottom w:val="0"/>
      <w:divBdr>
        <w:top w:val="none" w:sz="0" w:space="0" w:color="auto"/>
        <w:left w:val="none" w:sz="0" w:space="0" w:color="auto"/>
        <w:bottom w:val="none" w:sz="0" w:space="0" w:color="auto"/>
        <w:right w:val="none" w:sz="0" w:space="0" w:color="auto"/>
      </w:divBdr>
      <w:divsChild>
        <w:div w:id="1019239653">
          <w:marLeft w:val="0"/>
          <w:marRight w:val="0"/>
          <w:marTop w:val="0"/>
          <w:marBottom w:val="0"/>
          <w:divBdr>
            <w:top w:val="none" w:sz="0" w:space="0" w:color="auto"/>
            <w:left w:val="none" w:sz="0" w:space="0" w:color="auto"/>
            <w:bottom w:val="none" w:sz="0" w:space="0" w:color="auto"/>
            <w:right w:val="none" w:sz="0" w:space="0" w:color="auto"/>
          </w:divBdr>
        </w:div>
      </w:divsChild>
    </w:div>
    <w:div w:id="1573008896">
      <w:bodyDiv w:val="1"/>
      <w:marLeft w:val="0"/>
      <w:marRight w:val="0"/>
      <w:marTop w:val="0"/>
      <w:marBottom w:val="0"/>
      <w:divBdr>
        <w:top w:val="none" w:sz="0" w:space="0" w:color="auto"/>
        <w:left w:val="none" w:sz="0" w:space="0" w:color="auto"/>
        <w:bottom w:val="none" w:sz="0" w:space="0" w:color="auto"/>
        <w:right w:val="none" w:sz="0" w:space="0" w:color="auto"/>
      </w:divBdr>
    </w:div>
    <w:div w:id="1575317112">
      <w:bodyDiv w:val="1"/>
      <w:marLeft w:val="0"/>
      <w:marRight w:val="0"/>
      <w:marTop w:val="0"/>
      <w:marBottom w:val="0"/>
      <w:divBdr>
        <w:top w:val="none" w:sz="0" w:space="0" w:color="auto"/>
        <w:left w:val="none" w:sz="0" w:space="0" w:color="auto"/>
        <w:bottom w:val="none" w:sz="0" w:space="0" w:color="auto"/>
        <w:right w:val="none" w:sz="0" w:space="0" w:color="auto"/>
      </w:divBdr>
    </w:div>
    <w:div w:id="1583875917">
      <w:bodyDiv w:val="1"/>
      <w:marLeft w:val="0"/>
      <w:marRight w:val="0"/>
      <w:marTop w:val="0"/>
      <w:marBottom w:val="0"/>
      <w:divBdr>
        <w:top w:val="none" w:sz="0" w:space="0" w:color="auto"/>
        <w:left w:val="none" w:sz="0" w:space="0" w:color="auto"/>
        <w:bottom w:val="none" w:sz="0" w:space="0" w:color="auto"/>
        <w:right w:val="none" w:sz="0" w:space="0" w:color="auto"/>
      </w:divBdr>
    </w:div>
    <w:div w:id="1584408739">
      <w:bodyDiv w:val="1"/>
      <w:marLeft w:val="0"/>
      <w:marRight w:val="0"/>
      <w:marTop w:val="0"/>
      <w:marBottom w:val="0"/>
      <w:divBdr>
        <w:top w:val="none" w:sz="0" w:space="0" w:color="auto"/>
        <w:left w:val="none" w:sz="0" w:space="0" w:color="auto"/>
        <w:bottom w:val="none" w:sz="0" w:space="0" w:color="auto"/>
        <w:right w:val="none" w:sz="0" w:space="0" w:color="auto"/>
      </w:divBdr>
    </w:div>
    <w:div w:id="1613510640">
      <w:bodyDiv w:val="1"/>
      <w:marLeft w:val="0"/>
      <w:marRight w:val="0"/>
      <w:marTop w:val="0"/>
      <w:marBottom w:val="0"/>
      <w:divBdr>
        <w:top w:val="none" w:sz="0" w:space="0" w:color="auto"/>
        <w:left w:val="none" w:sz="0" w:space="0" w:color="auto"/>
        <w:bottom w:val="none" w:sz="0" w:space="0" w:color="auto"/>
        <w:right w:val="none" w:sz="0" w:space="0" w:color="auto"/>
      </w:divBdr>
    </w:div>
    <w:div w:id="1621305941">
      <w:bodyDiv w:val="1"/>
      <w:marLeft w:val="0"/>
      <w:marRight w:val="0"/>
      <w:marTop w:val="0"/>
      <w:marBottom w:val="0"/>
      <w:divBdr>
        <w:top w:val="none" w:sz="0" w:space="0" w:color="auto"/>
        <w:left w:val="none" w:sz="0" w:space="0" w:color="auto"/>
        <w:bottom w:val="none" w:sz="0" w:space="0" w:color="auto"/>
        <w:right w:val="none" w:sz="0" w:space="0" w:color="auto"/>
      </w:divBdr>
    </w:div>
    <w:div w:id="1640377889">
      <w:bodyDiv w:val="1"/>
      <w:marLeft w:val="0"/>
      <w:marRight w:val="0"/>
      <w:marTop w:val="0"/>
      <w:marBottom w:val="0"/>
      <w:divBdr>
        <w:top w:val="none" w:sz="0" w:space="0" w:color="auto"/>
        <w:left w:val="none" w:sz="0" w:space="0" w:color="auto"/>
        <w:bottom w:val="none" w:sz="0" w:space="0" w:color="auto"/>
        <w:right w:val="none" w:sz="0" w:space="0" w:color="auto"/>
      </w:divBdr>
    </w:div>
    <w:div w:id="1642227285">
      <w:bodyDiv w:val="1"/>
      <w:marLeft w:val="0"/>
      <w:marRight w:val="0"/>
      <w:marTop w:val="0"/>
      <w:marBottom w:val="0"/>
      <w:divBdr>
        <w:top w:val="none" w:sz="0" w:space="0" w:color="auto"/>
        <w:left w:val="none" w:sz="0" w:space="0" w:color="auto"/>
        <w:bottom w:val="none" w:sz="0" w:space="0" w:color="auto"/>
        <w:right w:val="none" w:sz="0" w:space="0" w:color="auto"/>
      </w:divBdr>
    </w:div>
    <w:div w:id="1651205699">
      <w:bodyDiv w:val="1"/>
      <w:marLeft w:val="0"/>
      <w:marRight w:val="0"/>
      <w:marTop w:val="0"/>
      <w:marBottom w:val="0"/>
      <w:divBdr>
        <w:top w:val="none" w:sz="0" w:space="0" w:color="auto"/>
        <w:left w:val="none" w:sz="0" w:space="0" w:color="auto"/>
        <w:bottom w:val="none" w:sz="0" w:space="0" w:color="auto"/>
        <w:right w:val="none" w:sz="0" w:space="0" w:color="auto"/>
      </w:divBdr>
    </w:div>
    <w:div w:id="1652563234">
      <w:bodyDiv w:val="1"/>
      <w:marLeft w:val="0"/>
      <w:marRight w:val="0"/>
      <w:marTop w:val="0"/>
      <w:marBottom w:val="0"/>
      <w:divBdr>
        <w:top w:val="none" w:sz="0" w:space="0" w:color="auto"/>
        <w:left w:val="none" w:sz="0" w:space="0" w:color="auto"/>
        <w:bottom w:val="none" w:sz="0" w:space="0" w:color="auto"/>
        <w:right w:val="none" w:sz="0" w:space="0" w:color="auto"/>
      </w:divBdr>
    </w:div>
    <w:div w:id="1657613634">
      <w:bodyDiv w:val="1"/>
      <w:marLeft w:val="0"/>
      <w:marRight w:val="0"/>
      <w:marTop w:val="0"/>
      <w:marBottom w:val="0"/>
      <w:divBdr>
        <w:top w:val="none" w:sz="0" w:space="0" w:color="auto"/>
        <w:left w:val="none" w:sz="0" w:space="0" w:color="auto"/>
        <w:bottom w:val="none" w:sz="0" w:space="0" w:color="auto"/>
        <w:right w:val="none" w:sz="0" w:space="0" w:color="auto"/>
      </w:divBdr>
    </w:div>
    <w:div w:id="1658731333">
      <w:bodyDiv w:val="1"/>
      <w:marLeft w:val="0"/>
      <w:marRight w:val="0"/>
      <w:marTop w:val="0"/>
      <w:marBottom w:val="0"/>
      <w:divBdr>
        <w:top w:val="none" w:sz="0" w:space="0" w:color="auto"/>
        <w:left w:val="none" w:sz="0" w:space="0" w:color="auto"/>
        <w:bottom w:val="none" w:sz="0" w:space="0" w:color="auto"/>
        <w:right w:val="none" w:sz="0" w:space="0" w:color="auto"/>
      </w:divBdr>
    </w:div>
    <w:div w:id="1674724082">
      <w:bodyDiv w:val="1"/>
      <w:marLeft w:val="0"/>
      <w:marRight w:val="0"/>
      <w:marTop w:val="0"/>
      <w:marBottom w:val="0"/>
      <w:divBdr>
        <w:top w:val="none" w:sz="0" w:space="0" w:color="auto"/>
        <w:left w:val="none" w:sz="0" w:space="0" w:color="auto"/>
        <w:bottom w:val="none" w:sz="0" w:space="0" w:color="auto"/>
        <w:right w:val="none" w:sz="0" w:space="0" w:color="auto"/>
      </w:divBdr>
    </w:div>
    <w:div w:id="1684556090">
      <w:bodyDiv w:val="1"/>
      <w:marLeft w:val="0"/>
      <w:marRight w:val="0"/>
      <w:marTop w:val="0"/>
      <w:marBottom w:val="0"/>
      <w:divBdr>
        <w:top w:val="none" w:sz="0" w:space="0" w:color="auto"/>
        <w:left w:val="none" w:sz="0" w:space="0" w:color="auto"/>
        <w:bottom w:val="none" w:sz="0" w:space="0" w:color="auto"/>
        <w:right w:val="none" w:sz="0" w:space="0" w:color="auto"/>
      </w:divBdr>
    </w:div>
    <w:div w:id="1699314576">
      <w:bodyDiv w:val="1"/>
      <w:marLeft w:val="0"/>
      <w:marRight w:val="0"/>
      <w:marTop w:val="0"/>
      <w:marBottom w:val="0"/>
      <w:divBdr>
        <w:top w:val="none" w:sz="0" w:space="0" w:color="auto"/>
        <w:left w:val="none" w:sz="0" w:space="0" w:color="auto"/>
        <w:bottom w:val="none" w:sz="0" w:space="0" w:color="auto"/>
        <w:right w:val="none" w:sz="0" w:space="0" w:color="auto"/>
      </w:divBdr>
    </w:div>
    <w:div w:id="1709716224">
      <w:bodyDiv w:val="1"/>
      <w:marLeft w:val="0"/>
      <w:marRight w:val="0"/>
      <w:marTop w:val="0"/>
      <w:marBottom w:val="0"/>
      <w:divBdr>
        <w:top w:val="none" w:sz="0" w:space="0" w:color="auto"/>
        <w:left w:val="none" w:sz="0" w:space="0" w:color="auto"/>
        <w:bottom w:val="none" w:sz="0" w:space="0" w:color="auto"/>
        <w:right w:val="none" w:sz="0" w:space="0" w:color="auto"/>
      </w:divBdr>
    </w:div>
    <w:div w:id="1713574921">
      <w:bodyDiv w:val="1"/>
      <w:marLeft w:val="0"/>
      <w:marRight w:val="0"/>
      <w:marTop w:val="0"/>
      <w:marBottom w:val="0"/>
      <w:divBdr>
        <w:top w:val="none" w:sz="0" w:space="0" w:color="auto"/>
        <w:left w:val="none" w:sz="0" w:space="0" w:color="auto"/>
        <w:bottom w:val="none" w:sz="0" w:space="0" w:color="auto"/>
        <w:right w:val="none" w:sz="0" w:space="0" w:color="auto"/>
      </w:divBdr>
    </w:div>
    <w:div w:id="1723749315">
      <w:bodyDiv w:val="1"/>
      <w:marLeft w:val="0"/>
      <w:marRight w:val="0"/>
      <w:marTop w:val="0"/>
      <w:marBottom w:val="0"/>
      <w:divBdr>
        <w:top w:val="none" w:sz="0" w:space="0" w:color="auto"/>
        <w:left w:val="none" w:sz="0" w:space="0" w:color="auto"/>
        <w:bottom w:val="none" w:sz="0" w:space="0" w:color="auto"/>
        <w:right w:val="none" w:sz="0" w:space="0" w:color="auto"/>
      </w:divBdr>
    </w:div>
    <w:div w:id="1743991226">
      <w:bodyDiv w:val="1"/>
      <w:marLeft w:val="0"/>
      <w:marRight w:val="0"/>
      <w:marTop w:val="0"/>
      <w:marBottom w:val="0"/>
      <w:divBdr>
        <w:top w:val="none" w:sz="0" w:space="0" w:color="auto"/>
        <w:left w:val="none" w:sz="0" w:space="0" w:color="auto"/>
        <w:bottom w:val="none" w:sz="0" w:space="0" w:color="auto"/>
        <w:right w:val="none" w:sz="0" w:space="0" w:color="auto"/>
      </w:divBdr>
    </w:div>
    <w:div w:id="1759213772">
      <w:bodyDiv w:val="1"/>
      <w:marLeft w:val="0"/>
      <w:marRight w:val="0"/>
      <w:marTop w:val="0"/>
      <w:marBottom w:val="0"/>
      <w:divBdr>
        <w:top w:val="none" w:sz="0" w:space="0" w:color="auto"/>
        <w:left w:val="none" w:sz="0" w:space="0" w:color="auto"/>
        <w:bottom w:val="none" w:sz="0" w:space="0" w:color="auto"/>
        <w:right w:val="none" w:sz="0" w:space="0" w:color="auto"/>
      </w:divBdr>
    </w:div>
    <w:div w:id="1759255542">
      <w:bodyDiv w:val="1"/>
      <w:marLeft w:val="0"/>
      <w:marRight w:val="0"/>
      <w:marTop w:val="0"/>
      <w:marBottom w:val="0"/>
      <w:divBdr>
        <w:top w:val="none" w:sz="0" w:space="0" w:color="auto"/>
        <w:left w:val="none" w:sz="0" w:space="0" w:color="auto"/>
        <w:bottom w:val="none" w:sz="0" w:space="0" w:color="auto"/>
        <w:right w:val="none" w:sz="0" w:space="0" w:color="auto"/>
      </w:divBdr>
    </w:div>
    <w:div w:id="1766922904">
      <w:bodyDiv w:val="1"/>
      <w:marLeft w:val="0"/>
      <w:marRight w:val="0"/>
      <w:marTop w:val="0"/>
      <w:marBottom w:val="0"/>
      <w:divBdr>
        <w:top w:val="none" w:sz="0" w:space="0" w:color="auto"/>
        <w:left w:val="none" w:sz="0" w:space="0" w:color="auto"/>
        <w:bottom w:val="none" w:sz="0" w:space="0" w:color="auto"/>
        <w:right w:val="none" w:sz="0" w:space="0" w:color="auto"/>
      </w:divBdr>
    </w:div>
    <w:div w:id="1767964968">
      <w:bodyDiv w:val="1"/>
      <w:marLeft w:val="0"/>
      <w:marRight w:val="0"/>
      <w:marTop w:val="0"/>
      <w:marBottom w:val="0"/>
      <w:divBdr>
        <w:top w:val="none" w:sz="0" w:space="0" w:color="auto"/>
        <w:left w:val="none" w:sz="0" w:space="0" w:color="auto"/>
        <w:bottom w:val="none" w:sz="0" w:space="0" w:color="auto"/>
        <w:right w:val="none" w:sz="0" w:space="0" w:color="auto"/>
      </w:divBdr>
    </w:div>
    <w:div w:id="1772584915">
      <w:bodyDiv w:val="1"/>
      <w:marLeft w:val="0"/>
      <w:marRight w:val="0"/>
      <w:marTop w:val="0"/>
      <w:marBottom w:val="0"/>
      <w:divBdr>
        <w:top w:val="none" w:sz="0" w:space="0" w:color="auto"/>
        <w:left w:val="none" w:sz="0" w:space="0" w:color="auto"/>
        <w:bottom w:val="none" w:sz="0" w:space="0" w:color="auto"/>
        <w:right w:val="none" w:sz="0" w:space="0" w:color="auto"/>
      </w:divBdr>
    </w:div>
    <w:div w:id="1773280949">
      <w:bodyDiv w:val="1"/>
      <w:marLeft w:val="0"/>
      <w:marRight w:val="0"/>
      <w:marTop w:val="0"/>
      <w:marBottom w:val="0"/>
      <w:divBdr>
        <w:top w:val="none" w:sz="0" w:space="0" w:color="auto"/>
        <w:left w:val="none" w:sz="0" w:space="0" w:color="auto"/>
        <w:bottom w:val="none" w:sz="0" w:space="0" w:color="auto"/>
        <w:right w:val="none" w:sz="0" w:space="0" w:color="auto"/>
      </w:divBdr>
      <w:divsChild>
        <w:div w:id="91517662">
          <w:marLeft w:val="0"/>
          <w:marRight w:val="0"/>
          <w:marTop w:val="0"/>
          <w:marBottom w:val="0"/>
          <w:divBdr>
            <w:top w:val="none" w:sz="0" w:space="0" w:color="auto"/>
            <w:left w:val="none" w:sz="0" w:space="0" w:color="auto"/>
            <w:bottom w:val="none" w:sz="0" w:space="0" w:color="auto"/>
            <w:right w:val="none" w:sz="0" w:space="0" w:color="auto"/>
          </w:divBdr>
        </w:div>
      </w:divsChild>
    </w:div>
    <w:div w:id="1781992613">
      <w:bodyDiv w:val="1"/>
      <w:marLeft w:val="0"/>
      <w:marRight w:val="0"/>
      <w:marTop w:val="0"/>
      <w:marBottom w:val="0"/>
      <w:divBdr>
        <w:top w:val="none" w:sz="0" w:space="0" w:color="auto"/>
        <w:left w:val="none" w:sz="0" w:space="0" w:color="auto"/>
        <w:bottom w:val="none" w:sz="0" w:space="0" w:color="auto"/>
        <w:right w:val="none" w:sz="0" w:space="0" w:color="auto"/>
      </w:divBdr>
    </w:div>
    <w:div w:id="1785231294">
      <w:bodyDiv w:val="1"/>
      <w:marLeft w:val="0"/>
      <w:marRight w:val="0"/>
      <w:marTop w:val="0"/>
      <w:marBottom w:val="0"/>
      <w:divBdr>
        <w:top w:val="none" w:sz="0" w:space="0" w:color="auto"/>
        <w:left w:val="none" w:sz="0" w:space="0" w:color="auto"/>
        <w:bottom w:val="none" w:sz="0" w:space="0" w:color="auto"/>
        <w:right w:val="none" w:sz="0" w:space="0" w:color="auto"/>
      </w:divBdr>
    </w:div>
    <w:div w:id="1796367221">
      <w:bodyDiv w:val="1"/>
      <w:marLeft w:val="0"/>
      <w:marRight w:val="0"/>
      <w:marTop w:val="0"/>
      <w:marBottom w:val="0"/>
      <w:divBdr>
        <w:top w:val="none" w:sz="0" w:space="0" w:color="auto"/>
        <w:left w:val="none" w:sz="0" w:space="0" w:color="auto"/>
        <w:bottom w:val="none" w:sz="0" w:space="0" w:color="auto"/>
        <w:right w:val="none" w:sz="0" w:space="0" w:color="auto"/>
      </w:divBdr>
    </w:div>
    <w:div w:id="1802381366">
      <w:bodyDiv w:val="1"/>
      <w:marLeft w:val="0"/>
      <w:marRight w:val="0"/>
      <w:marTop w:val="0"/>
      <w:marBottom w:val="0"/>
      <w:divBdr>
        <w:top w:val="none" w:sz="0" w:space="0" w:color="auto"/>
        <w:left w:val="none" w:sz="0" w:space="0" w:color="auto"/>
        <w:bottom w:val="none" w:sz="0" w:space="0" w:color="auto"/>
        <w:right w:val="none" w:sz="0" w:space="0" w:color="auto"/>
      </w:divBdr>
    </w:div>
    <w:div w:id="1810320425">
      <w:bodyDiv w:val="1"/>
      <w:marLeft w:val="0"/>
      <w:marRight w:val="0"/>
      <w:marTop w:val="0"/>
      <w:marBottom w:val="0"/>
      <w:divBdr>
        <w:top w:val="none" w:sz="0" w:space="0" w:color="auto"/>
        <w:left w:val="none" w:sz="0" w:space="0" w:color="auto"/>
        <w:bottom w:val="none" w:sz="0" w:space="0" w:color="auto"/>
        <w:right w:val="none" w:sz="0" w:space="0" w:color="auto"/>
      </w:divBdr>
    </w:div>
    <w:div w:id="1818571984">
      <w:bodyDiv w:val="1"/>
      <w:marLeft w:val="0"/>
      <w:marRight w:val="0"/>
      <w:marTop w:val="0"/>
      <w:marBottom w:val="0"/>
      <w:divBdr>
        <w:top w:val="none" w:sz="0" w:space="0" w:color="auto"/>
        <w:left w:val="none" w:sz="0" w:space="0" w:color="auto"/>
        <w:bottom w:val="none" w:sz="0" w:space="0" w:color="auto"/>
        <w:right w:val="none" w:sz="0" w:space="0" w:color="auto"/>
      </w:divBdr>
    </w:div>
    <w:div w:id="1820799945">
      <w:bodyDiv w:val="1"/>
      <w:marLeft w:val="0"/>
      <w:marRight w:val="0"/>
      <w:marTop w:val="0"/>
      <w:marBottom w:val="0"/>
      <w:divBdr>
        <w:top w:val="none" w:sz="0" w:space="0" w:color="auto"/>
        <w:left w:val="none" w:sz="0" w:space="0" w:color="auto"/>
        <w:bottom w:val="none" w:sz="0" w:space="0" w:color="auto"/>
        <w:right w:val="none" w:sz="0" w:space="0" w:color="auto"/>
      </w:divBdr>
    </w:div>
    <w:div w:id="1822964043">
      <w:bodyDiv w:val="1"/>
      <w:marLeft w:val="0"/>
      <w:marRight w:val="0"/>
      <w:marTop w:val="0"/>
      <w:marBottom w:val="0"/>
      <w:divBdr>
        <w:top w:val="none" w:sz="0" w:space="0" w:color="auto"/>
        <w:left w:val="none" w:sz="0" w:space="0" w:color="auto"/>
        <w:bottom w:val="none" w:sz="0" w:space="0" w:color="auto"/>
        <w:right w:val="none" w:sz="0" w:space="0" w:color="auto"/>
      </w:divBdr>
    </w:div>
    <w:div w:id="1832288220">
      <w:bodyDiv w:val="1"/>
      <w:marLeft w:val="0"/>
      <w:marRight w:val="0"/>
      <w:marTop w:val="0"/>
      <w:marBottom w:val="0"/>
      <w:divBdr>
        <w:top w:val="none" w:sz="0" w:space="0" w:color="auto"/>
        <w:left w:val="none" w:sz="0" w:space="0" w:color="auto"/>
        <w:bottom w:val="none" w:sz="0" w:space="0" w:color="auto"/>
        <w:right w:val="none" w:sz="0" w:space="0" w:color="auto"/>
      </w:divBdr>
    </w:div>
    <w:div w:id="1850631654">
      <w:bodyDiv w:val="1"/>
      <w:marLeft w:val="0"/>
      <w:marRight w:val="0"/>
      <w:marTop w:val="0"/>
      <w:marBottom w:val="0"/>
      <w:divBdr>
        <w:top w:val="none" w:sz="0" w:space="0" w:color="auto"/>
        <w:left w:val="none" w:sz="0" w:space="0" w:color="auto"/>
        <w:bottom w:val="none" w:sz="0" w:space="0" w:color="auto"/>
        <w:right w:val="none" w:sz="0" w:space="0" w:color="auto"/>
      </w:divBdr>
    </w:div>
    <w:div w:id="1852067369">
      <w:bodyDiv w:val="1"/>
      <w:marLeft w:val="0"/>
      <w:marRight w:val="0"/>
      <w:marTop w:val="0"/>
      <w:marBottom w:val="0"/>
      <w:divBdr>
        <w:top w:val="none" w:sz="0" w:space="0" w:color="auto"/>
        <w:left w:val="none" w:sz="0" w:space="0" w:color="auto"/>
        <w:bottom w:val="none" w:sz="0" w:space="0" w:color="auto"/>
        <w:right w:val="none" w:sz="0" w:space="0" w:color="auto"/>
      </w:divBdr>
    </w:div>
    <w:div w:id="1869100636">
      <w:bodyDiv w:val="1"/>
      <w:marLeft w:val="0"/>
      <w:marRight w:val="0"/>
      <w:marTop w:val="0"/>
      <w:marBottom w:val="0"/>
      <w:divBdr>
        <w:top w:val="none" w:sz="0" w:space="0" w:color="auto"/>
        <w:left w:val="none" w:sz="0" w:space="0" w:color="auto"/>
        <w:bottom w:val="none" w:sz="0" w:space="0" w:color="auto"/>
        <w:right w:val="none" w:sz="0" w:space="0" w:color="auto"/>
      </w:divBdr>
    </w:div>
    <w:div w:id="1880624484">
      <w:bodyDiv w:val="1"/>
      <w:marLeft w:val="0"/>
      <w:marRight w:val="0"/>
      <w:marTop w:val="0"/>
      <w:marBottom w:val="0"/>
      <w:divBdr>
        <w:top w:val="none" w:sz="0" w:space="0" w:color="auto"/>
        <w:left w:val="none" w:sz="0" w:space="0" w:color="auto"/>
        <w:bottom w:val="none" w:sz="0" w:space="0" w:color="auto"/>
        <w:right w:val="none" w:sz="0" w:space="0" w:color="auto"/>
      </w:divBdr>
    </w:div>
    <w:div w:id="1880968281">
      <w:bodyDiv w:val="1"/>
      <w:marLeft w:val="0"/>
      <w:marRight w:val="0"/>
      <w:marTop w:val="0"/>
      <w:marBottom w:val="0"/>
      <w:divBdr>
        <w:top w:val="none" w:sz="0" w:space="0" w:color="auto"/>
        <w:left w:val="none" w:sz="0" w:space="0" w:color="auto"/>
        <w:bottom w:val="none" w:sz="0" w:space="0" w:color="auto"/>
        <w:right w:val="none" w:sz="0" w:space="0" w:color="auto"/>
      </w:divBdr>
      <w:divsChild>
        <w:div w:id="37248863">
          <w:marLeft w:val="1166"/>
          <w:marRight w:val="0"/>
          <w:marTop w:val="67"/>
          <w:marBottom w:val="0"/>
          <w:divBdr>
            <w:top w:val="none" w:sz="0" w:space="0" w:color="auto"/>
            <w:left w:val="none" w:sz="0" w:space="0" w:color="auto"/>
            <w:bottom w:val="none" w:sz="0" w:space="0" w:color="auto"/>
            <w:right w:val="none" w:sz="0" w:space="0" w:color="auto"/>
          </w:divBdr>
        </w:div>
        <w:div w:id="643045617">
          <w:marLeft w:val="1166"/>
          <w:marRight w:val="0"/>
          <w:marTop w:val="67"/>
          <w:marBottom w:val="0"/>
          <w:divBdr>
            <w:top w:val="none" w:sz="0" w:space="0" w:color="auto"/>
            <w:left w:val="none" w:sz="0" w:space="0" w:color="auto"/>
            <w:bottom w:val="none" w:sz="0" w:space="0" w:color="auto"/>
            <w:right w:val="none" w:sz="0" w:space="0" w:color="auto"/>
          </w:divBdr>
        </w:div>
        <w:div w:id="732199356">
          <w:marLeft w:val="1166"/>
          <w:marRight w:val="0"/>
          <w:marTop w:val="67"/>
          <w:marBottom w:val="0"/>
          <w:divBdr>
            <w:top w:val="none" w:sz="0" w:space="0" w:color="auto"/>
            <w:left w:val="none" w:sz="0" w:space="0" w:color="auto"/>
            <w:bottom w:val="none" w:sz="0" w:space="0" w:color="auto"/>
            <w:right w:val="none" w:sz="0" w:space="0" w:color="auto"/>
          </w:divBdr>
        </w:div>
        <w:div w:id="1096636842">
          <w:marLeft w:val="1166"/>
          <w:marRight w:val="0"/>
          <w:marTop w:val="67"/>
          <w:marBottom w:val="0"/>
          <w:divBdr>
            <w:top w:val="none" w:sz="0" w:space="0" w:color="auto"/>
            <w:left w:val="none" w:sz="0" w:space="0" w:color="auto"/>
            <w:bottom w:val="none" w:sz="0" w:space="0" w:color="auto"/>
            <w:right w:val="none" w:sz="0" w:space="0" w:color="auto"/>
          </w:divBdr>
        </w:div>
        <w:div w:id="1508180021">
          <w:marLeft w:val="1166"/>
          <w:marRight w:val="0"/>
          <w:marTop w:val="67"/>
          <w:marBottom w:val="0"/>
          <w:divBdr>
            <w:top w:val="none" w:sz="0" w:space="0" w:color="auto"/>
            <w:left w:val="none" w:sz="0" w:space="0" w:color="auto"/>
            <w:bottom w:val="none" w:sz="0" w:space="0" w:color="auto"/>
            <w:right w:val="none" w:sz="0" w:space="0" w:color="auto"/>
          </w:divBdr>
        </w:div>
        <w:div w:id="1825003413">
          <w:marLeft w:val="1166"/>
          <w:marRight w:val="0"/>
          <w:marTop w:val="67"/>
          <w:marBottom w:val="0"/>
          <w:divBdr>
            <w:top w:val="none" w:sz="0" w:space="0" w:color="auto"/>
            <w:left w:val="none" w:sz="0" w:space="0" w:color="auto"/>
            <w:bottom w:val="none" w:sz="0" w:space="0" w:color="auto"/>
            <w:right w:val="none" w:sz="0" w:space="0" w:color="auto"/>
          </w:divBdr>
        </w:div>
        <w:div w:id="1863398254">
          <w:marLeft w:val="1166"/>
          <w:marRight w:val="0"/>
          <w:marTop w:val="67"/>
          <w:marBottom w:val="0"/>
          <w:divBdr>
            <w:top w:val="none" w:sz="0" w:space="0" w:color="auto"/>
            <w:left w:val="none" w:sz="0" w:space="0" w:color="auto"/>
            <w:bottom w:val="none" w:sz="0" w:space="0" w:color="auto"/>
            <w:right w:val="none" w:sz="0" w:space="0" w:color="auto"/>
          </w:divBdr>
        </w:div>
        <w:div w:id="2060400476">
          <w:marLeft w:val="1166"/>
          <w:marRight w:val="0"/>
          <w:marTop w:val="67"/>
          <w:marBottom w:val="0"/>
          <w:divBdr>
            <w:top w:val="none" w:sz="0" w:space="0" w:color="auto"/>
            <w:left w:val="none" w:sz="0" w:space="0" w:color="auto"/>
            <w:bottom w:val="none" w:sz="0" w:space="0" w:color="auto"/>
            <w:right w:val="none" w:sz="0" w:space="0" w:color="auto"/>
          </w:divBdr>
        </w:div>
      </w:divsChild>
    </w:div>
    <w:div w:id="1890533252">
      <w:bodyDiv w:val="1"/>
      <w:marLeft w:val="0"/>
      <w:marRight w:val="0"/>
      <w:marTop w:val="0"/>
      <w:marBottom w:val="0"/>
      <w:divBdr>
        <w:top w:val="none" w:sz="0" w:space="0" w:color="auto"/>
        <w:left w:val="none" w:sz="0" w:space="0" w:color="auto"/>
        <w:bottom w:val="none" w:sz="0" w:space="0" w:color="auto"/>
        <w:right w:val="none" w:sz="0" w:space="0" w:color="auto"/>
      </w:divBdr>
    </w:div>
    <w:div w:id="1909803636">
      <w:bodyDiv w:val="1"/>
      <w:marLeft w:val="0"/>
      <w:marRight w:val="0"/>
      <w:marTop w:val="0"/>
      <w:marBottom w:val="0"/>
      <w:divBdr>
        <w:top w:val="none" w:sz="0" w:space="0" w:color="auto"/>
        <w:left w:val="none" w:sz="0" w:space="0" w:color="auto"/>
        <w:bottom w:val="none" w:sz="0" w:space="0" w:color="auto"/>
        <w:right w:val="none" w:sz="0" w:space="0" w:color="auto"/>
      </w:divBdr>
    </w:div>
    <w:div w:id="1915889129">
      <w:bodyDiv w:val="1"/>
      <w:marLeft w:val="0"/>
      <w:marRight w:val="0"/>
      <w:marTop w:val="0"/>
      <w:marBottom w:val="0"/>
      <w:divBdr>
        <w:top w:val="none" w:sz="0" w:space="0" w:color="auto"/>
        <w:left w:val="none" w:sz="0" w:space="0" w:color="auto"/>
        <w:bottom w:val="none" w:sz="0" w:space="0" w:color="auto"/>
        <w:right w:val="none" w:sz="0" w:space="0" w:color="auto"/>
      </w:divBdr>
    </w:div>
    <w:div w:id="1925213692">
      <w:bodyDiv w:val="1"/>
      <w:marLeft w:val="0"/>
      <w:marRight w:val="0"/>
      <w:marTop w:val="0"/>
      <w:marBottom w:val="0"/>
      <w:divBdr>
        <w:top w:val="none" w:sz="0" w:space="0" w:color="auto"/>
        <w:left w:val="none" w:sz="0" w:space="0" w:color="auto"/>
        <w:bottom w:val="none" w:sz="0" w:space="0" w:color="auto"/>
        <w:right w:val="none" w:sz="0" w:space="0" w:color="auto"/>
      </w:divBdr>
    </w:div>
    <w:div w:id="1928684565">
      <w:bodyDiv w:val="1"/>
      <w:marLeft w:val="0"/>
      <w:marRight w:val="0"/>
      <w:marTop w:val="0"/>
      <w:marBottom w:val="0"/>
      <w:divBdr>
        <w:top w:val="none" w:sz="0" w:space="0" w:color="auto"/>
        <w:left w:val="none" w:sz="0" w:space="0" w:color="auto"/>
        <w:bottom w:val="none" w:sz="0" w:space="0" w:color="auto"/>
        <w:right w:val="none" w:sz="0" w:space="0" w:color="auto"/>
      </w:divBdr>
    </w:div>
    <w:div w:id="1933855702">
      <w:bodyDiv w:val="1"/>
      <w:marLeft w:val="0"/>
      <w:marRight w:val="0"/>
      <w:marTop w:val="0"/>
      <w:marBottom w:val="0"/>
      <w:divBdr>
        <w:top w:val="none" w:sz="0" w:space="0" w:color="auto"/>
        <w:left w:val="none" w:sz="0" w:space="0" w:color="auto"/>
        <w:bottom w:val="none" w:sz="0" w:space="0" w:color="auto"/>
        <w:right w:val="none" w:sz="0" w:space="0" w:color="auto"/>
      </w:divBdr>
    </w:div>
    <w:div w:id="1934244671">
      <w:bodyDiv w:val="1"/>
      <w:marLeft w:val="0"/>
      <w:marRight w:val="0"/>
      <w:marTop w:val="0"/>
      <w:marBottom w:val="0"/>
      <w:divBdr>
        <w:top w:val="none" w:sz="0" w:space="0" w:color="auto"/>
        <w:left w:val="none" w:sz="0" w:space="0" w:color="auto"/>
        <w:bottom w:val="none" w:sz="0" w:space="0" w:color="auto"/>
        <w:right w:val="none" w:sz="0" w:space="0" w:color="auto"/>
      </w:divBdr>
    </w:div>
    <w:div w:id="1952517577">
      <w:bodyDiv w:val="1"/>
      <w:marLeft w:val="0"/>
      <w:marRight w:val="0"/>
      <w:marTop w:val="0"/>
      <w:marBottom w:val="0"/>
      <w:divBdr>
        <w:top w:val="none" w:sz="0" w:space="0" w:color="auto"/>
        <w:left w:val="none" w:sz="0" w:space="0" w:color="auto"/>
        <w:bottom w:val="none" w:sz="0" w:space="0" w:color="auto"/>
        <w:right w:val="none" w:sz="0" w:space="0" w:color="auto"/>
      </w:divBdr>
    </w:div>
    <w:div w:id="1956012220">
      <w:bodyDiv w:val="1"/>
      <w:marLeft w:val="0"/>
      <w:marRight w:val="0"/>
      <w:marTop w:val="0"/>
      <w:marBottom w:val="0"/>
      <w:divBdr>
        <w:top w:val="none" w:sz="0" w:space="0" w:color="auto"/>
        <w:left w:val="none" w:sz="0" w:space="0" w:color="auto"/>
        <w:bottom w:val="none" w:sz="0" w:space="0" w:color="auto"/>
        <w:right w:val="none" w:sz="0" w:space="0" w:color="auto"/>
      </w:divBdr>
    </w:div>
    <w:div w:id="1962491762">
      <w:bodyDiv w:val="1"/>
      <w:marLeft w:val="0"/>
      <w:marRight w:val="0"/>
      <w:marTop w:val="0"/>
      <w:marBottom w:val="0"/>
      <w:divBdr>
        <w:top w:val="none" w:sz="0" w:space="0" w:color="auto"/>
        <w:left w:val="none" w:sz="0" w:space="0" w:color="auto"/>
        <w:bottom w:val="none" w:sz="0" w:space="0" w:color="auto"/>
        <w:right w:val="none" w:sz="0" w:space="0" w:color="auto"/>
      </w:divBdr>
    </w:div>
    <w:div w:id="1975669242">
      <w:bodyDiv w:val="1"/>
      <w:marLeft w:val="0"/>
      <w:marRight w:val="0"/>
      <w:marTop w:val="0"/>
      <w:marBottom w:val="0"/>
      <w:divBdr>
        <w:top w:val="none" w:sz="0" w:space="0" w:color="auto"/>
        <w:left w:val="none" w:sz="0" w:space="0" w:color="auto"/>
        <w:bottom w:val="none" w:sz="0" w:space="0" w:color="auto"/>
        <w:right w:val="none" w:sz="0" w:space="0" w:color="auto"/>
      </w:divBdr>
    </w:div>
    <w:div w:id="1979145246">
      <w:bodyDiv w:val="1"/>
      <w:marLeft w:val="0"/>
      <w:marRight w:val="0"/>
      <w:marTop w:val="0"/>
      <w:marBottom w:val="0"/>
      <w:divBdr>
        <w:top w:val="none" w:sz="0" w:space="0" w:color="auto"/>
        <w:left w:val="none" w:sz="0" w:space="0" w:color="auto"/>
        <w:bottom w:val="none" w:sz="0" w:space="0" w:color="auto"/>
        <w:right w:val="none" w:sz="0" w:space="0" w:color="auto"/>
      </w:divBdr>
    </w:div>
    <w:div w:id="1983121123">
      <w:bodyDiv w:val="1"/>
      <w:marLeft w:val="0"/>
      <w:marRight w:val="0"/>
      <w:marTop w:val="0"/>
      <w:marBottom w:val="0"/>
      <w:divBdr>
        <w:top w:val="none" w:sz="0" w:space="0" w:color="auto"/>
        <w:left w:val="none" w:sz="0" w:space="0" w:color="auto"/>
        <w:bottom w:val="none" w:sz="0" w:space="0" w:color="auto"/>
        <w:right w:val="none" w:sz="0" w:space="0" w:color="auto"/>
      </w:divBdr>
    </w:div>
    <w:div w:id="2005084503">
      <w:bodyDiv w:val="1"/>
      <w:marLeft w:val="0"/>
      <w:marRight w:val="0"/>
      <w:marTop w:val="0"/>
      <w:marBottom w:val="0"/>
      <w:divBdr>
        <w:top w:val="none" w:sz="0" w:space="0" w:color="auto"/>
        <w:left w:val="none" w:sz="0" w:space="0" w:color="auto"/>
        <w:bottom w:val="none" w:sz="0" w:space="0" w:color="auto"/>
        <w:right w:val="none" w:sz="0" w:space="0" w:color="auto"/>
      </w:divBdr>
    </w:div>
    <w:div w:id="2011331989">
      <w:bodyDiv w:val="1"/>
      <w:marLeft w:val="0"/>
      <w:marRight w:val="0"/>
      <w:marTop w:val="0"/>
      <w:marBottom w:val="0"/>
      <w:divBdr>
        <w:top w:val="none" w:sz="0" w:space="0" w:color="auto"/>
        <w:left w:val="none" w:sz="0" w:space="0" w:color="auto"/>
        <w:bottom w:val="none" w:sz="0" w:space="0" w:color="auto"/>
        <w:right w:val="none" w:sz="0" w:space="0" w:color="auto"/>
      </w:divBdr>
    </w:div>
    <w:div w:id="2016565666">
      <w:bodyDiv w:val="1"/>
      <w:marLeft w:val="0"/>
      <w:marRight w:val="0"/>
      <w:marTop w:val="0"/>
      <w:marBottom w:val="0"/>
      <w:divBdr>
        <w:top w:val="none" w:sz="0" w:space="0" w:color="auto"/>
        <w:left w:val="none" w:sz="0" w:space="0" w:color="auto"/>
        <w:bottom w:val="none" w:sz="0" w:space="0" w:color="auto"/>
        <w:right w:val="none" w:sz="0" w:space="0" w:color="auto"/>
      </w:divBdr>
    </w:div>
    <w:div w:id="2025553366">
      <w:bodyDiv w:val="1"/>
      <w:marLeft w:val="0"/>
      <w:marRight w:val="0"/>
      <w:marTop w:val="0"/>
      <w:marBottom w:val="0"/>
      <w:divBdr>
        <w:top w:val="none" w:sz="0" w:space="0" w:color="auto"/>
        <w:left w:val="none" w:sz="0" w:space="0" w:color="auto"/>
        <w:bottom w:val="none" w:sz="0" w:space="0" w:color="auto"/>
        <w:right w:val="none" w:sz="0" w:space="0" w:color="auto"/>
      </w:divBdr>
    </w:div>
    <w:div w:id="2028174509">
      <w:bodyDiv w:val="1"/>
      <w:marLeft w:val="0"/>
      <w:marRight w:val="0"/>
      <w:marTop w:val="0"/>
      <w:marBottom w:val="0"/>
      <w:divBdr>
        <w:top w:val="none" w:sz="0" w:space="0" w:color="auto"/>
        <w:left w:val="none" w:sz="0" w:space="0" w:color="auto"/>
        <w:bottom w:val="none" w:sz="0" w:space="0" w:color="auto"/>
        <w:right w:val="none" w:sz="0" w:space="0" w:color="auto"/>
      </w:divBdr>
    </w:div>
    <w:div w:id="2048141954">
      <w:bodyDiv w:val="1"/>
      <w:marLeft w:val="0"/>
      <w:marRight w:val="0"/>
      <w:marTop w:val="0"/>
      <w:marBottom w:val="0"/>
      <w:divBdr>
        <w:top w:val="none" w:sz="0" w:space="0" w:color="auto"/>
        <w:left w:val="none" w:sz="0" w:space="0" w:color="auto"/>
        <w:bottom w:val="none" w:sz="0" w:space="0" w:color="auto"/>
        <w:right w:val="none" w:sz="0" w:space="0" w:color="auto"/>
      </w:divBdr>
    </w:div>
    <w:div w:id="2070229503">
      <w:bodyDiv w:val="1"/>
      <w:marLeft w:val="0"/>
      <w:marRight w:val="0"/>
      <w:marTop w:val="0"/>
      <w:marBottom w:val="0"/>
      <w:divBdr>
        <w:top w:val="none" w:sz="0" w:space="0" w:color="auto"/>
        <w:left w:val="none" w:sz="0" w:space="0" w:color="auto"/>
        <w:bottom w:val="none" w:sz="0" w:space="0" w:color="auto"/>
        <w:right w:val="none" w:sz="0" w:space="0" w:color="auto"/>
      </w:divBdr>
    </w:div>
    <w:div w:id="2073111923">
      <w:bodyDiv w:val="1"/>
      <w:marLeft w:val="0"/>
      <w:marRight w:val="0"/>
      <w:marTop w:val="0"/>
      <w:marBottom w:val="0"/>
      <w:divBdr>
        <w:top w:val="none" w:sz="0" w:space="0" w:color="auto"/>
        <w:left w:val="none" w:sz="0" w:space="0" w:color="auto"/>
        <w:bottom w:val="none" w:sz="0" w:space="0" w:color="auto"/>
        <w:right w:val="none" w:sz="0" w:space="0" w:color="auto"/>
      </w:divBdr>
    </w:div>
    <w:div w:id="2077779111">
      <w:bodyDiv w:val="1"/>
      <w:marLeft w:val="0"/>
      <w:marRight w:val="0"/>
      <w:marTop w:val="0"/>
      <w:marBottom w:val="0"/>
      <w:divBdr>
        <w:top w:val="none" w:sz="0" w:space="0" w:color="auto"/>
        <w:left w:val="none" w:sz="0" w:space="0" w:color="auto"/>
        <w:bottom w:val="none" w:sz="0" w:space="0" w:color="auto"/>
        <w:right w:val="none" w:sz="0" w:space="0" w:color="auto"/>
      </w:divBdr>
    </w:div>
    <w:div w:id="2078701129">
      <w:bodyDiv w:val="1"/>
      <w:marLeft w:val="0"/>
      <w:marRight w:val="0"/>
      <w:marTop w:val="0"/>
      <w:marBottom w:val="0"/>
      <w:divBdr>
        <w:top w:val="none" w:sz="0" w:space="0" w:color="auto"/>
        <w:left w:val="none" w:sz="0" w:space="0" w:color="auto"/>
        <w:bottom w:val="none" w:sz="0" w:space="0" w:color="auto"/>
        <w:right w:val="none" w:sz="0" w:space="0" w:color="auto"/>
      </w:divBdr>
    </w:div>
    <w:div w:id="2093770950">
      <w:bodyDiv w:val="1"/>
      <w:marLeft w:val="0"/>
      <w:marRight w:val="0"/>
      <w:marTop w:val="0"/>
      <w:marBottom w:val="0"/>
      <w:divBdr>
        <w:top w:val="none" w:sz="0" w:space="0" w:color="auto"/>
        <w:left w:val="none" w:sz="0" w:space="0" w:color="auto"/>
        <w:bottom w:val="none" w:sz="0" w:space="0" w:color="auto"/>
        <w:right w:val="none" w:sz="0" w:space="0" w:color="auto"/>
      </w:divBdr>
    </w:div>
    <w:div w:id="2094230325">
      <w:bodyDiv w:val="1"/>
      <w:marLeft w:val="0"/>
      <w:marRight w:val="0"/>
      <w:marTop w:val="0"/>
      <w:marBottom w:val="0"/>
      <w:divBdr>
        <w:top w:val="none" w:sz="0" w:space="0" w:color="auto"/>
        <w:left w:val="none" w:sz="0" w:space="0" w:color="auto"/>
        <w:bottom w:val="none" w:sz="0" w:space="0" w:color="auto"/>
        <w:right w:val="none" w:sz="0" w:space="0" w:color="auto"/>
      </w:divBdr>
    </w:div>
    <w:div w:id="2099017396">
      <w:bodyDiv w:val="1"/>
      <w:marLeft w:val="0"/>
      <w:marRight w:val="0"/>
      <w:marTop w:val="0"/>
      <w:marBottom w:val="0"/>
      <w:divBdr>
        <w:top w:val="none" w:sz="0" w:space="0" w:color="auto"/>
        <w:left w:val="none" w:sz="0" w:space="0" w:color="auto"/>
        <w:bottom w:val="none" w:sz="0" w:space="0" w:color="auto"/>
        <w:right w:val="none" w:sz="0" w:space="0" w:color="auto"/>
      </w:divBdr>
    </w:div>
    <w:div w:id="2099402810">
      <w:bodyDiv w:val="1"/>
      <w:marLeft w:val="0"/>
      <w:marRight w:val="0"/>
      <w:marTop w:val="0"/>
      <w:marBottom w:val="0"/>
      <w:divBdr>
        <w:top w:val="none" w:sz="0" w:space="0" w:color="auto"/>
        <w:left w:val="none" w:sz="0" w:space="0" w:color="auto"/>
        <w:bottom w:val="none" w:sz="0" w:space="0" w:color="auto"/>
        <w:right w:val="none" w:sz="0" w:space="0" w:color="auto"/>
      </w:divBdr>
    </w:div>
    <w:div w:id="2125883783">
      <w:bodyDiv w:val="1"/>
      <w:marLeft w:val="0"/>
      <w:marRight w:val="0"/>
      <w:marTop w:val="0"/>
      <w:marBottom w:val="0"/>
      <w:divBdr>
        <w:top w:val="none" w:sz="0" w:space="0" w:color="auto"/>
        <w:left w:val="none" w:sz="0" w:space="0" w:color="auto"/>
        <w:bottom w:val="none" w:sz="0" w:space="0" w:color="auto"/>
        <w:right w:val="none" w:sz="0" w:space="0" w:color="auto"/>
      </w:divBdr>
    </w:div>
    <w:div w:id="2127502356">
      <w:bodyDiv w:val="1"/>
      <w:marLeft w:val="0"/>
      <w:marRight w:val="0"/>
      <w:marTop w:val="0"/>
      <w:marBottom w:val="0"/>
      <w:divBdr>
        <w:top w:val="none" w:sz="0" w:space="0" w:color="auto"/>
        <w:left w:val="none" w:sz="0" w:space="0" w:color="auto"/>
        <w:bottom w:val="none" w:sz="0" w:space="0" w:color="auto"/>
        <w:right w:val="none" w:sz="0" w:space="0" w:color="auto"/>
      </w:divBdr>
    </w:div>
    <w:div w:id="213864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ujun_a\Local%20Settings\Temporary%20Internet%20Files\Content.IE5\89ANAZ8H\&#24615;&#33021;&#26680;&#31639;&#27169;&#2241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7A33F4-8CD5-4B86-8AAF-7127573DF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性能核算模型模板.dot</Template>
  <TotalTime>811</TotalTime>
  <Pages>13</Pages>
  <Words>1278</Words>
  <Characters>7291</Characters>
  <Application>Microsoft Office Word</Application>
  <DocSecurity>0</DocSecurity>
  <Lines>60</Lines>
  <Paragraphs>17</Paragraphs>
  <ScaleCrop>false</ScaleCrop>
  <Company/>
  <LinksUpToDate>false</LinksUpToDate>
  <CharactersWithSpaces>8552</CharactersWithSpaces>
  <SharedDoc>false</SharedDoc>
  <HLinks>
    <vt:vector size="672" baseType="variant">
      <vt:variant>
        <vt:i4>3276919</vt:i4>
      </vt:variant>
      <vt:variant>
        <vt:i4>753</vt:i4>
      </vt:variant>
      <vt:variant>
        <vt:i4>0</vt:i4>
      </vt:variant>
      <vt:variant>
        <vt:i4>5</vt:i4>
      </vt:variant>
      <vt:variant>
        <vt:lpwstr>http://www.singhead.com/uploads/090708/1_143133_1.jpg</vt:lpwstr>
      </vt:variant>
      <vt:variant>
        <vt:lpwstr/>
      </vt:variant>
      <vt:variant>
        <vt:i4>3473521</vt:i4>
      </vt:variant>
      <vt:variant>
        <vt:i4>747</vt:i4>
      </vt:variant>
      <vt:variant>
        <vt:i4>0</vt:i4>
      </vt:variant>
      <vt:variant>
        <vt:i4>5</vt:i4>
      </vt:variant>
      <vt:variant>
        <vt:lpwstr>http://www.singhead.com/uploads/090708/1_143044_1.jpg</vt:lpwstr>
      </vt:variant>
      <vt:variant>
        <vt:lpwstr/>
      </vt:variant>
      <vt:variant>
        <vt:i4>3473520</vt:i4>
      </vt:variant>
      <vt:variant>
        <vt:i4>741</vt:i4>
      </vt:variant>
      <vt:variant>
        <vt:i4>0</vt:i4>
      </vt:variant>
      <vt:variant>
        <vt:i4>5</vt:i4>
      </vt:variant>
      <vt:variant>
        <vt:lpwstr>http://www.singhead.com/uploads/090708/1_142451_1.jpg</vt:lpwstr>
      </vt:variant>
      <vt:variant>
        <vt:lpwstr/>
      </vt:variant>
      <vt:variant>
        <vt:i4>1441849</vt:i4>
      </vt:variant>
      <vt:variant>
        <vt:i4>650</vt:i4>
      </vt:variant>
      <vt:variant>
        <vt:i4>0</vt:i4>
      </vt:variant>
      <vt:variant>
        <vt:i4>5</vt:i4>
      </vt:variant>
      <vt:variant>
        <vt:lpwstr/>
      </vt:variant>
      <vt:variant>
        <vt:lpwstr>_Toc257382459</vt:lpwstr>
      </vt:variant>
      <vt:variant>
        <vt:i4>1441849</vt:i4>
      </vt:variant>
      <vt:variant>
        <vt:i4>644</vt:i4>
      </vt:variant>
      <vt:variant>
        <vt:i4>0</vt:i4>
      </vt:variant>
      <vt:variant>
        <vt:i4>5</vt:i4>
      </vt:variant>
      <vt:variant>
        <vt:lpwstr/>
      </vt:variant>
      <vt:variant>
        <vt:lpwstr>_Toc257382458</vt:lpwstr>
      </vt:variant>
      <vt:variant>
        <vt:i4>1441849</vt:i4>
      </vt:variant>
      <vt:variant>
        <vt:i4>638</vt:i4>
      </vt:variant>
      <vt:variant>
        <vt:i4>0</vt:i4>
      </vt:variant>
      <vt:variant>
        <vt:i4>5</vt:i4>
      </vt:variant>
      <vt:variant>
        <vt:lpwstr/>
      </vt:variant>
      <vt:variant>
        <vt:lpwstr>_Toc257382457</vt:lpwstr>
      </vt:variant>
      <vt:variant>
        <vt:i4>1441849</vt:i4>
      </vt:variant>
      <vt:variant>
        <vt:i4>632</vt:i4>
      </vt:variant>
      <vt:variant>
        <vt:i4>0</vt:i4>
      </vt:variant>
      <vt:variant>
        <vt:i4>5</vt:i4>
      </vt:variant>
      <vt:variant>
        <vt:lpwstr/>
      </vt:variant>
      <vt:variant>
        <vt:lpwstr>_Toc257382456</vt:lpwstr>
      </vt:variant>
      <vt:variant>
        <vt:i4>1441849</vt:i4>
      </vt:variant>
      <vt:variant>
        <vt:i4>626</vt:i4>
      </vt:variant>
      <vt:variant>
        <vt:i4>0</vt:i4>
      </vt:variant>
      <vt:variant>
        <vt:i4>5</vt:i4>
      </vt:variant>
      <vt:variant>
        <vt:lpwstr/>
      </vt:variant>
      <vt:variant>
        <vt:lpwstr>_Toc257382455</vt:lpwstr>
      </vt:variant>
      <vt:variant>
        <vt:i4>1441849</vt:i4>
      </vt:variant>
      <vt:variant>
        <vt:i4>620</vt:i4>
      </vt:variant>
      <vt:variant>
        <vt:i4>0</vt:i4>
      </vt:variant>
      <vt:variant>
        <vt:i4>5</vt:i4>
      </vt:variant>
      <vt:variant>
        <vt:lpwstr/>
      </vt:variant>
      <vt:variant>
        <vt:lpwstr>_Toc257382454</vt:lpwstr>
      </vt:variant>
      <vt:variant>
        <vt:i4>1441849</vt:i4>
      </vt:variant>
      <vt:variant>
        <vt:i4>614</vt:i4>
      </vt:variant>
      <vt:variant>
        <vt:i4>0</vt:i4>
      </vt:variant>
      <vt:variant>
        <vt:i4>5</vt:i4>
      </vt:variant>
      <vt:variant>
        <vt:lpwstr/>
      </vt:variant>
      <vt:variant>
        <vt:lpwstr>_Toc257382453</vt:lpwstr>
      </vt:variant>
      <vt:variant>
        <vt:i4>1441849</vt:i4>
      </vt:variant>
      <vt:variant>
        <vt:i4>608</vt:i4>
      </vt:variant>
      <vt:variant>
        <vt:i4>0</vt:i4>
      </vt:variant>
      <vt:variant>
        <vt:i4>5</vt:i4>
      </vt:variant>
      <vt:variant>
        <vt:lpwstr/>
      </vt:variant>
      <vt:variant>
        <vt:lpwstr>_Toc257382452</vt:lpwstr>
      </vt:variant>
      <vt:variant>
        <vt:i4>1441849</vt:i4>
      </vt:variant>
      <vt:variant>
        <vt:i4>602</vt:i4>
      </vt:variant>
      <vt:variant>
        <vt:i4>0</vt:i4>
      </vt:variant>
      <vt:variant>
        <vt:i4>5</vt:i4>
      </vt:variant>
      <vt:variant>
        <vt:lpwstr/>
      </vt:variant>
      <vt:variant>
        <vt:lpwstr>_Toc257382451</vt:lpwstr>
      </vt:variant>
      <vt:variant>
        <vt:i4>1441849</vt:i4>
      </vt:variant>
      <vt:variant>
        <vt:i4>596</vt:i4>
      </vt:variant>
      <vt:variant>
        <vt:i4>0</vt:i4>
      </vt:variant>
      <vt:variant>
        <vt:i4>5</vt:i4>
      </vt:variant>
      <vt:variant>
        <vt:lpwstr/>
      </vt:variant>
      <vt:variant>
        <vt:lpwstr>_Toc257382450</vt:lpwstr>
      </vt:variant>
      <vt:variant>
        <vt:i4>1507385</vt:i4>
      </vt:variant>
      <vt:variant>
        <vt:i4>590</vt:i4>
      </vt:variant>
      <vt:variant>
        <vt:i4>0</vt:i4>
      </vt:variant>
      <vt:variant>
        <vt:i4>5</vt:i4>
      </vt:variant>
      <vt:variant>
        <vt:lpwstr/>
      </vt:variant>
      <vt:variant>
        <vt:lpwstr>_Toc257382449</vt:lpwstr>
      </vt:variant>
      <vt:variant>
        <vt:i4>1507385</vt:i4>
      </vt:variant>
      <vt:variant>
        <vt:i4>584</vt:i4>
      </vt:variant>
      <vt:variant>
        <vt:i4>0</vt:i4>
      </vt:variant>
      <vt:variant>
        <vt:i4>5</vt:i4>
      </vt:variant>
      <vt:variant>
        <vt:lpwstr/>
      </vt:variant>
      <vt:variant>
        <vt:lpwstr>_Toc257382448</vt:lpwstr>
      </vt:variant>
      <vt:variant>
        <vt:i4>1507385</vt:i4>
      </vt:variant>
      <vt:variant>
        <vt:i4>578</vt:i4>
      </vt:variant>
      <vt:variant>
        <vt:i4>0</vt:i4>
      </vt:variant>
      <vt:variant>
        <vt:i4>5</vt:i4>
      </vt:variant>
      <vt:variant>
        <vt:lpwstr/>
      </vt:variant>
      <vt:variant>
        <vt:lpwstr>_Toc257382447</vt:lpwstr>
      </vt:variant>
      <vt:variant>
        <vt:i4>1507385</vt:i4>
      </vt:variant>
      <vt:variant>
        <vt:i4>572</vt:i4>
      </vt:variant>
      <vt:variant>
        <vt:i4>0</vt:i4>
      </vt:variant>
      <vt:variant>
        <vt:i4>5</vt:i4>
      </vt:variant>
      <vt:variant>
        <vt:lpwstr/>
      </vt:variant>
      <vt:variant>
        <vt:lpwstr>_Toc257382446</vt:lpwstr>
      </vt:variant>
      <vt:variant>
        <vt:i4>1507385</vt:i4>
      </vt:variant>
      <vt:variant>
        <vt:i4>566</vt:i4>
      </vt:variant>
      <vt:variant>
        <vt:i4>0</vt:i4>
      </vt:variant>
      <vt:variant>
        <vt:i4>5</vt:i4>
      </vt:variant>
      <vt:variant>
        <vt:lpwstr/>
      </vt:variant>
      <vt:variant>
        <vt:lpwstr>_Toc257382445</vt:lpwstr>
      </vt:variant>
      <vt:variant>
        <vt:i4>1507385</vt:i4>
      </vt:variant>
      <vt:variant>
        <vt:i4>560</vt:i4>
      </vt:variant>
      <vt:variant>
        <vt:i4>0</vt:i4>
      </vt:variant>
      <vt:variant>
        <vt:i4>5</vt:i4>
      </vt:variant>
      <vt:variant>
        <vt:lpwstr/>
      </vt:variant>
      <vt:variant>
        <vt:lpwstr>_Toc257382444</vt:lpwstr>
      </vt:variant>
      <vt:variant>
        <vt:i4>1507385</vt:i4>
      </vt:variant>
      <vt:variant>
        <vt:i4>554</vt:i4>
      </vt:variant>
      <vt:variant>
        <vt:i4>0</vt:i4>
      </vt:variant>
      <vt:variant>
        <vt:i4>5</vt:i4>
      </vt:variant>
      <vt:variant>
        <vt:lpwstr/>
      </vt:variant>
      <vt:variant>
        <vt:lpwstr>_Toc257382443</vt:lpwstr>
      </vt:variant>
      <vt:variant>
        <vt:i4>1507385</vt:i4>
      </vt:variant>
      <vt:variant>
        <vt:i4>548</vt:i4>
      </vt:variant>
      <vt:variant>
        <vt:i4>0</vt:i4>
      </vt:variant>
      <vt:variant>
        <vt:i4>5</vt:i4>
      </vt:variant>
      <vt:variant>
        <vt:lpwstr/>
      </vt:variant>
      <vt:variant>
        <vt:lpwstr>_Toc257382442</vt:lpwstr>
      </vt:variant>
      <vt:variant>
        <vt:i4>1507385</vt:i4>
      </vt:variant>
      <vt:variant>
        <vt:i4>542</vt:i4>
      </vt:variant>
      <vt:variant>
        <vt:i4>0</vt:i4>
      </vt:variant>
      <vt:variant>
        <vt:i4>5</vt:i4>
      </vt:variant>
      <vt:variant>
        <vt:lpwstr/>
      </vt:variant>
      <vt:variant>
        <vt:lpwstr>_Toc257382441</vt:lpwstr>
      </vt:variant>
      <vt:variant>
        <vt:i4>1507385</vt:i4>
      </vt:variant>
      <vt:variant>
        <vt:i4>536</vt:i4>
      </vt:variant>
      <vt:variant>
        <vt:i4>0</vt:i4>
      </vt:variant>
      <vt:variant>
        <vt:i4>5</vt:i4>
      </vt:variant>
      <vt:variant>
        <vt:lpwstr/>
      </vt:variant>
      <vt:variant>
        <vt:lpwstr>_Toc257382440</vt:lpwstr>
      </vt:variant>
      <vt:variant>
        <vt:i4>1048633</vt:i4>
      </vt:variant>
      <vt:variant>
        <vt:i4>530</vt:i4>
      </vt:variant>
      <vt:variant>
        <vt:i4>0</vt:i4>
      </vt:variant>
      <vt:variant>
        <vt:i4>5</vt:i4>
      </vt:variant>
      <vt:variant>
        <vt:lpwstr/>
      </vt:variant>
      <vt:variant>
        <vt:lpwstr>_Toc257382439</vt:lpwstr>
      </vt:variant>
      <vt:variant>
        <vt:i4>1048633</vt:i4>
      </vt:variant>
      <vt:variant>
        <vt:i4>524</vt:i4>
      </vt:variant>
      <vt:variant>
        <vt:i4>0</vt:i4>
      </vt:variant>
      <vt:variant>
        <vt:i4>5</vt:i4>
      </vt:variant>
      <vt:variant>
        <vt:lpwstr/>
      </vt:variant>
      <vt:variant>
        <vt:lpwstr>_Toc257382438</vt:lpwstr>
      </vt:variant>
      <vt:variant>
        <vt:i4>1048633</vt:i4>
      </vt:variant>
      <vt:variant>
        <vt:i4>518</vt:i4>
      </vt:variant>
      <vt:variant>
        <vt:i4>0</vt:i4>
      </vt:variant>
      <vt:variant>
        <vt:i4>5</vt:i4>
      </vt:variant>
      <vt:variant>
        <vt:lpwstr/>
      </vt:variant>
      <vt:variant>
        <vt:lpwstr>_Toc257382437</vt:lpwstr>
      </vt:variant>
      <vt:variant>
        <vt:i4>1048633</vt:i4>
      </vt:variant>
      <vt:variant>
        <vt:i4>512</vt:i4>
      </vt:variant>
      <vt:variant>
        <vt:i4>0</vt:i4>
      </vt:variant>
      <vt:variant>
        <vt:i4>5</vt:i4>
      </vt:variant>
      <vt:variant>
        <vt:lpwstr/>
      </vt:variant>
      <vt:variant>
        <vt:lpwstr>_Toc257382436</vt:lpwstr>
      </vt:variant>
      <vt:variant>
        <vt:i4>1048633</vt:i4>
      </vt:variant>
      <vt:variant>
        <vt:i4>506</vt:i4>
      </vt:variant>
      <vt:variant>
        <vt:i4>0</vt:i4>
      </vt:variant>
      <vt:variant>
        <vt:i4>5</vt:i4>
      </vt:variant>
      <vt:variant>
        <vt:lpwstr/>
      </vt:variant>
      <vt:variant>
        <vt:lpwstr>_Toc257382435</vt:lpwstr>
      </vt:variant>
      <vt:variant>
        <vt:i4>1048633</vt:i4>
      </vt:variant>
      <vt:variant>
        <vt:i4>500</vt:i4>
      </vt:variant>
      <vt:variant>
        <vt:i4>0</vt:i4>
      </vt:variant>
      <vt:variant>
        <vt:i4>5</vt:i4>
      </vt:variant>
      <vt:variant>
        <vt:lpwstr/>
      </vt:variant>
      <vt:variant>
        <vt:lpwstr>_Toc257382434</vt:lpwstr>
      </vt:variant>
      <vt:variant>
        <vt:i4>1048633</vt:i4>
      </vt:variant>
      <vt:variant>
        <vt:i4>494</vt:i4>
      </vt:variant>
      <vt:variant>
        <vt:i4>0</vt:i4>
      </vt:variant>
      <vt:variant>
        <vt:i4>5</vt:i4>
      </vt:variant>
      <vt:variant>
        <vt:lpwstr/>
      </vt:variant>
      <vt:variant>
        <vt:lpwstr>_Toc257382433</vt:lpwstr>
      </vt:variant>
      <vt:variant>
        <vt:i4>1048633</vt:i4>
      </vt:variant>
      <vt:variant>
        <vt:i4>488</vt:i4>
      </vt:variant>
      <vt:variant>
        <vt:i4>0</vt:i4>
      </vt:variant>
      <vt:variant>
        <vt:i4>5</vt:i4>
      </vt:variant>
      <vt:variant>
        <vt:lpwstr/>
      </vt:variant>
      <vt:variant>
        <vt:lpwstr>_Toc257382432</vt:lpwstr>
      </vt:variant>
      <vt:variant>
        <vt:i4>1048633</vt:i4>
      </vt:variant>
      <vt:variant>
        <vt:i4>482</vt:i4>
      </vt:variant>
      <vt:variant>
        <vt:i4>0</vt:i4>
      </vt:variant>
      <vt:variant>
        <vt:i4>5</vt:i4>
      </vt:variant>
      <vt:variant>
        <vt:lpwstr/>
      </vt:variant>
      <vt:variant>
        <vt:lpwstr>_Toc257382431</vt:lpwstr>
      </vt:variant>
      <vt:variant>
        <vt:i4>1048633</vt:i4>
      </vt:variant>
      <vt:variant>
        <vt:i4>476</vt:i4>
      </vt:variant>
      <vt:variant>
        <vt:i4>0</vt:i4>
      </vt:variant>
      <vt:variant>
        <vt:i4>5</vt:i4>
      </vt:variant>
      <vt:variant>
        <vt:lpwstr/>
      </vt:variant>
      <vt:variant>
        <vt:lpwstr>_Toc257382430</vt:lpwstr>
      </vt:variant>
      <vt:variant>
        <vt:i4>1114169</vt:i4>
      </vt:variant>
      <vt:variant>
        <vt:i4>470</vt:i4>
      </vt:variant>
      <vt:variant>
        <vt:i4>0</vt:i4>
      </vt:variant>
      <vt:variant>
        <vt:i4>5</vt:i4>
      </vt:variant>
      <vt:variant>
        <vt:lpwstr/>
      </vt:variant>
      <vt:variant>
        <vt:lpwstr>_Toc257382429</vt:lpwstr>
      </vt:variant>
      <vt:variant>
        <vt:i4>1114169</vt:i4>
      </vt:variant>
      <vt:variant>
        <vt:i4>464</vt:i4>
      </vt:variant>
      <vt:variant>
        <vt:i4>0</vt:i4>
      </vt:variant>
      <vt:variant>
        <vt:i4>5</vt:i4>
      </vt:variant>
      <vt:variant>
        <vt:lpwstr/>
      </vt:variant>
      <vt:variant>
        <vt:lpwstr>_Toc257382428</vt:lpwstr>
      </vt:variant>
      <vt:variant>
        <vt:i4>1114169</vt:i4>
      </vt:variant>
      <vt:variant>
        <vt:i4>458</vt:i4>
      </vt:variant>
      <vt:variant>
        <vt:i4>0</vt:i4>
      </vt:variant>
      <vt:variant>
        <vt:i4>5</vt:i4>
      </vt:variant>
      <vt:variant>
        <vt:lpwstr/>
      </vt:variant>
      <vt:variant>
        <vt:lpwstr>_Toc257382427</vt:lpwstr>
      </vt:variant>
      <vt:variant>
        <vt:i4>1114169</vt:i4>
      </vt:variant>
      <vt:variant>
        <vt:i4>452</vt:i4>
      </vt:variant>
      <vt:variant>
        <vt:i4>0</vt:i4>
      </vt:variant>
      <vt:variant>
        <vt:i4>5</vt:i4>
      </vt:variant>
      <vt:variant>
        <vt:lpwstr/>
      </vt:variant>
      <vt:variant>
        <vt:lpwstr>_Toc257382426</vt:lpwstr>
      </vt:variant>
      <vt:variant>
        <vt:i4>1114169</vt:i4>
      </vt:variant>
      <vt:variant>
        <vt:i4>446</vt:i4>
      </vt:variant>
      <vt:variant>
        <vt:i4>0</vt:i4>
      </vt:variant>
      <vt:variant>
        <vt:i4>5</vt:i4>
      </vt:variant>
      <vt:variant>
        <vt:lpwstr/>
      </vt:variant>
      <vt:variant>
        <vt:lpwstr>_Toc257382425</vt:lpwstr>
      </vt:variant>
      <vt:variant>
        <vt:i4>1114169</vt:i4>
      </vt:variant>
      <vt:variant>
        <vt:i4>440</vt:i4>
      </vt:variant>
      <vt:variant>
        <vt:i4>0</vt:i4>
      </vt:variant>
      <vt:variant>
        <vt:i4>5</vt:i4>
      </vt:variant>
      <vt:variant>
        <vt:lpwstr/>
      </vt:variant>
      <vt:variant>
        <vt:lpwstr>_Toc257382424</vt:lpwstr>
      </vt:variant>
      <vt:variant>
        <vt:i4>1114169</vt:i4>
      </vt:variant>
      <vt:variant>
        <vt:i4>434</vt:i4>
      </vt:variant>
      <vt:variant>
        <vt:i4>0</vt:i4>
      </vt:variant>
      <vt:variant>
        <vt:i4>5</vt:i4>
      </vt:variant>
      <vt:variant>
        <vt:lpwstr/>
      </vt:variant>
      <vt:variant>
        <vt:lpwstr>_Toc257382423</vt:lpwstr>
      </vt:variant>
      <vt:variant>
        <vt:i4>1114169</vt:i4>
      </vt:variant>
      <vt:variant>
        <vt:i4>428</vt:i4>
      </vt:variant>
      <vt:variant>
        <vt:i4>0</vt:i4>
      </vt:variant>
      <vt:variant>
        <vt:i4>5</vt:i4>
      </vt:variant>
      <vt:variant>
        <vt:lpwstr/>
      </vt:variant>
      <vt:variant>
        <vt:lpwstr>_Toc257382422</vt:lpwstr>
      </vt:variant>
      <vt:variant>
        <vt:i4>1114169</vt:i4>
      </vt:variant>
      <vt:variant>
        <vt:i4>422</vt:i4>
      </vt:variant>
      <vt:variant>
        <vt:i4>0</vt:i4>
      </vt:variant>
      <vt:variant>
        <vt:i4>5</vt:i4>
      </vt:variant>
      <vt:variant>
        <vt:lpwstr/>
      </vt:variant>
      <vt:variant>
        <vt:lpwstr>_Toc257382421</vt:lpwstr>
      </vt:variant>
      <vt:variant>
        <vt:i4>1114169</vt:i4>
      </vt:variant>
      <vt:variant>
        <vt:i4>416</vt:i4>
      </vt:variant>
      <vt:variant>
        <vt:i4>0</vt:i4>
      </vt:variant>
      <vt:variant>
        <vt:i4>5</vt:i4>
      </vt:variant>
      <vt:variant>
        <vt:lpwstr/>
      </vt:variant>
      <vt:variant>
        <vt:lpwstr>_Toc257382420</vt:lpwstr>
      </vt:variant>
      <vt:variant>
        <vt:i4>1179705</vt:i4>
      </vt:variant>
      <vt:variant>
        <vt:i4>410</vt:i4>
      </vt:variant>
      <vt:variant>
        <vt:i4>0</vt:i4>
      </vt:variant>
      <vt:variant>
        <vt:i4>5</vt:i4>
      </vt:variant>
      <vt:variant>
        <vt:lpwstr/>
      </vt:variant>
      <vt:variant>
        <vt:lpwstr>_Toc257382419</vt:lpwstr>
      </vt:variant>
      <vt:variant>
        <vt:i4>1179705</vt:i4>
      </vt:variant>
      <vt:variant>
        <vt:i4>404</vt:i4>
      </vt:variant>
      <vt:variant>
        <vt:i4>0</vt:i4>
      </vt:variant>
      <vt:variant>
        <vt:i4>5</vt:i4>
      </vt:variant>
      <vt:variant>
        <vt:lpwstr/>
      </vt:variant>
      <vt:variant>
        <vt:lpwstr>_Toc257382418</vt:lpwstr>
      </vt:variant>
      <vt:variant>
        <vt:i4>1179705</vt:i4>
      </vt:variant>
      <vt:variant>
        <vt:i4>398</vt:i4>
      </vt:variant>
      <vt:variant>
        <vt:i4>0</vt:i4>
      </vt:variant>
      <vt:variant>
        <vt:i4>5</vt:i4>
      </vt:variant>
      <vt:variant>
        <vt:lpwstr/>
      </vt:variant>
      <vt:variant>
        <vt:lpwstr>_Toc257382417</vt:lpwstr>
      </vt:variant>
      <vt:variant>
        <vt:i4>1179705</vt:i4>
      </vt:variant>
      <vt:variant>
        <vt:i4>392</vt:i4>
      </vt:variant>
      <vt:variant>
        <vt:i4>0</vt:i4>
      </vt:variant>
      <vt:variant>
        <vt:i4>5</vt:i4>
      </vt:variant>
      <vt:variant>
        <vt:lpwstr/>
      </vt:variant>
      <vt:variant>
        <vt:lpwstr>_Toc257382416</vt:lpwstr>
      </vt:variant>
      <vt:variant>
        <vt:i4>1179705</vt:i4>
      </vt:variant>
      <vt:variant>
        <vt:i4>386</vt:i4>
      </vt:variant>
      <vt:variant>
        <vt:i4>0</vt:i4>
      </vt:variant>
      <vt:variant>
        <vt:i4>5</vt:i4>
      </vt:variant>
      <vt:variant>
        <vt:lpwstr/>
      </vt:variant>
      <vt:variant>
        <vt:lpwstr>_Toc257382415</vt:lpwstr>
      </vt:variant>
      <vt:variant>
        <vt:i4>1179705</vt:i4>
      </vt:variant>
      <vt:variant>
        <vt:i4>380</vt:i4>
      </vt:variant>
      <vt:variant>
        <vt:i4>0</vt:i4>
      </vt:variant>
      <vt:variant>
        <vt:i4>5</vt:i4>
      </vt:variant>
      <vt:variant>
        <vt:lpwstr/>
      </vt:variant>
      <vt:variant>
        <vt:lpwstr>_Toc257382414</vt:lpwstr>
      </vt:variant>
      <vt:variant>
        <vt:i4>1179705</vt:i4>
      </vt:variant>
      <vt:variant>
        <vt:i4>374</vt:i4>
      </vt:variant>
      <vt:variant>
        <vt:i4>0</vt:i4>
      </vt:variant>
      <vt:variant>
        <vt:i4>5</vt:i4>
      </vt:variant>
      <vt:variant>
        <vt:lpwstr/>
      </vt:variant>
      <vt:variant>
        <vt:lpwstr>_Toc257382413</vt:lpwstr>
      </vt:variant>
      <vt:variant>
        <vt:i4>1179705</vt:i4>
      </vt:variant>
      <vt:variant>
        <vt:i4>368</vt:i4>
      </vt:variant>
      <vt:variant>
        <vt:i4>0</vt:i4>
      </vt:variant>
      <vt:variant>
        <vt:i4>5</vt:i4>
      </vt:variant>
      <vt:variant>
        <vt:lpwstr/>
      </vt:variant>
      <vt:variant>
        <vt:lpwstr>_Toc257382412</vt:lpwstr>
      </vt:variant>
      <vt:variant>
        <vt:i4>1179705</vt:i4>
      </vt:variant>
      <vt:variant>
        <vt:i4>362</vt:i4>
      </vt:variant>
      <vt:variant>
        <vt:i4>0</vt:i4>
      </vt:variant>
      <vt:variant>
        <vt:i4>5</vt:i4>
      </vt:variant>
      <vt:variant>
        <vt:lpwstr/>
      </vt:variant>
      <vt:variant>
        <vt:lpwstr>_Toc257382411</vt:lpwstr>
      </vt:variant>
      <vt:variant>
        <vt:i4>1179705</vt:i4>
      </vt:variant>
      <vt:variant>
        <vt:i4>356</vt:i4>
      </vt:variant>
      <vt:variant>
        <vt:i4>0</vt:i4>
      </vt:variant>
      <vt:variant>
        <vt:i4>5</vt:i4>
      </vt:variant>
      <vt:variant>
        <vt:lpwstr/>
      </vt:variant>
      <vt:variant>
        <vt:lpwstr>_Toc257382410</vt:lpwstr>
      </vt:variant>
      <vt:variant>
        <vt:i4>1245241</vt:i4>
      </vt:variant>
      <vt:variant>
        <vt:i4>350</vt:i4>
      </vt:variant>
      <vt:variant>
        <vt:i4>0</vt:i4>
      </vt:variant>
      <vt:variant>
        <vt:i4>5</vt:i4>
      </vt:variant>
      <vt:variant>
        <vt:lpwstr/>
      </vt:variant>
      <vt:variant>
        <vt:lpwstr>_Toc257382409</vt:lpwstr>
      </vt:variant>
      <vt:variant>
        <vt:i4>1245241</vt:i4>
      </vt:variant>
      <vt:variant>
        <vt:i4>344</vt:i4>
      </vt:variant>
      <vt:variant>
        <vt:i4>0</vt:i4>
      </vt:variant>
      <vt:variant>
        <vt:i4>5</vt:i4>
      </vt:variant>
      <vt:variant>
        <vt:lpwstr/>
      </vt:variant>
      <vt:variant>
        <vt:lpwstr>_Toc257382408</vt:lpwstr>
      </vt:variant>
      <vt:variant>
        <vt:i4>1245241</vt:i4>
      </vt:variant>
      <vt:variant>
        <vt:i4>338</vt:i4>
      </vt:variant>
      <vt:variant>
        <vt:i4>0</vt:i4>
      </vt:variant>
      <vt:variant>
        <vt:i4>5</vt:i4>
      </vt:variant>
      <vt:variant>
        <vt:lpwstr/>
      </vt:variant>
      <vt:variant>
        <vt:lpwstr>_Toc257382407</vt:lpwstr>
      </vt:variant>
      <vt:variant>
        <vt:i4>1245241</vt:i4>
      </vt:variant>
      <vt:variant>
        <vt:i4>332</vt:i4>
      </vt:variant>
      <vt:variant>
        <vt:i4>0</vt:i4>
      </vt:variant>
      <vt:variant>
        <vt:i4>5</vt:i4>
      </vt:variant>
      <vt:variant>
        <vt:lpwstr/>
      </vt:variant>
      <vt:variant>
        <vt:lpwstr>_Toc257382406</vt:lpwstr>
      </vt:variant>
      <vt:variant>
        <vt:i4>1245241</vt:i4>
      </vt:variant>
      <vt:variant>
        <vt:i4>326</vt:i4>
      </vt:variant>
      <vt:variant>
        <vt:i4>0</vt:i4>
      </vt:variant>
      <vt:variant>
        <vt:i4>5</vt:i4>
      </vt:variant>
      <vt:variant>
        <vt:lpwstr/>
      </vt:variant>
      <vt:variant>
        <vt:lpwstr>_Toc257382405</vt:lpwstr>
      </vt:variant>
      <vt:variant>
        <vt:i4>1245241</vt:i4>
      </vt:variant>
      <vt:variant>
        <vt:i4>320</vt:i4>
      </vt:variant>
      <vt:variant>
        <vt:i4>0</vt:i4>
      </vt:variant>
      <vt:variant>
        <vt:i4>5</vt:i4>
      </vt:variant>
      <vt:variant>
        <vt:lpwstr/>
      </vt:variant>
      <vt:variant>
        <vt:lpwstr>_Toc257382404</vt:lpwstr>
      </vt:variant>
      <vt:variant>
        <vt:i4>1245241</vt:i4>
      </vt:variant>
      <vt:variant>
        <vt:i4>314</vt:i4>
      </vt:variant>
      <vt:variant>
        <vt:i4>0</vt:i4>
      </vt:variant>
      <vt:variant>
        <vt:i4>5</vt:i4>
      </vt:variant>
      <vt:variant>
        <vt:lpwstr/>
      </vt:variant>
      <vt:variant>
        <vt:lpwstr>_Toc257382403</vt:lpwstr>
      </vt:variant>
      <vt:variant>
        <vt:i4>1245241</vt:i4>
      </vt:variant>
      <vt:variant>
        <vt:i4>308</vt:i4>
      </vt:variant>
      <vt:variant>
        <vt:i4>0</vt:i4>
      </vt:variant>
      <vt:variant>
        <vt:i4>5</vt:i4>
      </vt:variant>
      <vt:variant>
        <vt:lpwstr/>
      </vt:variant>
      <vt:variant>
        <vt:lpwstr>_Toc257382402</vt:lpwstr>
      </vt:variant>
      <vt:variant>
        <vt:i4>1245241</vt:i4>
      </vt:variant>
      <vt:variant>
        <vt:i4>302</vt:i4>
      </vt:variant>
      <vt:variant>
        <vt:i4>0</vt:i4>
      </vt:variant>
      <vt:variant>
        <vt:i4>5</vt:i4>
      </vt:variant>
      <vt:variant>
        <vt:lpwstr/>
      </vt:variant>
      <vt:variant>
        <vt:lpwstr>_Toc257382401</vt:lpwstr>
      </vt:variant>
      <vt:variant>
        <vt:i4>1245241</vt:i4>
      </vt:variant>
      <vt:variant>
        <vt:i4>296</vt:i4>
      </vt:variant>
      <vt:variant>
        <vt:i4>0</vt:i4>
      </vt:variant>
      <vt:variant>
        <vt:i4>5</vt:i4>
      </vt:variant>
      <vt:variant>
        <vt:lpwstr/>
      </vt:variant>
      <vt:variant>
        <vt:lpwstr>_Toc257382400</vt:lpwstr>
      </vt:variant>
      <vt:variant>
        <vt:i4>1703998</vt:i4>
      </vt:variant>
      <vt:variant>
        <vt:i4>290</vt:i4>
      </vt:variant>
      <vt:variant>
        <vt:i4>0</vt:i4>
      </vt:variant>
      <vt:variant>
        <vt:i4>5</vt:i4>
      </vt:variant>
      <vt:variant>
        <vt:lpwstr/>
      </vt:variant>
      <vt:variant>
        <vt:lpwstr>_Toc257382399</vt:lpwstr>
      </vt:variant>
      <vt:variant>
        <vt:i4>1703998</vt:i4>
      </vt:variant>
      <vt:variant>
        <vt:i4>284</vt:i4>
      </vt:variant>
      <vt:variant>
        <vt:i4>0</vt:i4>
      </vt:variant>
      <vt:variant>
        <vt:i4>5</vt:i4>
      </vt:variant>
      <vt:variant>
        <vt:lpwstr/>
      </vt:variant>
      <vt:variant>
        <vt:lpwstr>_Toc257382398</vt:lpwstr>
      </vt:variant>
      <vt:variant>
        <vt:i4>1703998</vt:i4>
      </vt:variant>
      <vt:variant>
        <vt:i4>278</vt:i4>
      </vt:variant>
      <vt:variant>
        <vt:i4>0</vt:i4>
      </vt:variant>
      <vt:variant>
        <vt:i4>5</vt:i4>
      </vt:variant>
      <vt:variant>
        <vt:lpwstr/>
      </vt:variant>
      <vt:variant>
        <vt:lpwstr>_Toc257382397</vt:lpwstr>
      </vt:variant>
      <vt:variant>
        <vt:i4>1703998</vt:i4>
      </vt:variant>
      <vt:variant>
        <vt:i4>272</vt:i4>
      </vt:variant>
      <vt:variant>
        <vt:i4>0</vt:i4>
      </vt:variant>
      <vt:variant>
        <vt:i4>5</vt:i4>
      </vt:variant>
      <vt:variant>
        <vt:lpwstr/>
      </vt:variant>
      <vt:variant>
        <vt:lpwstr>_Toc257382396</vt:lpwstr>
      </vt:variant>
      <vt:variant>
        <vt:i4>1703998</vt:i4>
      </vt:variant>
      <vt:variant>
        <vt:i4>266</vt:i4>
      </vt:variant>
      <vt:variant>
        <vt:i4>0</vt:i4>
      </vt:variant>
      <vt:variant>
        <vt:i4>5</vt:i4>
      </vt:variant>
      <vt:variant>
        <vt:lpwstr/>
      </vt:variant>
      <vt:variant>
        <vt:lpwstr>_Toc257382395</vt:lpwstr>
      </vt:variant>
      <vt:variant>
        <vt:i4>1703998</vt:i4>
      </vt:variant>
      <vt:variant>
        <vt:i4>260</vt:i4>
      </vt:variant>
      <vt:variant>
        <vt:i4>0</vt:i4>
      </vt:variant>
      <vt:variant>
        <vt:i4>5</vt:i4>
      </vt:variant>
      <vt:variant>
        <vt:lpwstr/>
      </vt:variant>
      <vt:variant>
        <vt:lpwstr>_Toc257382394</vt:lpwstr>
      </vt:variant>
      <vt:variant>
        <vt:i4>1703998</vt:i4>
      </vt:variant>
      <vt:variant>
        <vt:i4>254</vt:i4>
      </vt:variant>
      <vt:variant>
        <vt:i4>0</vt:i4>
      </vt:variant>
      <vt:variant>
        <vt:i4>5</vt:i4>
      </vt:variant>
      <vt:variant>
        <vt:lpwstr/>
      </vt:variant>
      <vt:variant>
        <vt:lpwstr>_Toc257382393</vt:lpwstr>
      </vt:variant>
      <vt:variant>
        <vt:i4>1703998</vt:i4>
      </vt:variant>
      <vt:variant>
        <vt:i4>248</vt:i4>
      </vt:variant>
      <vt:variant>
        <vt:i4>0</vt:i4>
      </vt:variant>
      <vt:variant>
        <vt:i4>5</vt:i4>
      </vt:variant>
      <vt:variant>
        <vt:lpwstr/>
      </vt:variant>
      <vt:variant>
        <vt:lpwstr>_Toc257382392</vt:lpwstr>
      </vt:variant>
      <vt:variant>
        <vt:i4>1703998</vt:i4>
      </vt:variant>
      <vt:variant>
        <vt:i4>242</vt:i4>
      </vt:variant>
      <vt:variant>
        <vt:i4>0</vt:i4>
      </vt:variant>
      <vt:variant>
        <vt:i4>5</vt:i4>
      </vt:variant>
      <vt:variant>
        <vt:lpwstr/>
      </vt:variant>
      <vt:variant>
        <vt:lpwstr>_Toc257382391</vt:lpwstr>
      </vt:variant>
      <vt:variant>
        <vt:i4>1703998</vt:i4>
      </vt:variant>
      <vt:variant>
        <vt:i4>236</vt:i4>
      </vt:variant>
      <vt:variant>
        <vt:i4>0</vt:i4>
      </vt:variant>
      <vt:variant>
        <vt:i4>5</vt:i4>
      </vt:variant>
      <vt:variant>
        <vt:lpwstr/>
      </vt:variant>
      <vt:variant>
        <vt:lpwstr>_Toc257382390</vt:lpwstr>
      </vt:variant>
      <vt:variant>
        <vt:i4>1769534</vt:i4>
      </vt:variant>
      <vt:variant>
        <vt:i4>230</vt:i4>
      </vt:variant>
      <vt:variant>
        <vt:i4>0</vt:i4>
      </vt:variant>
      <vt:variant>
        <vt:i4>5</vt:i4>
      </vt:variant>
      <vt:variant>
        <vt:lpwstr/>
      </vt:variant>
      <vt:variant>
        <vt:lpwstr>_Toc257382389</vt:lpwstr>
      </vt:variant>
      <vt:variant>
        <vt:i4>1769534</vt:i4>
      </vt:variant>
      <vt:variant>
        <vt:i4>224</vt:i4>
      </vt:variant>
      <vt:variant>
        <vt:i4>0</vt:i4>
      </vt:variant>
      <vt:variant>
        <vt:i4>5</vt:i4>
      </vt:variant>
      <vt:variant>
        <vt:lpwstr/>
      </vt:variant>
      <vt:variant>
        <vt:lpwstr>_Toc257382388</vt:lpwstr>
      </vt:variant>
      <vt:variant>
        <vt:i4>1769534</vt:i4>
      </vt:variant>
      <vt:variant>
        <vt:i4>218</vt:i4>
      </vt:variant>
      <vt:variant>
        <vt:i4>0</vt:i4>
      </vt:variant>
      <vt:variant>
        <vt:i4>5</vt:i4>
      </vt:variant>
      <vt:variant>
        <vt:lpwstr/>
      </vt:variant>
      <vt:variant>
        <vt:lpwstr>_Toc257382387</vt:lpwstr>
      </vt:variant>
      <vt:variant>
        <vt:i4>1769534</vt:i4>
      </vt:variant>
      <vt:variant>
        <vt:i4>212</vt:i4>
      </vt:variant>
      <vt:variant>
        <vt:i4>0</vt:i4>
      </vt:variant>
      <vt:variant>
        <vt:i4>5</vt:i4>
      </vt:variant>
      <vt:variant>
        <vt:lpwstr/>
      </vt:variant>
      <vt:variant>
        <vt:lpwstr>_Toc257382386</vt:lpwstr>
      </vt:variant>
      <vt:variant>
        <vt:i4>1769534</vt:i4>
      </vt:variant>
      <vt:variant>
        <vt:i4>206</vt:i4>
      </vt:variant>
      <vt:variant>
        <vt:i4>0</vt:i4>
      </vt:variant>
      <vt:variant>
        <vt:i4>5</vt:i4>
      </vt:variant>
      <vt:variant>
        <vt:lpwstr/>
      </vt:variant>
      <vt:variant>
        <vt:lpwstr>_Toc257382385</vt:lpwstr>
      </vt:variant>
      <vt:variant>
        <vt:i4>1769534</vt:i4>
      </vt:variant>
      <vt:variant>
        <vt:i4>200</vt:i4>
      </vt:variant>
      <vt:variant>
        <vt:i4>0</vt:i4>
      </vt:variant>
      <vt:variant>
        <vt:i4>5</vt:i4>
      </vt:variant>
      <vt:variant>
        <vt:lpwstr/>
      </vt:variant>
      <vt:variant>
        <vt:lpwstr>_Toc257382384</vt:lpwstr>
      </vt:variant>
      <vt:variant>
        <vt:i4>1769534</vt:i4>
      </vt:variant>
      <vt:variant>
        <vt:i4>194</vt:i4>
      </vt:variant>
      <vt:variant>
        <vt:i4>0</vt:i4>
      </vt:variant>
      <vt:variant>
        <vt:i4>5</vt:i4>
      </vt:variant>
      <vt:variant>
        <vt:lpwstr/>
      </vt:variant>
      <vt:variant>
        <vt:lpwstr>_Toc257382383</vt:lpwstr>
      </vt:variant>
      <vt:variant>
        <vt:i4>1769534</vt:i4>
      </vt:variant>
      <vt:variant>
        <vt:i4>188</vt:i4>
      </vt:variant>
      <vt:variant>
        <vt:i4>0</vt:i4>
      </vt:variant>
      <vt:variant>
        <vt:i4>5</vt:i4>
      </vt:variant>
      <vt:variant>
        <vt:lpwstr/>
      </vt:variant>
      <vt:variant>
        <vt:lpwstr>_Toc257382382</vt:lpwstr>
      </vt:variant>
      <vt:variant>
        <vt:i4>1769534</vt:i4>
      </vt:variant>
      <vt:variant>
        <vt:i4>182</vt:i4>
      </vt:variant>
      <vt:variant>
        <vt:i4>0</vt:i4>
      </vt:variant>
      <vt:variant>
        <vt:i4>5</vt:i4>
      </vt:variant>
      <vt:variant>
        <vt:lpwstr/>
      </vt:variant>
      <vt:variant>
        <vt:lpwstr>_Toc257382381</vt:lpwstr>
      </vt:variant>
      <vt:variant>
        <vt:i4>1769534</vt:i4>
      </vt:variant>
      <vt:variant>
        <vt:i4>176</vt:i4>
      </vt:variant>
      <vt:variant>
        <vt:i4>0</vt:i4>
      </vt:variant>
      <vt:variant>
        <vt:i4>5</vt:i4>
      </vt:variant>
      <vt:variant>
        <vt:lpwstr/>
      </vt:variant>
      <vt:variant>
        <vt:lpwstr>_Toc257382380</vt:lpwstr>
      </vt:variant>
      <vt:variant>
        <vt:i4>1310782</vt:i4>
      </vt:variant>
      <vt:variant>
        <vt:i4>170</vt:i4>
      </vt:variant>
      <vt:variant>
        <vt:i4>0</vt:i4>
      </vt:variant>
      <vt:variant>
        <vt:i4>5</vt:i4>
      </vt:variant>
      <vt:variant>
        <vt:lpwstr/>
      </vt:variant>
      <vt:variant>
        <vt:lpwstr>_Toc257382379</vt:lpwstr>
      </vt:variant>
      <vt:variant>
        <vt:i4>1310782</vt:i4>
      </vt:variant>
      <vt:variant>
        <vt:i4>164</vt:i4>
      </vt:variant>
      <vt:variant>
        <vt:i4>0</vt:i4>
      </vt:variant>
      <vt:variant>
        <vt:i4>5</vt:i4>
      </vt:variant>
      <vt:variant>
        <vt:lpwstr/>
      </vt:variant>
      <vt:variant>
        <vt:lpwstr>_Toc257382378</vt:lpwstr>
      </vt:variant>
      <vt:variant>
        <vt:i4>1310782</vt:i4>
      </vt:variant>
      <vt:variant>
        <vt:i4>158</vt:i4>
      </vt:variant>
      <vt:variant>
        <vt:i4>0</vt:i4>
      </vt:variant>
      <vt:variant>
        <vt:i4>5</vt:i4>
      </vt:variant>
      <vt:variant>
        <vt:lpwstr/>
      </vt:variant>
      <vt:variant>
        <vt:lpwstr>_Toc257382377</vt:lpwstr>
      </vt:variant>
      <vt:variant>
        <vt:i4>1310782</vt:i4>
      </vt:variant>
      <vt:variant>
        <vt:i4>152</vt:i4>
      </vt:variant>
      <vt:variant>
        <vt:i4>0</vt:i4>
      </vt:variant>
      <vt:variant>
        <vt:i4>5</vt:i4>
      </vt:variant>
      <vt:variant>
        <vt:lpwstr/>
      </vt:variant>
      <vt:variant>
        <vt:lpwstr>_Toc257382376</vt:lpwstr>
      </vt:variant>
      <vt:variant>
        <vt:i4>1310782</vt:i4>
      </vt:variant>
      <vt:variant>
        <vt:i4>146</vt:i4>
      </vt:variant>
      <vt:variant>
        <vt:i4>0</vt:i4>
      </vt:variant>
      <vt:variant>
        <vt:i4>5</vt:i4>
      </vt:variant>
      <vt:variant>
        <vt:lpwstr/>
      </vt:variant>
      <vt:variant>
        <vt:lpwstr>_Toc257382375</vt:lpwstr>
      </vt:variant>
      <vt:variant>
        <vt:i4>1310782</vt:i4>
      </vt:variant>
      <vt:variant>
        <vt:i4>140</vt:i4>
      </vt:variant>
      <vt:variant>
        <vt:i4>0</vt:i4>
      </vt:variant>
      <vt:variant>
        <vt:i4>5</vt:i4>
      </vt:variant>
      <vt:variant>
        <vt:lpwstr/>
      </vt:variant>
      <vt:variant>
        <vt:lpwstr>_Toc257382374</vt:lpwstr>
      </vt:variant>
      <vt:variant>
        <vt:i4>1310782</vt:i4>
      </vt:variant>
      <vt:variant>
        <vt:i4>134</vt:i4>
      </vt:variant>
      <vt:variant>
        <vt:i4>0</vt:i4>
      </vt:variant>
      <vt:variant>
        <vt:i4>5</vt:i4>
      </vt:variant>
      <vt:variant>
        <vt:lpwstr/>
      </vt:variant>
      <vt:variant>
        <vt:lpwstr>_Toc257382373</vt:lpwstr>
      </vt:variant>
      <vt:variant>
        <vt:i4>1310782</vt:i4>
      </vt:variant>
      <vt:variant>
        <vt:i4>128</vt:i4>
      </vt:variant>
      <vt:variant>
        <vt:i4>0</vt:i4>
      </vt:variant>
      <vt:variant>
        <vt:i4>5</vt:i4>
      </vt:variant>
      <vt:variant>
        <vt:lpwstr/>
      </vt:variant>
      <vt:variant>
        <vt:lpwstr>_Toc257382372</vt:lpwstr>
      </vt:variant>
      <vt:variant>
        <vt:i4>1310782</vt:i4>
      </vt:variant>
      <vt:variant>
        <vt:i4>122</vt:i4>
      </vt:variant>
      <vt:variant>
        <vt:i4>0</vt:i4>
      </vt:variant>
      <vt:variant>
        <vt:i4>5</vt:i4>
      </vt:variant>
      <vt:variant>
        <vt:lpwstr/>
      </vt:variant>
      <vt:variant>
        <vt:lpwstr>_Toc257382371</vt:lpwstr>
      </vt:variant>
      <vt:variant>
        <vt:i4>1310782</vt:i4>
      </vt:variant>
      <vt:variant>
        <vt:i4>116</vt:i4>
      </vt:variant>
      <vt:variant>
        <vt:i4>0</vt:i4>
      </vt:variant>
      <vt:variant>
        <vt:i4>5</vt:i4>
      </vt:variant>
      <vt:variant>
        <vt:lpwstr/>
      </vt:variant>
      <vt:variant>
        <vt:lpwstr>_Toc257382370</vt:lpwstr>
      </vt:variant>
      <vt:variant>
        <vt:i4>1376318</vt:i4>
      </vt:variant>
      <vt:variant>
        <vt:i4>110</vt:i4>
      </vt:variant>
      <vt:variant>
        <vt:i4>0</vt:i4>
      </vt:variant>
      <vt:variant>
        <vt:i4>5</vt:i4>
      </vt:variant>
      <vt:variant>
        <vt:lpwstr/>
      </vt:variant>
      <vt:variant>
        <vt:lpwstr>_Toc257382369</vt:lpwstr>
      </vt:variant>
      <vt:variant>
        <vt:i4>1376318</vt:i4>
      </vt:variant>
      <vt:variant>
        <vt:i4>104</vt:i4>
      </vt:variant>
      <vt:variant>
        <vt:i4>0</vt:i4>
      </vt:variant>
      <vt:variant>
        <vt:i4>5</vt:i4>
      </vt:variant>
      <vt:variant>
        <vt:lpwstr/>
      </vt:variant>
      <vt:variant>
        <vt:lpwstr>_Toc257382368</vt:lpwstr>
      </vt:variant>
      <vt:variant>
        <vt:i4>1376318</vt:i4>
      </vt:variant>
      <vt:variant>
        <vt:i4>98</vt:i4>
      </vt:variant>
      <vt:variant>
        <vt:i4>0</vt:i4>
      </vt:variant>
      <vt:variant>
        <vt:i4>5</vt:i4>
      </vt:variant>
      <vt:variant>
        <vt:lpwstr/>
      </vt:variant>
      <vt:variant>
        <vt:lpwstr>_Toc257382367</vt:lpwstr>
      </vt:variant>
      <vt:variant>
        <vt:i4>1376318</vt:i4>
      </vt:variant>
      <vt:variant>
        <vt:i4>92</vt:i4>
      </vt:variant>
      <vt:variant>
        <vt:i4>0</vt:i4>
      </vt:variant>
      <vt:variant>
        <vt:i4>5</vt:i4>
      </vt:variant>
      <vt:variant>
        <vt:lpwstr/>
      </vt:variant>
      <vt:variant>
        <vt:lpwstr>_Toc257382366</vt:lpwstr>
      </vt:variant>
      <vt:variant>
        <vt:i4>1376318</vt:i4>
      </vt:variant>
      <vt:variant>
        <vt:i4>86</vt:i4>
      </vt:variant>
      <vt:variant>
        <vt:i4>0</vt:i4>
      </vt:variant>
      <vt:variant>
        <vt:i4>5</vt:i4>
      </vt:variant>
      <vt:variant>
        <vt:lpwstr/>
      </vt:variant>
      <vt:variant>
        <vt:lpwstr>_Toc257382365</vt:lpwstr>
      </vt:variant>
      <vt:variant>
        <vt:i4>1376318</vt:i4>
      </vt:variant>
      <vt:variant>
        <vt:i4>80</vt:i4>
      </vt:variant>
      <vt:variant>
        <vt:i4>0</vt:i4>
      </vt:variant>
      <vt:variant>
        <vt:i4>5</vt:i4>
      </vt:variant>
      <vt:variant>
        <vt:lpwstr/>
      </vt:variant>
      <vt:variant>
        <vt:lpwstr>_Toc257382364</vt:lpwstr>
      </vt:variant>
      <vt:variant>
        <vt:i4>1376318</vt:i4>
      </vt:variant>
      <vt:variant>
        <vt:i4>74</vt:i4>
      </vt:variant>
      <vt:variant>
        <vt:i4>0</vt:i4>
      </vt:variant>
      <vt:variant>
        <vt:i4>5</vt:i4>
      </vt:variant>
      <vt:variant>
        <vt:lpwstr/>
      </vt:variant>
      <vt:variant>
        <vt:lpwstr>_Toc257382363</vt:lpwstr>
      </vt:variant>
      <vt:variant>
        <vt:i4>1376318</vt:i4>
      </vt:variant>
      <vt:variant>
        <vt:i4>68</vt:i4>
      </vt:variant>
      <vt:variant>
        <vt:i4>0</vt:i4>
      </vt:variant>
      <vt:variant>
        <vt:i4>5</vt:i4>
      </vt:variant>
      <vt:variant>
        <vt:lpwstr/>
      </vt:variant>
      <vt:variant>
        <vt:lpwstr>_Toc257382362</vt:lpwstr>
      </vt:variant>
      <vt:variant>
        <vt:i4>1376318</vt:i4>
      </vt:variant>
      <vt:variant>
        <vt:i4>62</vt:i4>
      </vt:variant>
      <vt:variant>
        <vt:i4>0</vt:i4>
      </vt:variant>
      <vt:variant>
        <vt:i4>5</vt:i4>
      </vt:variant>
      <vt:variant>
        <vt:lpwstr/>
      </vt:variant>
      <vt:variant>
        <vt:lpwstr>_Toc257382361</vt:lpwstr>
      </vt:variant>
      <vt:variant>
        <vt:i4>1376318</vt:i4>
      </vt:variant>
      <vt:variant>
        <vt:i4>56</vt:i4>
      </vt:variant>
      <vt:variant>
        <vt:i4>0</vt:i4>
      </vt:variant>
      <vt:variant>
        <vt:i4>5</vt:i4>
      </vt:variant>
      <vt:variant>
        <vt:lpwstr/>
      </vt:variant>
      <vt:variant>
        <vt:lpwstr>_Toc257382360</vt:lpwstr>
      </vt:variant>
      <vt:variant>
        <vt:i4>1441854</vt:i4>
      </vt:variant>
      <vt:variant>
        <vt:i4>50</vt:i4>
      </vt:variant>
      <vt:variant>
        <vt:i4>0</vt:i4>
      </vt:variant>
      <vt:variant>
        <vt:i4>5</vt:i4>
      </vt:variant>
      <vt:variant>
        <vt:lpwstr/>
      </vt:variant>
      <vt:variant>
        <vt:lpwstr>_Toc257382359</vt:lpwstr>
      </vt:variant>
      <vt:variant>
        <vt:i4>1441854</vt:i4>
      </vt:variant>
      <vt:variant>
        <vt:i4>44</vt:i4>
      </vt:variant>
      <vt:variant>
        <vt:i4>0</vt:i4>
      </vt:variant>
      <vt:variant>
        <vt:i4>5</vt:i4>
      </vt:variant>
      <vt:variant>
        <vt:lpwstr/>
      </vt:variant>
      <vt:variant>
        <vt:lpwstr>_Toc257382358</vt:lpwstr>
      </vt:variant>
      <vt:variant>
        <vt:i4>1441854</vt:i4>
      </vt:variant>
      <vt:variant>
        <vt:i4>38</vt:i4>
      </vt:variant>
      <vt:variant>
        <vt:i4>0</vt:i4>
      </vt:variant>
      <vt:variant>
        <vt:i4>5</vt:i4>
      </vt:variant>
      <vt:variant>
        <vt:lpwstr/>
      </vt:variant>
      <vt:variant>
        <vt:lpwstr>_Toc257382357</vt:lpwstr>
      </vt:variant>
      <vt:variant>
        <vt:i4>1441854</vt:i4>
      </vt:variant>
      <vt:variant>
        <vt:i4>32</vt:i4>
      </vt:variant>
      <vt:variant>
        <vt:i4>0</vt:i4>
      </vt:variant>
      <vt:variant>
        <vt:i4>5</vt:i4>
      </vt:variant>
      <vt:variant>
        <vt:lpwstr/>
      </vt:variant>
      <vt:variant>
        <vt:lpwstr>_Toc257382356</vt:lpwstr>
      </vt:variant>
      <vt:variant>
        <vt:i4>1441854</vt:i4>
      </vt:variant>
      <vt:variant>
        <vt:i4>26</vt:i4>
      </vt:variant>
      <vt:variant>
        <vt:i4>0</vt:i4>
      </vt:variant>
      <vt:variant>
        <vt:i4>5</vt:i4>
      </vt:variant>
      <vt:variant>
        <vt:lpwstr/>
      </vt:variant>
      <vt:variant>
        <vt:lpwstr>_Toc257382355</vt:lpwstr>
      </vt:variant>
      <vt:variant>
        <vt:i4>1441854</vt:i4>
      </vt:variant>
      <vt:variant>
        <vt:i4>20</vt:i4>
      </vt:variant>
      <vt:variant>
        <vt:i4>0</vt:i4>
      </vt:variant>
      <vt:variant>
        <vt:i4>5</vt:i4>
      </vt:variant>
      <vt:variant>
        <vt:lpwstr/>
      </vt:variant>
      <vt:variant>
        <vt:lpwstr>_Toc257382354</vt:lpwstr>
      </vt:variant>
      <vt:variant>
        <vt:i4>1441854</vt:i4>
      </vt:variant>
      <vt:variant>
        <vt:i4>14</vt:i4>
      </vt:variant>
      <vt:variant>
        <vt:i4>0</vt:i4>
      </vt:variant>
      <vt:variant>
        <vt:i4>5</vt:i4>
      </vt:variant>
      <vt:variant>
        <vt:lpwstr/>
      </vt:variant>
      <vt:variant>
        <vt:lpwstr>_Toc257382353</vt:lpwstr>
      </vt:variant>
      <vt:variant>
        <vt:i4>1441854</vt:i4>
      </vt:variant>
      <vt:variant>
        <vt:i4>8</vt:i4>
      </vt:variant>
      <vt:variant>
        <vt:i4>0</vt:i4>
      </vt:variant>
      <vt:variant>
        <vt:i4>5</vt:i4>
      </vt:variant>
      <vt:variant>
        <vt:lpwstr/>
      </vt:variant>
      <vt:variant>
        <vt:lpwstr>_Toc257382352</vt:lpwstr>
      </vt:variant>
      <vt:variant>
        <vt:i4>1441854</vt:i4>
      </vt:variant>
      <vt:variant>
        <vt:i4>2</vt:i4>
      </vt:variant>
      <vt:variant>
        <vt:i4>0</vt:i4>
      </vt:variant>
      <vt:variant>
        <vt:i4>5</vt:i4>
      </vt:variant>
      <vt:variant>
        <vt:lpwstr/>
      </vt:variant>
      <vt:variant>
        <vt:lpwstr>_Toc257382351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技术建议书模板</dc:title>
  <dc:creator>wangwei</dc:creator>
  <cp:lastModifiedBy>ryan</cp:lastModifiedBy>
  <cp:revision>140</cp:revision>
  <cp:lastPrinted>2017-01-19T03:28:00Z</cp:lastPrinted>
  <dcterms:created xsi:type="dcterms:W3CDTF">2018-12-08T04:22:00Z</dcterms:created>
  <dcterms:modified xsi:type="dcterms:W3CDTF">2021-02-07T06:28:00Z</dcterms:modified>
</cp:coreProperties>
</file>